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5B4B5D" w14:textId="35145A3E" w:rsidR="00D077E9" w:rsidRDefault="00A87E11" w:rsidP="00D70D02">
      <w:r>
        <w:rPr>
          <w:noProof/>
          <w:lang w:val="en-US" w:eastAsia="zh-CN"/>
        </w:rPr>
        <w:drawing>
          <wp:anchor distT="0" distB="0" distL="114300" distR="114300" simplePos="0" relativeHeight="251651072" behindDoc="1" locked="0" layoutInCell="1" allowOverlap="1" wp14:anchorId="6827A8A2" wp14:editId="5C06ADA7">
            <wp:simplePos x="0" y="0"/>
            <wp:positionH relativeFrom="column">
              <wp:posOffset>-744220</wp:posOffset>
            </wp:positionH>
            <wp:positionV relativeFrom="page">
              <wp:posOffset>-12700</wp:posOffset>
            </wp:positionV>
            <wp:extent cx="7760970" cy="6682740"/>
            <wp:effectExtent l="0" t="0" r="0" b="3810"/>
            <wp:wrapNone/>
            <wp:docPr id="1" name="Image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 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014AF9F3" wp14:editId="68D6CC3F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angle 3" descr="rectangle blanc pour le texte sur la couvertur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15D69" id="Rectangle 3" o:spid="_x0000_s1026" alt="rectangle blanc pour le texte sur la couverture" style="position:absolute;margin-left:-15.95pt;margin-top:73.85pt;width:310.15pt;height:681.65pt;z-index:-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yU0zFLQCAAC+&#10;BQAADgAAAAAAAAAAAAAAAAAuAgAAZHJzL2Uyb0RvYy54bWxQSwECLQAUAAYACAAAACEAqUTT0uAA&#10;AAAMAQAADwAAAAAAAAAAAAAAAAAOBQAAZHJzL2Rvd25yZXYueG1sUEsFBgAAAAAEAAQA8wAAABsG&#10;AAAAAA=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57"/>
      </w:tblGrid>
      <w:tr w:rsidR="00D077E9" w14:paraId="4E4E6B95" w14:textId="77777777" w:rsidTr="00447FD0">
        <w:trPr>
          <w:trHeight w:val="1846"/>
        </w:trPr>
        <w:tc>
          <w:tcPr>
            <w:tcW w:w="5327" w:type="dxa"/>
            <w:tcBorders>
              <w:top w:val="nil"/>
              <w:left w:val="nil"/>
              <w:bottom w:val="nil"/>
              <w:right w:val="nil"/>
            </w:tcBorders>
          </w:tcPr>
          <w:p w14:paraId="3C66F4B2" w14:textId="77777777"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63DA8A0D" wp14:editId="697334EC">
                      <wp:extent cx="3528695" cy="1828800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828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17BD1F" w14:textId="18A2E70C" w:rsidR="00D077E9" w:rsidRPr="00D86945" w:rsidRDefault="00A87E11" w:rsidP="00D077E9">
                                  <w:pPr>
                                    <w:pStyle w:val="Titre"/>
                                  </w:pPr>
                                  <w:r>
                                    <w:rPr>
                                      <w:lang w:bidi="fr-FR"/>
                                    </w:rPr>
                                    <w:t xml:space="preserve">SIT213 </w:t>
                                  </w:r>
                                  <w:r w:rsidR="009C238F">
                                    <w:rPr>
                                      <w:lang w:bidi="fr-FR"/>
                                    </w:rPr>
                                    <w:t>BE - 1</w:t>
                                  </w:r>
                                </w:p>
                                <w:p w14:paraId="3CBF0842" w14:textId="55430124" w:rsidR="00D077E9" w:rsidRPr="00D86945" w:rsidRDefault="00A87E11" w:rsidP="00D077E9">
                                  <w:pPr>
                                    <w:pStyle w:val="Titre"/>
                                    <w:spacing w:after="0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IMT Atlantique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3DA8A0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277.85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" filled="f" stroked="f" strokeweight=".5pt">
                      <v:textbox>
                        <w:txbxContent>
                          <w:p w14:paraId="2F17BD1F" w14:textId="18A2E70C" w:rsidR="00D077E9" w:rsidRPr="00D86945" w:rsidRDefault="00A87E11" w:rsidP="00D077E9">
                            <w:pPr>
                              <w:pStyle w:val="Titre"/>
                            </w:pPr>
                            <w:r>
                              <w:rPr>
                                <w:lang w:bidi="fr-FR"/>
                              </w:rPr>
                              <w:t xml:space="preserve">SIT213 </w:t>
                            </w:r>
                            <w:r w:rsidR="009C238F">
                              <w:rPr>
                                <w:lang w:bidi="fr-FR"/>
                              </w:rPr>
                              <w:t>BE - 1</w:t>
                            </w:r>
                          </w:p>
                          <w:p w14:paraId="3CBF0842" w14:textId="55430124" w:rsidR="00D077E9" w:rsidRPr="00D86945" w:rsidRDefault="00A87E11" w:rsidP="00D077E9">
                            <w:pPr>
                              <w:pStyle w:val="Titre"/>
                              <w:spacing w:after="0"/>
                            </w:pPr>
                            <w:r>
                              <w:rPr>
                                <w:lang w:bidi="fr-FR"/>
                              </w:rPr>
                              <w:t>IMT Atlantique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4C61632" w14:textId="77777777"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596D7783" wp14:editId="578ED11A">
                      <wp:extent cx="1390918" cy="0"/>
                      <wp:effectExtent l="0" t="19050" r="19050" b="19050"/>
                      <wp:docPr id="5" name="Connecteur droit 5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5CFB281" id="Connecteur droit 5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65CAF12B" w14:textId="77777777" w:rsidTr="00447FD0">
        <w:trPr>
          <w:trHeight w:val="7122"/>
        </w:trPr>
        <w:tc>
          <w:tcPr>
            <w:tcW w:w="5327" w:type="dxa"/>
            <w:tcBorders>
              <w:top w:val="nil"/>
              <w:left w:val="nil"/>
              <w:bottom w:val="nil"/>
              <w:right w:val="nil"/>
            </w:tcBorders>
          </w:tcPr>
          <w:p w14:paraId="318210CA" w14:textId="3DE0C9B1" w:rsidR="00D077E9" w:rsidRDefault="00A87E11" w:rsidP="00AB02A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7216" behindDoc="0" locked="0" layoutInCell="1" allowOverlap="1" wp14:anchorId="60CAD3AB" wp14:editId="03C23607">
                  <wp:simplePos x="0" y="0"/>
                  <wp:positionH relativeFrom="column">
                    <wp:posOffset>162</wp:posOffset>
                  </wp:positionH>
                  <wp:positionV relativeFrom="paragraph">
                    <wp:posOffset>788035</wp:posOffset>
                  </wp:positionV>
                  <wp:extent cx="2137410" cy="1233170"/>
                  <wp:effectExtent l="0" t="0" r="0" b="5080"/>
                  <wp:wrapSquare wrapText="bothSides"/>
                  <wp:docPr id="4" name="Image 4" descr="Chaire M@D - Maintien à domicile | IMT Atlantiqu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haire M@D - Maintien à domicile | IMT Atlantiqu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7410" cy="1233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077E9" w14:paraId="37C3A604" w14:textId="77777777" w:rsidTr="00447FD0">
        <w:trPr>
          <w:trHeight w:val="2377"/>
        </w:trPr>
        <w:tc>
          <w:tcPr>
            <w:tcW w:w="5327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2DDAB2A9C909488DA014ACD06AB621FD"/>
              </w:placeholder>
              <w15:appearance w15:val="hidden"/>
            </w:sdtPr>
            <w:sdtEndPr/>
            <w:sdtContent>
              <w:p w14:paraId="3592EC04" w14:textId="13904960" w:rsidR="00D077E9" w:rsidRDefault="00532541" w:rsidP="00AB02A7">
                <w:r>
                  <w:rPr>
                    <w:rStyle w:val="Sous-titreCar"/>
                    <w:b w:val="0"/>
                    <w:lang w:bidi="fr-FR"/>
                  </w:rPr>
                  <w:fldChar w:fldCharType="begin"/>
                </w:r>
                <w:r>
                  <w:rPr>
                    <w:rStyle w:val="Sous-titreCar"/>
                    <w:b w:val="0"/>
                    <w:lang w:bidi="fr-FR"/>
                  </w:rPr>
                  <w:instrText xml:space="preserve"> DATE  \@ "d MMMM"  \* MERGEFORMAT </w:instrTex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separate"/>
                </w:r>
                <w:r w:rsidR="00D056E2">
                  <w:rPr>
                    <w:rStyle w:val="Sous-titreCar"/>
                    <w:b w:val="0"/>
                    <w:noProof/>
                    <w:lang w:bidi="fr-FR"/>
                  </w:rPr>
                  <w:t>14 septembre</w: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end"/>
                </w:r>
              </w:p>
            </w:sdtContent>
          </w:sdt>
          <w:p w14:paraId="607536C9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1CF8BD98" wp14:editId="0D8E4052">
                      <wp:extent cx="1493949" cy="0"/>
                      <wp:effectExtent l="0" t="19050" r="30480" b="19050"/>
                      <wp:docPr id="6" name="Connecteur droit 6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07B01D9" id="Connecteur droit 6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0BC394FD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69376AD3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33BB38D4" w14:textId="03094867" w:rsidR="00D077E9" w:rsidRDefault="00D077E9" w:rsidP="00AB02A7">
            <w:r w:rsidRPr="00B231E5">
              <w:rPr>
                <w:lang w:bidi="fr-FR"/>
              </w:rPr>
              <w:t xml:space="preserve">Créé par : </w:t>
            </w:r>
            <w:sdt>
              <w:sdtPr>
                <w:alias w:val="Votre nom"/>
                <w:tag w:val="Votre nom"/>
                <w:id w:val="-180584491"/>
                <w:placeholder>
                  <w:docPart w:val="3985B148857A4E71BAA0DF867EE944C1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447FD0">
                  <w:br/>
                  <w:t>LE DUC Elouan</w:t>
                </w:r>
                <w:r w:rsidR="00447FD0">
                  <w:br/>
                  <w:t>MAQUIN Philippe</w:t>
                </w:r>
                <w:r w:rsidR="00447FD0">
                  <w:br/>
                  <w:t>LE GRUIEC Clément</w:t>
                </w:r>
                <w:r w:rsidR="00447FD0">
                  <w:br/>
                  <w:t>LE JEUNE Matthieu</w:t>
                </w:r>
                <w:r w:rsidR="00447FD0">
                  <w:br/>
                  <w:t>FRAIGNAC Guillaume</w:t>
                </w:r>
                <w:r w:rsidR="00447FD0">
                  <w:br/>
                </w:r>
                <w:r w:rsidR="00447FD0">
                  <w:br/>
                </w:r>
              </w:sdtContent>
            </w:sdt>
          </w:p>
          <w:p w14:paraId="307FF415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67C4BFDE" w14:textId="136C540A" w:rsidR="00D077E9" w:rsidRDefault="00AB02A7">
      <w:pPr>
        <w:spacing w:after="200"/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556CAB88" wp14:editId="508E92BE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angle 2" descr="rectangle coloré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37E516" w14:textId="1AD51CD1" w:rsidR="00A87E11" w:rsidRDefault="00A87E11" w:rsidP="00A87E1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CAB88" id="Rectangle 2" o:spid="_x0000_s1027" alt="rectangle coloré" style="position:absolute;margin-left:-58.7pt;margin-top:525pt;width:611.1pt;height:316.5pt;z-index:-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" fillcolor="#34aba2 [3206]" stroked="f" strokeweight="2pt">
                <v:textbox>
                  <w:txbxContent>
                    <w:p w14:paraId="0437E516" w14:textId="1AD51CD1" w:rsidR="00A87E11" w:rsidRDefault="00A87E11" w:rsidP="00A87E11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>
        <w:rPr>
          <w:lang w:bidi="fr-FR"/>
        </w:rPr>
        <w:br w:type="page"/>
      </w:r>
    </w:p>
    <w:p w14:paraId="6C293F8F" w14:textId="1CE99441" w:rsidR="000A6E07" w:rsidRDefault="00FD2508" w:rsidP="00053439">
      <w:pPr>
        <w:pStyle w:val="Titre1"/>
      </w:pPr>
      <w:r>
        <w:lastRenderedPageBreak/>
        <w:t>Organisation du travail d’équipe</w:t>
      </w:r>
    </w:p>
    <w:p w14:paraId="23E28588" w14:textId="77777777" w:rsidR="00A52473" w:rsidRDefault="00A52473" w:rsidP="00AC427E">
      <w:pPr>
        <w:pStyle w:val="Contenu"/>
      </w:pPr>
    </w:p>
    <w:p w14:paraId="2B79B8D2" w14:textId="523D1737" w:rsidR="00FD2508" w:rsidRDefault="00FD2508" w:rsidP="00FD2508">
      <w:pPr>
        <w:pStyle w:val="Contenu"/>
      </w:pPr>
      <w:r>
        <w:t xml:space="preserve">Pour respecter les délais nous avons choisi d’utiliser un tableau de </w:t>
      </w:r>
      <w:r w:rsidR="00E852B9">
        <w:t>bord « K</w:t>
      </w:r>
      <w:r>
        <w:t>anban</w:t>
      </w:r>
      <w:r w:rsidR="00E852B9">
        <w:t> »</w:t>
      </w:r>
      <w:r>
        <w:t>. Ce tableau utilise des « post</w:t>
      </w:r>
      <w:r w:rsidR="00D056E2">
        <w:t>-it</w:t>
      </w:r>
      <w:r>
        <w:t xml:space="preserve"> » pour visualiser de manière très simple l’évolution du travail au cours du temps. </w:t>
      </w:r>
      <w:r w:rsidR="002D412C">
        <w:t xml:space="preserve"> C’est un outil qui est disponible sur </w:t>
      </w:r>
      <w:r w:rsidR="00225C6F">
        <w:t>GitHub</w:t>
      </w:r>
      <w:r w:rsidR="0006410F">
        <w:t xml:space="preserve"> et lié au répertoire.</w:t>
      </w:r>
    </w:p>
    <w:p w14:paraId="58C3DE2F" w14:textId="77777777" w:rsidR="00A3484F" w:rsidRDefault="00A3484F" w:rsidP="00FD2508">
      <w:pPr>
        <w:pStyle w:val="Contenu"/>
      </w:pPr>
    </w:p>
    <w:p w14:paraId="6F423627" w14:textId="073C342E" w:rsidR="00FD2508" w:rsidRDefault="00FD2508" w:rsidP="00FD2508">
      <w:pPr>
        <w:pStyle w:val="Contenu"/>
      </w:pPr>
      <w:r>
        <w:t xml:space="preserve">Voici un exemple </w:t>
      </w:r>
      <w:r w:rsidR="00002C03">
        <w:t>de notre</w:t>
      </w:r>
      <w:r>
        <w:t xml:space="preserve"> Kanban</w:t>
      </w:r>
      <w:r w:rsidR="000A35D4">
        <w:t> :</w:t>
      </w:r>
    </w:p>
    <w:p w14:paraId="2BAA6CD5" w14:textId="77777777" w:rsidR="000A35D4" w:rsidRDefault="000A35D4" w:rsidP="00FD2508">
      <w:pPr>
        <w:pStyle w:val="Contenu"/>
      </w:pPr>
    </w:p>
    <w:p w14:paraId="31063B34" w14:textId="7BFE9CD3" w:rsidR="00A3484F" w:rsidRDefault="00002C03" w:rsidP="00FD2508">
      <w:pPr>
        <w:pStyle w:val="Contenu"/>
        <w:jc w:val="center"/>
      </w:pPr>
      <w:r>
        <w:rPr>
          <w:noProof/>
        </w:rPr>
        <w:drawing>
          <wp:inline distT="0" distB="0" distL="0" distR="0" wp14:anchorId="71D3429C" wp14:editId="1680B523">
            <wp:extent cx="5843500" cy="2976245"/>
            <wp:effectExtent l="0" t="0" r="508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C5DA" w14:textId="77777777" w:rsidR="00A3484F" w:rsidRDefault="00A3484F" w:rsidP="00FD2508">
      <w:pPr>
        <w:pStyle w:val="Contenu"/>
        <w:jc w:val="center"/>
      </w:pPr>
    </w:p>
    <w:p w14:paraId="62D3C78F" w14:textId="6653E0B2" w:rsidR="00A3484F" w:rsidRDefault="00A3484F" w:rsidP="007E470E">
      <w:pPr>
        <w:pStyle w:val="Contenu"/>
      </w:pPr>
      <w:r>
        <w:t>Pour garantir la qualité de nos livrable</w:t>
      </w:r>
      <w:r w:rsidR="009C238F">
        <w:t>s</w:t>
      </w:r>
      <w:r w:rsidR="00B87417">
        <w:t>,</w:t>
      </w:r>
      <w:r>
        <w:t xml:space="preserve"> nous allons nous focaliser sur les points suivants :</w:t>
      </w:r>
    </w:p>
    <w:p w14:paraId="10E89968" w14:textId="77777777" w:rsidR="00A3484F" w:rsidRDefault="00A3484F" w:rsidP="007E470E">
      <w:pPr>
        <w:pStyle w:val="Contenu"/>
      </w:pPr>
      <w:r>
        <w:t xml:space="preserve"> </w:t>
      </w:r>
    </w:p>
    <w:p w14:paraId="7C6996BE" w14:textId="7866BA20" w:rsidR="00A3484F" w:rsidRDefault="00A3484F" w:rsidP="007E470E">
      <w:pPr>
        <w:pStyle w:val="Contenu"/>
        <w:ind w:left="720"/>
      </w:pPr>
      <w:r w:rsidRPr="001E79DA">
        <w:rPr>
          <w:b/>
          <w:bCs/>
        </w:rPr>
        <w:t>La forme :</w:t>
      </w:r>
      <w:r>
        <w:t xml:space="preserve"> nos livrables devront être cohérent</w:t>
      </w:r>
      <w:r w:rsidR="00B87417">
        <w:t>s</w:t>
      </w:r>
      <w:r>
        <w:t xml:space="preserve"> en mise en page </w:t>
      </w:r>
      <w:r w:rsidR="00B87417">
        <w:t>(</w:t>
      </w:r>
      <w:r>
        <w:t xml:space="preserve">utilisation de la même police, même page de garde, </w:t>
      </w:r>
      <w:r w:rsidR="00B87417">
        <w:t>etc</w:t>
      </w:r>
      <w:r w:rsidR="00492EE0">
        <w:t>…</w:t>
      </w:r>
      <w:r w:rsidR="00B87417">
        <w:t>)</w:t>
      </w:r>
      <w:r>
        <w:t>.</w:t>
      </w:r>
    </w:p>
    <w:p w14:paraId="2EEF102A" w14:textId="77777777" w:rsidR="00A3484F" w:rsidRDefault="00A3484F" w:rsidP="007E470E">
      <w:pPr>
        <w:pStyle w:val="Contenu"/>
        <w:ind w:left="720"/>
      </w:pPr>
    </w:p>
    <w:p w14:paraId="15C29EFF" w14:textId="41A4BB08" w:rsidR="00A3484F" w:rsidRDefault="00A3484F" w:rsidP="007E470E">
      <w:pPr>
        <w:pStyle w:val="Contenu"/>
        <w:ind w:left="720"/>
      </w:pPr>
      <w:r w:rsidRPr="001E79DA">
        <w:rPr>
          <w:b/>
          <w:bCs/>
        </w:rPr>
        <w:t>Le contenu</w:t>
      </w:r>
      <w:r w:rsidR="001E79DA">
        <w:rPr>
          <w:b/>
          <w:bCs/>
        </w:rPr>
        <w:t> :</w:t>
      </w:r>
      <w:r w:rsidR="007E470E">
        <w:rPr>
          <w:b/>
          <w:bCs/>
        </w:rPr>
        <w:t xml:space="preserve"> </w:t>
      </w:r>
      <w:r w:rsidR="007E470E" w:rsidRPr="007E470E">
        <w:t>Il</w:t>
      </w:r>
      <w:r>
        <w:t xml:space="preserve"> doit être </w:t>
      </w:r>
      <w:r w:rsidR="00B87417">
        <w:t xml:space="preserve">assez précis pour un lecteur expert du domaine, </w:t>
      </w:r>
      <w:r w:rsidR="007E470E">
        <w:t>tout en restant</w:t>
      </w:r>
      <w:r w:rsidR="00B87417">
        <w:t xml:space="preserve"> </w:t>
      </w:r>
      <w:r>
        <w:t xml:space="preserve">accessible pour un lecteur qui </w:t>
      </w:r>
      <w:r w:rsidR="00B87417">
        <w:t>ne l’est pas</w:t>
      </w:r>
      <w:r>
        <w:t xml:space="preserve">. </w:t>
      </w:r>
    </w:p>
    <w:p w14:paraId="30A3A703" w14:textId="77777777" w:rsidR="00A3484F" w:rsidRDefault="00A3484F" w:rsidP="007E470E">
      <w:pPr>
        <w:pStyle w:val="Contenu"/>
        <w:ind w:left="720"/>
      </w:pPr>
    </w:p>
    <w:p w14:paraId="78362440" w14:textId="2FCF5FE0" w:rsidR="00A3484F" w:rsidRDefault="00A3484F" w:rsidP="007E470E">
      <w:pPr>
        <w:pStyle w:val="Contenu"/>
        <w:ind w:left="720"/>
      </w:pPr>
      <w:r w:rsidRPr="001E79DA">
        <w:rPr>
          <w:b/>
          <w:bCs/>
        </w:rPr>
        <w:t>Les tests</w:t>
      </w:r>
      <w:r w:rsidR="001E79DA">
        <w:t xml:space="preserve"> : </w:t>
      </w:r>
      <w:r w:rsidR="008539DF">
        <w:t xml:space="preserve">c’est </w:t>
      </w:r>
      <w:r>
        <w:t>une partie très importante</w:t>
      </w:r>
      <w:r w:rsidR="008539DF">
        <w:t>.</w:t>
      </w:r>
      <w:r>
        <w:t xml:space="preserve"> </w:t>
      </w:r>
      <w:r w:rsidR="008539DF">
        <w:t>E</w:t>
      </w:r>
      <w:r>
        <w:t>n effet</w:t>
      </w:r>
      <w:r w:rsidR="00B87417">
        <w:t>,</w:t>
      </w:r>
      <w:r>
        <w:t xml:space="preserve"> </w:t>
      </w:r>
      <w:r w:rsidR="00B87417">
        <w:t>ils nous permettent</w:t>
      </w:r>
      <w:r>
        <w:t xml:space="preserve"> de vérifier le fonctionnement de notre code. Ainsi les tests doivent être assez exhaustif</w:t>
      </w:r>
      <w:r w:rsidR="00B87417">
        <w:t>s</w:t>
      </w:r>
      <w:r>
        <w:t xml:space="preserve"> pour couvrir </w:t>
      </w:r>
      <w:r w:rsidR="008539DF">
        <w:t>l’ensemble</w:t>
      </w:r>
      <w:r>
        <w:t xml:space="preserve"> </w:t>
      </w:r>
      <w:r w:rsidR="008539DF">
        <w:t>d</w:t>
      </w:r>
      <w:r>
        <w:t>es fonctionnalités.</w:t>
      </w:r>
    </w:p>
    <w:p w14:paraId="7AF2FAD9" w14:textId="568E4E91" w:rsidR="006C3C70" w:rsidRDefault="006C3C70" w:rsidP="006C3C70">
      <w:pPr>
        <w:pStyle w:val="Contenu"/>
        <w:jc w:val="left"/>
      </w:pPr>
    </w:p>
    <w:p w14:paraId="473AFF02" w14:textId="34A53BEA" w:rsidR="0066396F" w:rsidRDefault="006C3C70" w:rsidP="007308DE">
      <w:pPr>
        <w:pStyle w:val="Contenu"/>
      </w:pPr>
      <w:r>
        <w:t xml:space="preserve">Pour assurer la qualité de notre documentation nous avons mis en place des procédures de </w:t>
      </w:r>
      <w:r w:rsidR="00FC4575">
        <w:t>validation</w:t>
      </w:r>
      <w:r>
        <w:t>. Avant de rendre un livrable</w:t>
      </w:r>
      <w:r w:rsidR="00B87417">
        <w:t>,</w:t>
      </w:r>
      <w:r>
        <w:t xml:space="preserve"> nous effectuons</w:t>
      </w:r>
      <w:r w:rsidR="00196455">
        <w:t xml:space="preserve"> des</w:t>
      </w:r>
      <w:r>
        <w:t xml:space="preserve"> relectures </w:t>
      </w:r>
      <w:r w:rsidR="00196455">
        <w:t>croisées</w:t>
      </w:r>
      <w:r>
        <w:t xml:space="preserve">. Ainsi nous pouvons nous assurer </w:t>
      </w:r>
      <w:r w:rsidR="00B87417">
        <w:t>d’</w:t>
      </w:r>
      <w:r>
        <w:t xml:space="preserve">une certaine qualité de documentation. Nous </w:t>
      </w:r>
      <w:r w:rsidR="00CB0B04">
        <w:t>accordons</w:t>
      </w:r>
      <w:r>
        <w:t xml:space="preserve"> également une importance particulière au respect des règles de bonne pratique du génie logiciel</w:t>
      </w:r>
      <w:r w:rsidR="00BC7C32">
        <w:t>.</w:t>
      </w:r>
    </w:p>
    <w:p w14:paraId="41F8596F" w14:textId="77777777" w:rsidR="0066396F" w:rsidRDefault="0066396F">
      <w:pPr>
        <w:spacing w:after="200"/>
        <w:rPr>
          <w:b w:val="0"/>
        </w:rPr>
      </w:pPr>
      <w:r>
        <w:br w:type="page"/>
      </w:r>
    </w:p>
    <w:p w14:paraId="7F8A7606" w14:textId="54071FE9" w:rsidR="007A5730" w:rsidRDefault="00BC7C32" w:rsidP="00C32186">
      <w:pPr>
        <w:pStyle w:val="Contenu"/>
      </w:pPr>
      <w:r>
        <w:lastRenderedPageBreak/>
        <w:t>Pour synchroniser le travail</w:t>
      </w:r>
      <w:r w:rsidR="00B87417">
        <w:t>,</w:t>
      </w:r>
      <w:r>
        <w:t xml:space="preserve"> </w:t>
      </w:r>
      <w:r w:rsidR="00223C05">
        <w:t xml:space="preserve">nous allons utiliser </w:t>
      </w:r>
      <w:r w:rsidR="00093744">
        <w:t>l’</w:t>
      </w:r>
      <w:r w:rsidR="00223C05">
        <w:t>outil de versioning Git</w:t>
      </w:r>
      <w:r w:rsidR="00356674">
        <w:t xml:space="preserve"> avec un répertoire hébergé sur la plateforme </w:t>
      </w:r>
      <w:r w:rsidR="00093744">
        <w:t>GitHub</w:t>
      </w:r>
      <w:r w:rsidR="00356674">
        <w:t xml:space="preserve">. </w:t>
      </w:r>
      <w:r w:rsidR="007A5730">
        <w:t xml:space="preserve">Nous notons </w:t>
      </w:r>
      <w:r w:rsidR="00A5022A">
        <w:t>plusieurs avantages</w:t>
      </w:r>
      <w:r w:rsidR="007A5730">
        <w:t xml:space="preserve"> à cet outil :</w:t>
      </w:r>
    </w:p>
    <w:p w14:paraId="25616D4B" w14:textId="77777777" w:rsidR="007B262C" w:rsidRDefault="007B262C" w:rsidP="00C32186">
      <w:pPr>
        <w:pStyle w:val="Contenu"/>
      </w:pPr>
    </w:p>
    <w:p w14:paraId="581A9F9B" w14:textId="08F59B87" w:rsidR="00A5022A" w:rsidRDefault="007A5730" w:rsidP="007A5730">
      <w:pPr>
        <w:pStyle w:val="Contenu"/>
        <w:numPr>
          <w:ilvl w:val="0"/>
          <w:numId w:val="16"/>
        </w:numPr>
      </w:pPr>
      <w:r>
        <w:t xml:space="preserve">Nous pouvons </w:t>
      </w:r>
      <w:r w:rsidR="00B66C27">
        <w:t xml:space="preserve">créer </w:t>
      </w:r>
      <w:r w:rsidR="00A5022A">
        <w:t>plusieurs branches indépendantes et ainsi travailler chacun dans un environnement qui nous est dédié</w:t>
      </w:r>
      <w:r w:rsidR="00A61695">
        <w:t>.</w:t>
      </w:r>
    </w:p>
    <w:p w14:paraId="767481A7" w14:textId="36D96E28" w:rsidR="00BC7C32" w:rsidRDefault="00B87417" w:rsidP="007A5730">
      <w:pPr>
        <w:pStyle w:val="Contenu"/>
        <w:numPr>
          <w:ilvl w:val="0"/>
          <w:numId w:val="16"/>
        </w:numPr>
      </w:pPr>
      <w:r>
        <w:t>Grâce à la</w:t>
      </w:r>
      <w:r w:rsidR="00B66C27">
        <w:t xml:space="preserve"> fonction </w:t>
      </w:r>
      <w:r w:rsidR="00A61695">
        <w:t>« </w:t>
      </w:r>
      <w:r w:rsidR="00B66C27">
        <w:t>reverse</w:t>
      </w:r>
      <w:r w:rsidR="00A61695">
        <w:t> »</w:t>
      </w:r>
      <w:r>
        <w:t xml:space="preserve"> de GIT,</w:t>
      </w:r>
      <w:r w:rsidR="00B66C27">
        <w:t xml:space="preserve"> nous </w:t>
      </w:r>
      <w:r>
        <w:t>pouvons</w:t>
      </w:r>
      <w:r w:rsidR="00B66C27">
        <w:t xml:space="preserve"> rattraper des erreurs</w:t>
      </w:r>
      <w:r>
        <w:t xml:space="preserve"> commises</w:t>
      </w:r>
      <w:r w:rsidR="00A61695">
        <w:t xml:space="preserve"> en rev</w:t>
      </w:r>
      <w:r w:rsidR="00C30345">
        <w:t>en</w:t>
      </w:r>
      <w:r w:rsidR="00A61695">
        <w:t>ant à des versions du programme antérieur</w:t>
      </w:r>
      <w:r w:rsidR="007308DE">
        <w:t>es</w:t>
      </w:r>
      <w:r w:rsidR="00A61695">
        <w:t>.</w:t>
      </w:r>
    </w:p>
    <w:p w14:paraId="2DA7D12C" w14:textId="75DCFC0A" w:rsidR="00A43860" w:rsidRDefault="00A43860" w:rsidP="00A43860">
      <w:pPr>
        <w:pStyle w:val="Contenu"/>
        <w:numPr>
          <w:ilvl w:val="0"/>
          <w:numId w:val="16"/>
        </w:numPr>
      </w:pPr>
      <w:r>
        <w:t>Il est possible de réaliser des fusion</w:t>
      </w:r>
      <w:r w:rsidR="007308DE">
        <w:t>s</w:t>
      </w:r>
      <w:r>
        <w:t xml:space="preserve"> (merge) avancé</w:t>
      </w:r>
      <w:r w:rsidR="007308DE">
        <w:t>e</w:t>
      </w:r>
      <w:r>
        <w:t>s de nos fichiers entre chaque branche</w:t>
      </w:r>
      <w:r w:rsidR="007308DE">
        <w:t>.</w:t>
      </w:r>
    </w:p>
    <w:p w14:paraId="618A28E5" w14:textId="47A847B3" w:rsidR="00BC7C32" w:rsidRDefault="00BC7C32" w:rsidP="00C32186">
      <w:pPr>
        <w:pStyle w:val="Contenu"/>
      </w:pPr>
    </w:p>
    <w:p w14:paraId="1DD3734C" w14:textId="2B0FB986" w:rsidR="00B66C27" w:rsidRDefault="00B66C27" w:rsidP="00C32186">
      <w:pPr>
        <w:pStyle w:val="Contenu"/>
      </w:pPr>
      <w:r>
        <w:t xml:space="preserve">Une fois </w:t>
      </w:r>
      <w:r w:rsidR="00D8542B">
        <w:t>qu’une</w:t>
      </w:r>
      <w:r>
        <w:t xml:space="preserve"> version</w:t>
      </w:r>
      <w:r w:rsidR="00D8542B">
        <w:t xml:space="preserve"> du code est</w:t>
      </w:r>
      <w:r>
        <w:t xml:space="preserve"> </w:t>
      </w:r>
      <w:r w:rsidR="00496A10">
        <w:t xml:space="preserve">fonctionnelle et </w:t>
      </w:r>
      <w:r>
        <w:t>valid</w:t>
      </w:r>
      <w:r w:rsidR="00B87417">
        <w:t>ée</w:t>
      </w:r>
      <w:r>
        <w:t xml:space="preserve"> par l’équipe</w:t>
      </w:r>
      <w:r w:rsidR="00B87417">
        <w:t>,</w:t>
      </w:r>
      <w:r>
        <w:t xml:space="preserve"> nous pouvons </w:t>
      </w:r>
      <w:r w:rsidR="00496A10">
        <w:t>« </w:t>
      </w:r>
      <w:r>
        <w:t>merge</w:t>
      </w:r>
      <w:r w:rsidR="000F4481">
        <w:t>r</w:t>
      </w:r>
      <w:r w:rsidR="00496A10">
        <w:t> »</w:t>
      </w:r>
      <w:r>
        <w:t xml:space="preserve"> notre code dans la branche master</w:t>
      </w:r>
      <w:r w:rsidR="00FC5E70">
        <w:t>.</w:t>
      </w:r>
      <w:r w:rsidR="00D8542B">
        <w:t xml:space="preserve"> </w:t>
      </w:r>
      <w:r w:rsidR="00496A10">
        <w:t xml:space="preserve">C’est la branche qui sert </w:t>
      </w:r>
      <w:r w:rsidR="005A1C00">
        <w:t>de dépôt pour une version aboutit. Elle servira de point de départ à l’équipe entre chaque étape.</w:t>
      </w:r>
    </w:p>
    <w:p w14:paraId="3B387450" w14:textId="25AA9ACF" w:rsidR="009C238F" w:rsidRDefault="009C238F" w:rsidP="006C3C70">
      <w:pPr>
        <w:pStyle w:val="Contenu"/>
        <w:jc w:val="left"/>
      </w:pPr>
    </w:p>
    <w:p w14:paraId="5ACB0EC8" w14:textId="54A90F5F" w:rsidR="009C238F" w:rsidRDefault="000F4481" w:rsidP="006C3C70">
      <w:pPr>
        <w:pStyle w:val="Contenu"/>
        <w:jc w:val="left"/>
      </w:pPr>
      <w:r>
        <w:t>Afin</w:t>
      </w:r>
      <w:r w:rsidR="009C238F">
        <w:t xml:space="preserve"> que</w:t>
      </w:r>
      <w:r w:rsidR="007308DE">
        <w:t xml:space="preserve"> notre dépôt</w:t>
      </w:r>
      <w:r w:rsidR="009C238F">
        <w:t xml:space="preserve"> G</w:t>
      </w:r>
      <w:r w:rsidR="007B262C">
        <w:t>itHub</w:t>
      </w:r>
      <w:r>
        <w:t xml:space="preserve"> </w:t>
      </w:r>
      <w:r w:rsidR="007308DE">
        <w:t>reste ordonné</w:t>
      </w:r>
      <w:r>
        <w:t>,</w:t>
      </w:r>
      <w:r w:rsidR="009C238F">
        <w:t xml:space="preserve"> nous avons imposé certaine</w:t>
      </w:r>
      <w:r>
        <w:t>s</w:t>
      </w:r>
      <w:r w:rsidR="009C238F">
        <w:t xml:space="preserve"> règle</w:t>
      </w:r>
      <w:r>
        <w:t>s</w:t>
      </w:r>
      <w:r w:rsidR="009C238F">
        <w:t> :</w:t>
      </w:r>
    </w:p>
    <w:p w14:paraId="0584E77F" w14:textId="5E709829" w:rsidR="009C238F" w:rsidRDefault="009C238F" w:rsidP="006C3C70">
      <w:pPr>
        <w:pStyle w:val="Contenu"/>
        <w:jc w:val="left"/>
      </w:pPr>
    </w:p>
    <w:p w14:paraId="208A523C" w14:textId="2766A1E8" w:rsidR="009C238F" w:rsidRDefault="009C238F" w:rsidP="009C238F">
      <w:pPr>
        <w:pStyle w:val="Contenu"/>
        <w:numPr>
          <w:ilvl w:val="0"/>
          <w:numId w:val="15"/>
        </w:numPr>
        <w:jc w:val="left"/>
      </w:pPr>
      <w:r>
        <w:t>Des noms explicite</w:t>
      </w:r>
      <w:r w:rsidR="000F4481">
        <w:t>s</w:t>
      </w:r>
      <w:r>
        <w:t xml:space="preserve"> pour chaque commit</w:t>
      </w:r>
    </w:p>
    <w:p w14:paraId="6B10261A" w14:textId="27A07FE9" w:rsidR="009C238F" w:rsidRDefault="009C238F" w:rsidP="009C238F">
      <w:pPr>
        <w:pStyle w:val="Contenu"/>
        <w:numPr>
          <w:ilvl w:val="0"/>
          <w:numId w:val="15"/>
        </w:numPr>
        <w:jc w:val="left"/>
      </w:pPr>
      <w:r>
        <w:t xml:space="preserve">Faire des </w:t>
      </w:r>
      <w:r w:rsidR="000F4481">
        <w:t>commit</w:t>
      </w:r>
      <w:r>
        <w:t xml:space="preserve"> régulier</w:t>
      </w:r>
      <w:r w:rsidR="000F4481">
        <w:t>s</w:t>
      </w:r>
    </w:p>
    <w:p w14:paraId="6FC9B954" w14:textId="16EE9B68" w:rsidR="009C238F" w:rsidRDefault="009C238F" w:rsidP="009C238F">
      <w:pPr>
        <w:pStyle w:val="Contenu"/>
        <w:numPr>
          <w:ilvl w:val="0"/>
          <w:numId w:val="15"/>
        </w:numPr>
        <w:jc w:val="left"/>
      </w:pPr>
      <w:r>
        <w:t xml:space="preserve">Le code doit </w:t>
      </w:r>
      <w:r w:rsidR="00DA4DFA">
        <w:t>au minimum</w:t>
      </w:r>
      <w:r>
        <w:t xml:space="preserve"> correctement compiler</w:t>
      </w:r>
      <w:r w:rsidR="007308DE">
        <w:t xml:space="preserve"> avant chaque commit</w:t>
      </w:r>
    </w:p>
    <w:p w14:paraId="13A81ED8" w14:textId="46E02719" w:rsidR="009C238F" w:rsidRDefault="009C238F" w:rsidP="009C238F">
      <w:pPr>
        <w:pStyle w:val="Contenu"/>
        <w:numPr>
          <w:ilvl w:val="0"/>
          <w:numId w:val="15"/>
        </w:numPr>
        <w:jc w:val="left"/>
      </w:pPr>
      <w:r>
        <w:t>Utiliser des tags (add</w:t>
      </w:r>
      <w:r w:rsidR="003E4327">
        <w:t>/refractor/</w:t>
      </w:r>
      <w:r>
        <w:t>remove) pour informer des modifications dans les commit</w:t>
      </w:r>
    </w:p>
    <w:p w14:paraId="308B6656" w14:textId="2BA2DE55" w:rsidR="009C238F" w:rsidRDefault="009C238F" w:rsidP="009C238F">
      <w:pPr>
        <w:pStyle w:val="Contenu"/>
        <w:jc w:val="left"/>
      </w:pPr>
    </w:p>
    <w:p w14:paraId="223823FE" w14:textId="77777777" w:rsidR="00972B2E" w:rsidRDefault="00972B2E" w:rsidP="009C238F">
      <w:pPr>
        <w:pStyle w:val="Contenu"/>
        <w:jc w:val="left"/>
      </w:pPr>
    </w:p>
    <w:p w14:paraId="6638E1CF" w14:textId="5943C57E" w:rsidR="00F44061" w:rsidRDefault="00F707F2" w:rsidP="009C238F">
      <w:pPr>
        <w:pStyle w:val="Contenu"/>
        <w:jc w:val="left"/>
      </w:pPr>
      <w:r>
        <w:t>Avant de rendre un livrable, n</w:t>
      </w:r>
      <w:r w:rsidR="009C238F">
        <w:t>ous</w:t>
      </w:r>
      <w:r w:rsidR="00DA4DFA">
        <w:t xml:space="preserve"> </w:t>
      </w:r>
      <w:r w:rsidR="009C238F">
        <w:t>utiliser</w:t>
      </w:r>
      <w:r w:rsidR="00DA4DFA">
        <w:t>ons</w:t>
      </w:r>
      <w:r w:rsidR="009C238F">
        <w:t xml:space="preserve"> des </w:t>
      </w:r>
      <w:r>
        <w:t>Framework</w:t>
      </w:r>
      <w:r w:rsidR="004D4720">
        <w:t>s</w:t>
      </w:r>
      <w:r w:rsidR="009C238F">
        <w:t xml:space="preserve"> de test </w:t>
      </w:r>
      <w:r w:rsidR="009A2AFE">
        <w:t>(JUnit</w:t>
      </w:r>
      <w:r w:rsidR="009C238F">
        <w:t xml:space="preserve"> et </w:t>
      </w:r>
      <w:r>
        <w:t>Emma)</w:t>
      </w:r>
      <w:r w:rsidR="009C238F">
        <w:t xml:space="preserve"> </w:t>
      </w:r>
      <w:r w:rsidR="00257CF5">
        <w:t xml:space="preserve">afin de vérifier </w:t>
      </w:r>
      <w:r w:rsidR="002349FB">
        <w:t>si le code est en mesure de passer une batterie de tests.</w:t>
      </w:r>
    </w:p>
    <w:p w14:paraId="7BB9E249" w14:textId="1A32B847" w:rsidR="004A16AE" w:rsidRDefault="004A16AE" w:rsidP="009C238F">
      <w:pPr>
        <w:pStyle w:val="Contenu"/>
        <w:jc w:val="left"/>
      </w:pPr>
    </w:p>
    <w:p w14:paraId="7753916C" w14:textId="52A80F3B" w:rsidR="00972B2E" w:rsidRDefault="00972B2E" w:rsidP="009C238F">
      <w:pPr>
        <w:pStyle w:val="Contenu"/>
        <w:jc w:val="left"/>
      </w:pPr>
    </w:p>
    <w:p w14:paraId="7C2530F5" w14:textId="7D3A7AAF" w:rsidR="004A16AE" w:rsidRDefault="00C34B45" w:rsidP="009C238F">
      <w:pPr>
        <w:pStyle w:val="Contenu"/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68025A4" wp14:editId="16CEBAA2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066800" cy="1066800"/>
            <wp:effectExtent l="0" t="0" r="0" b="0"/>
            <wp:wrapSquare wrapText="bothSides"/>
            <wp:docPr id="10" name="Image 10" descr="Discord: Amazon.fr: Bienven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scord: Amazon.fr: Bienvenu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826">
        <w:t>En termes de</w:t>
      </w:r>
      <w:r w:rsidR="004A16AE">
        <w:t xml:space="preserve"> moyen de communication, nous utilisons Discord. C’est un outil qui facilite grandement les échanges</w:t>
      </w:r>
      <w:r w:rsidR="00C33272">
        <w:t>. Nous pouvons faire des points vocaux réguliers pour échanger sur nos problèmes, question</w:t>
      </w:r>
      <w:r w:rsidR="00DD1CD3">
        <w:t>s</w:t>
      </w:r>
      <w:r w:rsidR="00C33272">
        <w:t xml:space="preserve">, besoins au sujet du projet. Les échanges de fichier et l’affichage de code dans les salons textuels permettent </w:t>
      </w:r>
      <w:r w:rsidR="00C20826">
        <w:t>d’améliorer notre productivité et l’efficacité de nos discussions.</w:t>
      </w:r>
    </w:p>
    <w:p w14:paraId="02347C10" w14:textId="77777777" w:rsidR="00A15B8B" w:rsidRDefault="00A15B8B" w:rsidP="00A15B8B">
      <w:pPr>
        <w:spacing w:after="200"/>
      </w:pPr>
    </w:p>
    <w:p w14:paraId="07B61E5D" w14:textId="77777777" w:rsidR="00FD6364" w:rsidRDefault="00FD6364" w:rsidP="00FD6364">
      <w:pPr>
        <w:pStyle w:val="Contenu"/>
      </w:pPr>
    </w:p>
    <w:p w14:paraId="5E340404" w14:textId="5B31271B" w:rsidR="009C238F" w:rsidRPr="00A15B8B" w:rsidRDefault="00F44061" w:rsidP="00A15B8B">
      <w:pPr>
        <w:pStyle w:val="Titre1"/>
      </w:pPr>
      <w:r>
        <w:t>Conclusion</w:t>
      </w:r>
    </w:p>
    <w:p w14:paraId="0F542C60" w14:textId="406BEA88" w:rsidR="00F44061" w:rsidRPr="00AE6F56" w:rsidRDefault="00AE6F56" w:rsidP="00AE6F56">
      <w:pPr>
        <w:pStyle w:val="Contenu"/>
      </w:pPr>
      <w:r w:rsidRPr="00AE6F56">
        <w:t>Ce BE nous a permi</w:t>
      </w:r>
      <w:r>
        <w:t>s d’échanger entre nous avec pour objectif d’améliorer notre efficacité dans notre travail</w:t>
      </w:r>
      <w:r w:rsidR="001E6E67">
        <w:t xml:space="preserve"> et dans la façon de l’organiser.</w:t>
      </w:r>
      <w:r w:rsidR="00A92AC9">
        <w:t xml:space="preserve"> A partir de la prochaine séance nous </w:t>
      </w:r>
      <w:r w:rsidR="006E6B04">
        <w:t>mettrons à l’épreuves l’ensemble des volontés cité</w:t>
      </w:r>
      <w:r w:rsidR="00DD548F">
        <w:t>es</w:t>
      </w:r>
      <w:r w:rsidR="006E6B04">
        <w:t xml:space="preserve"> dans ce document.</w:t>
      </w:r>
      <w:r w:rsidR="00266D24">
        <w:t xml:space="preserve"> Ces règles sont là pour que l’on puisse tous être sur la</w:t>
      </w:r>
      <w:r w:rsidR="007D04D2">
        <w:t xml:space="preserve"> même</w:t>
      </w:r>
      <w:r w:rsidR="00266D24">
        <w:t xml:space="preserve"> longueur</w:t>
      </w:r>
      <w:r w:rsidR="007D04D2">
        <w:t xml:space="preserve"> d’onde</w:t>
      </w:r>
      <w:r w:rsidR="00266D24">
        <w:t xml:space="preserve"> et ainsi avanc</w:t>
      </w:r>
      <w:r w:rsidR="00563064">
        <w:t>er</w:t>
      </w:r>
      <w:r w:rsidR="007308DE">
        <w:t xml:space="preserve"> plus</w:t>
      </w:r>
      <w:r w:rsidR="00266D24">
        <w:t xml:space="preserve"> rapidement. </w:t>
      </w:r>
    </w:p>
    <w:p w14:paraId="19A68EA9" w14:textId="77777777" w:rsidR="009C238F" w:rsidRPr="00AE6F56" w:rsidRDefault="009C238F" w:rsidP="00AE6F56">
      <w:pPr>
        <w:pStyle w:val="Contenu"/>
      </w:pPr>
    </w:p>
    <w:p w14:paraId="7AF8082F" w14:textId="77777777" w:rsidR="009C238F" w:rsidRPr="00AE6F56" w:rsidRDefault="009C238F" w:rsidP="00AE6F56">
      <w:pPr>
        <w:pStyle w:val="Contenu"/>
      </w:pPr>
    </w:p>
    <w:p w14:paraId="0925917C" w14:textId="0A98CD4A" w:rsidR="0087605E" w:rsidRPr="00AE6F56" w:rsidRDefault="00A3484F" w:rsidP="0092497D">
      <w:pPr>
        <w:pStyle w:val="Contenu"/>
        <w:ind w:left="720"/>
        <w:jc w:val="left"/>
      </w:pPr>
      <w:r w:rsidRPr="00AE6F56">
        <w:t xml:space="preserve"> </w:t>
      </w:r>
      <w:r w:rsidR="009C238F" w:rsidRPr="00AE6F56">
        <w:t xml:space="preserve"> </w:t>
      </w:r>
    </w:p>
    <w:sectPr w:rsidR="0087605E" w:rsidRPr="00AE6F56" w:rsidSect="00AB02A7">
      <w:headerReference w:type="default" r:id="rId16"/>
      <w:footerReference w:type="default" r:id="rId17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240C3C" w14:textId="77777777" w:rsidR="00B72E49" w:rsidRDefault="00B72E49">
      <w:r>
        <w:separator/>
      </w:r>
    </w:p>
    <w:p w14:paraId="61F635CF" w14:textId="77777777" w:rsidR="00B72E49" w:rsidRDefault="00B72E49"/>
  </w:endnote>
  <w:endnote w:type="continuationSeparator" w:id="0">
    <w:p w14:paraId="37D96DAF" w14:textId="77777777" w:rsidR="00B72E49" w:rsidRDefault="00B72E49">
      <w:r>
        <w:continuationSeparator/>
      </w:r>
    </w:p>
    <w:p w14:paraId="2B51ABAA" w14:textId="77777777" w:rsidR="00B72E49" w:rsidRDefault="00B72E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822C09D" w14:textId="77777777" w:rsidR="00DF027C" w:rsidRDefault="00DF027C">
        <w:pPr>
          <w:pStyle w:val="Pieddepage"/>
          <w:jc w:val="center"/>
        </w:pPr>
        <w:r>
          <w:rPr>
            <w:lang w:bidi="fr-FR"/>
          </w:rPr>
          <w:fldChar w:fldCharType="begin"/>
        </w:r>
        <w:r>
          <w:rPr>
            <w:lang w:bidi="fr-FR"/>
          </w:rPr>
          <w:instrText xml:space="preserve"> PAGE   \* MERGEFORMAT </w:instrText>
        </w:r>
        <w:r>
          <w:rPr>
            <w:lang w:bidi="fr-FR"/>
          </w:rPr>
          <w:fldChar w:fldCharType="separate"/>
        </w:r>
        <w:r w:rsidR="0091275B">
          <w:rPr>
            <w:noProof/>
            <w:lang w:bidi="fr-FR"/>
          </w:rPr>
          <w:t>2</w:t>
        </w:r>
        <w:r>
          <w:rPr>
            <w:noProof/>
            <w:lang w:bidi="fr-FR"/>
          </w:rPr>
          <w:fldChar w:fldCharType="end"/>
        </w:r>
      </w:p>
    </w:sdtContent>
  </w:sdt>
  <w:p w14:paraId="584419E8" w14:textId="77777777" w:rsidR="00DF027C" w:rsidRDefault="00DF027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4BFB95" w14:textId="77777777" w:rsidR="00B72E49" w:rsidRDefault="00B72E49">
      <w:r>
        <w:separator/>
      </w:r>
    </w:p>
    <w:p w14:paraId="00FF7181" w14:textId="77777777" w:rsidR="00B72E49" w:rsidRDefault="00B72E49"/>
  </w:footnote>
  <w:footnote w:type="continuationSeparator" w:id="0">
    <w:p w14:paraId="625CF9A2" w14:textId="77777777" w:rsidR="00B72E49" w:rsidRDefault="00B72E49">
      <w:r>
        <w:continuationSeparator/>
      </w:r>
    </w:p>
    <w:p w14:paraId="23E1AF78" w14:textId="77777777" w:rsidR="00B72E49" w:rsidRDefault="00B72E4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182F75F5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108D4F7F" w14:textId="77777777" w:rsidR="00D077E9" w:rsidRDefault="00D077E9">
          <w:pPr>
            <w:pStyle w:val="En-tte"/>
          </w:pPr>
        </w:p>
      </w:tc>
    </w:tr>
  </w:tbl>
  <w:p w14:paraId="6FCD0208" w14:textId="77777777" w:rsidR="00D077E9" w:rsidRDefault="00D077E9" w:rsidP="00D077E9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B48D605"/>
    <w:multiLevelType w:val="hybridMultilevel"/>
    <w:tmpl w:val="839B65B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8D14CB"/>
    <w:multiLevelType w:val="hybridMultilevel"/>
    <w:tmpl w:val="BD003F16"/>
    <w:lvl w:ilvl="0" w:tplc="565A36C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AD136E"/>
    <w:multiLevelType w:val="hybridMultilevel"/>
    <w:tmpl w:val="9E5CAD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013B44"/>
    <w:multiLevelType w:val="hybridMultilevel"/>
    <w:tmpl w:val="0E8A2E0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E45835"/>
    <w:multiLevelType w:val="hybridMultilevel"/>
    <w:tmpl w:val="D4E612BE"/>
    <w:lvl w:ilvl="0" w:tplc="9A90FB06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F100375"/>
    <w:multiLevelType w:val="hybridMultilevel"/>
    <w:tmpl w:val="11D68286"/>
    <w:lvl w:ilvl="0" w:tplc="FB0C97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FF36F9C"/>
    <w:multiLevelType w:val="hybridMultilevel"/>
    <w:tmpl w:val="8BE2090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BB1CDE"/>
    <w:multiLevelType w:val="hybridMultilevel"/>
    <w:tmpl w:val="6E52D7B2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BF62E13"/>
    <w:multiLevelType w:val="hybridMultilevel"/>
    <w:tmpl w:val="00FC35F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A87288"/>
    <w:multiLevelType w:val="hybridMultilevel"/>
    <w:tmpl w:val="431C01FE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6BC006D"/>
    <w:multiLevelType w:val="hybridMultilevel"/>
    <w:tmpl w:val="E99EF2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593B1F"/>
    <w:multiLevelType w:val="hybridMultilevel"/>
    <w:tmpl w:val="91782A1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CC2854"/>
    <w:multiLevelType w:val="hybridMultilevel"/>
    <w:tmpl w:val="961ADD2A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9F92034"/>
    <w:multiLevelType w:val="hybridMultilevel"/>
    <w:tmpl w:val="585077E2"/>
    <w:lvl w:ilvl="0" w:tplc="92646E28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C756E6"/>
    <w:multiLevelType w:val="hybridMultilevel"/>
    <w:tmpl w:val="6D3E554A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DDD6468"/>
    <w:multiLevelType w:val="hybridMultilevel"/>
    <w:tmpl w:val="4F8E5B5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8"/>
  </w:num>
  <w:num w:numId="5">
    <w:abstractNumId w:val="7"/>
  </w:num>
  <w:num w:numId="6">
    <w:abstractNumId w:val="12"/>
  </w:num>
  <w:num w:numId="7">
    <w:abstractNumId w:val="14"/>
  </w:num>
  <w:num w:numId="8">
    <w:abstractNumId w:val="0"/>
  </w:num>
  <w:num w:numId="9">
    <w:abstractNumId w:val="10"/>
  </w:num>
  <w:num w:numId="10">
    <w:abstractNumId w:val="3"/>
  </w:num>
  <w:num w:numId="11">
    <w:abstractNumId w:val="6"/>
  </w:num>
  <w:num w:numId="12">
    <w:abstractNumId w:val="11"/>
  </w:num>
  <w:num w:numId="13">
    <w:abstractNumId w:val="9"/>
  </w:num>
  <w:num w:numId="14">
    <w:abstractNumId w:val="13"/>
  </w:num>
  <w:num w:numId="15">
    <w:abstractNumId w:val="4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52E"/>
    <w:rsid w:val="00000789"/>
    <w:rsid w:val="00002C03"/>
    <w:rsid w:val="00005A47"/>
    <w:rsid w:val="0001119E"/>
    <w:rsid w:val="00013AEC"/>
    <w:rsid w:val="000166E4"/>
    <w:rsid w:val="00022ED8"/>
    <w:rsid w:val="0002482E"/>
    <w:rsid w:val="000305DC"/>
    <w:rsid w:val="000311CA"/>
    <w:rsid w:val="00031F14"/>
    <w:rsid w:val="000341AD"/>
    <w:rsid w:val="00036D47"/>
    <w:rsid w:val="00050324"/>
    <w:rsid w:val="0005201B"/>
    <w:rsid w:val="00052208"/>
    <w:rsid w:val="00053439"/>
    <w:rsid w:val="0006410F"/>
    <w:rsid w:val="000648F6"/>
    <w:rsid w:val="000658F6"/>
    <w:rsid w:val="000704F6"/>
    <w:rsid w:val="00071374"/>
    <w:rsid w:val="000729DD"/>
    <w:rsid w:val="00075DDE"/>
    <w:rsid w:val="00075E43"/>
    <w:rsid w:val="00085D91"/>
    <w:rsid w:val="00091F1D"/>
    <w:rsid w:val="00093744"/>
    <w:rsid w:val="00097282"/>
    <w:rsid w:val="00097424"/>
    <w:rsid w:val="000A0150"/>
    <w:rsid w:val="000A0C3E"/>
    <w:rsid w:val="000A35D4"/>
    <w:rsid w:val="000A6E07"/>
    <w:rsid w:val="000B0A1A"/>
    <w:rsid w:val="000B1E81"/>
    <w:rsid w:val="000C15A8"/>
    <w:rsid w:val="000C4222"/>
    <w:rsid w:val="000C5C23"/>
    <w:rsid w:val="000C5ED9"/>
    <w:rsid w:val="000E12EB"/>
    <w:rsid w:val="000E63C9"/>
    <w:rsid w:val="000E69F9"/>
    <w:rsid w:val="000F126D"/>
    <w:rsid w:val="000F4481"/>
    <w:rsid w:val="0010108C"/>
    <w:rsid w:val="00114990"/>
    <w:rsid w:val="001173DE"/>
    <w:rsid w:val="001266C4"/>
    <w:rsid w:val="00130E9D"/>
    <w:rsid w:val="00136A57"/>
    <w:rsid w:val="00150A6D"/>
    <w:rsid w:val="00151CE8"/>
    <w:rsid w:val="00154376"/>
    <w:rsid w:val="0015504F"/>
    <w:rsid w:val="001560C0"/>
    <w:rsid w:val="00177AEF"/>
    <w:rsid w:val="00185B35"/>
    <w:rsid w:val="00187BA0"/>
    <w:rsid w:val="00192472"/>
    <w:rsid w:val="00196455"/>
    <w:rsid w:val="001A5CB3"/>
    <w:rsid w:val="001B4C5E"/>
    <w:rsid w:val="001C22E1"/>
    <w:rsid w:val="001C6673"/>
    <w:rsid w:val="001C77AD"/>
    <w:rsid w:val="001E03D2"/>
    <w:rsid w:val="001E0E6F"/>
    <w:rsid w:val="001E6E67"/>
    <w:rsid w:val="001E79DA"/>
    <w:rsid w:val="001F1451"/>
    <w:rsid w:val="001F200E"/>
    <w:rsid w:val="001F2BC8"/>
    <w:rsid w:val="001F3152"/>
    <w:rsid w:val="001F5F6B"/>
    <w:rsid w:val="001F5FB5"/>
    <w:rsid w:val="001F6327"/>
    <w:rsid w:val="00211188"/>
    <w:rsid w:val="0022354E"/>
    <w:rsid w:val="00223C05"/>
    <w:rsid w:val="002241C9"/>
    <w:rsid w:val="00225C6F"/>
    <w:rsid w:val="002277C7"/>
    <w:rsid w:val="002330B8"/>
    <w:rsid w:val="0023355E"/>
    <w:rsid w:val="002349FB"/>
    <w:rsid w:val="002434CA"/>
    <w:rsid w:val="00243EBC"/>
    <w:rsid w:val="002465AE"/>
    <w:rsid w:val="00246A35"/>
    <w:rsid w:val="00257CF5"/>
    <w:rsid w:val="00266D24"/>
    <w:rsid w:val="00270097"/>
    <w:rsid w:val="00270C80"/>
    <w:rsid w:val="00271321"/>
    <w:rsid w:val="00271417"/>
    <w:rsid w:val="002723EC"/>
    <w:rsid w:val="00272BFE"/>
    <w:rsid w:val="002841A6"/>
    <w:rsid w:val="00284348"/>
    <w:rsid w:val="00286AE8"/>
    <w:rsid w:val="00296D75"/>
    <w:rsid w:val="002A03A6"/>
    <w:rsid w:val="002A103A"/>
    <w:rsid w:val="002A3361"/>
    <w:rsid w:val="002A6DC9"/>
    <w:rsid w:val="002B3DA3"/>
    <w:rsid w:val="002B4E47"/>
    <w:rsid w:val="002D2D81"/>
    <w:rsid w:val="002D35DC"/>
    <w:rsid w:val="002D412C"/>
    <w:rsid w:val="002E0810"/>
    <w:rsid w:val="002E5FC0"/>
    <w:rsid w:val="002E68B7"/>
    <w:rsid w:val="002F0843"/>
    <w:rsid w:val="002F24F9"/>
    <w:rsid w:val="002F3333"/>
    <w:rsid w:val="002F3A8B"/>
    <w:rsid w:val="002F51F5"/>
    <w:rsid w:val="002F5797"/>
    <w:rsid w:val="003022FF"/>
    <w:rsid w:val="00311AC9"/>
    <w:rsid w:val="00312137"/>
    <w:rsid w:val="00314F99"/>
    <w:rsid w:val="00330359"/>
    <w:rsid w:val="0033762F"/>
    <w:rsid w:val="0034029E"/>
    <w:rsid w:val="00356674"/>
    <w:rsid w:val="00360464"/>
    <w:rsid w:val="00360494"/>
    <w:rsid w:val="00363F53"/>
    <w:rsid w:val="00364154"/>
    <w:rsid w:val="00366C7E"/>
    <w:rsid w:val="00367F7E"/>
    <w:rsid w:val="00371F7D"/>
    <w:rsid w:val="00376800"/>
    <w:rsid w:val="00384EA3"/>
    <w:rsid w:val="00394D49"/>
    <w:rsid w:val="003A042C"/>
    <w:rsid w:val="003A39A1"/>
    <w:rsid w:val="003A3C5B"/>
    <w:rsid w:val="003A4FC1"/>
    <w:rsid w:val="003A6202"/>
    <w:rsid w:val="003A6454"/>
    <w:rsid w:val="003B1DEA"/>
    <w:rsid w:val="003C2191"/>
    <w:rsid w:val="003C21D8"/>
    <w:rsid w:val="003C671A"/>
    <w:rsid w:val="003D3863"/>
    <w:rsid w:val="003D3D48"/>
    <w:rsid w:val="003D40BD"/>
    <w:rsid w:val="003D6277"/>
    <w:rsid w:val="003E19F8"/>
    <w:rsid w:val="003E4327"/>
    <w:rsid w:val="003F0C2A"/>
    <w:rsid w:val="003F4C4C"/>
    <w:rsid w:val="004013ED"/>
    <w:rsid w:val="004110DE"/>
    <w:rsid w:val="00412330"/>
    <w:rsid w:val="00412D7E"/>
    <w:rsid w:val="00431753"/>
    <w:rsid w:val="004341FC"/>
    <w:rsid w:val="00436154"/>
    <w:rsid w:val="0044085A"/>
    <w:rsid w:val="00445D97"/>
    <w:rsid w:val="00447FD0"/>
    <w:rsid w:val="004525F8"/>
    <w:rsid w:val="004636E1"/>
    <w:rsid w:val="004641CB"/>
    <w:rsid w:val="00470AB0"/>
    <w:rsid w:val="00472AD7"/>
    <w:rsid w:val="004762DA"/>
    <w:rsid w:val="00483BB9"/>
    <w:rsid w:val="00486C91"/>
    <w:rsid w:val="00490EC0"/>
    <w:rsid w:val="00492EE0"/>
    <w:rsid w:val="0049457D"/>
    <w:rsid w:val="00496A10"/>
    <w:rsid w:val="004A04C9"/>
    <w:rsid w:val="004A16AE"/>
    <w:rsid w:val="004A19FF"/>
    <w:rsid w:val="004A3955"/>
    <w:rsid w:val="004A3A4D"/>
    <w:rsid w:val="004B21A5"/>
    <w:rsid w:val="004B2828"/>
    <w:rsid w:val="004D4720"/>
    <w:rsid w:val="004E451D"/>
    <w:rsid w:val="004E568A"/>
    <w:rsid w:val="004F3C2D"/>
    <w:rsid w:val="00500F98"/>
    <w:rsid w:val="005037F0"/>
    <w:rsid w:val="005044D4"/>
    <w:rsid w:val="00516A86"/>
    <w:rsid w:val="00526C6A"/>
    <w:rsid w:val="005275F6"/>
    <w:rsid w:val="0053041F"/>
    <w:rsid w:val="00532541"/>
    <w:rsid w:val="00535BC7"/>
    <w:rsid w:val="0053785C"/>
    <w:rsid w:val="00540DC6"/>
    <w:rsid w:val="00541A77"/>
    <w:rsid w:val="00542D3A"/>
    <w:rsid w:val="00545058"/>
    <w:rsid w:val="00557C51"/>
    <w:rsid w:val="00561166"/>
    <w:rsid w:val="00563064"/>
    <w:rsid w:val="005649A9"/>
    <w:rsid w:val="00572102"/>
    <w:rsid w:val="0057360B"/>
    <w:rsid w:val="00581980"/>
    <w:rsid w:val="00590645"/>
    <w:rsid w:val="00590B79"/>
    <w:rsid w:val="00597DFA"/>
    <w:rsid w:val="005A1C00"/>
    <w:rsid w:val="005B3C77"/>
    <w:rsid w:val="005B4EA9"/>
    <w:rsid w:val="005C049E"/>
    <w:rsid w:val="005D6667"/>
    <w:rsid w:val="005F0AE6"/>
    <w:rsid w:val="005F1BB0"/>
    <w:rsid w:val="005F63EB"/>
    <w:rsid w:val="00602907"/>
    <w:rsid w:val="006109B1"/>
    <w:rsid w:val="0061239B"/>
    <w:rsid w:val="0062198F"/>
    <w:rsid w:val="00623B00"/>
    <w:rsid w:val="006255C3"/>
    <w:rsid w:val="00627846"/>
    <w:rsid w:val="00627F3F"/>
    <w:rsid w:val="00633C48"/>
    <w:rsid w:val="00636887"/>
    <w:rsid w:val="006439E7"/>
    <w:rsid w:val="00643E7E"/>
    <w:rsid w:val="00651C24"/>
    <w:rsid w:val="00652EBC"/>
    <w:rsid w:val="00653CEB"/>
    <w:rsid w:val="00656C4D"/>
    <w:rsid w:val="00661718"/>
    <w:rsid w:val="0066316B"/>
    <w:rsid w:val="0066396F"/>
    <w:rsid w:val="00670B27"/>
    <w:rsid w:val="0067491D"/>
    <w:rsid w:val="00675A90"/>
    <w:rsid w:val="00681397"/>
    <w:rsid w:val="00682FF8"/>
    <w:rsid w:val="00690427"/>
    <w:rsid w:val="00690892"/>
    <w:rsid w:val="006A0BDD"/>
    <w:rsid w:val="006A1DAC"/>
    <w:rsid w:val="006A384F"/>
    <w:rsid w:val="006A3E88"/>
    <w:rsid w:val="006A74D2"/>
    <w:rsid w:val="006B0D00"/>
    <w:rsid w:val="006B36AF"/>
    <w:rsid w:val="006B5F4F"/>
    <w:rsid w:val="006C10D9"/>
    <w:rsid w:val="006C1686"/>
    <w:rsid w:val="006C3C70"/>
    <w:rsid w:val="006D12B7"/>
    <w:rsid w:val="006D1330"/>
    <w:rsid w:val="006D6BDC"/>
    <w:rsid w:val="006E332C"/>
    <w:rsid w:val="006E5686"/>
    <w:rsid w:val="006E5716"/>
    <w:rsid w:val="006E6B04"/>
    <w:rsid w:val="0070366D"/>
    <w:rsid w:val="00705FED"/>
    <w:rsid w:val="007302B3"/>
    <w:rsid w:val="00730733"/>
    <w:rsid w:val="007308DE"/>
    <w:rsid w:val="00730E3A"/>
    <w:rsid w:val="00731C46"/>
    <w:rsid w:val="00733DBE"/>
    <w:rsid w:val="00735D7B"/>
    <w:rsid w:val="00736AAF"/>
    <w:rsid w:val="007428CE"/>
    <w:rsid w:val="00750316"/>
    <w:rsid w:val="007571A4"/>
    <w:rsid w:val="00765B2A"/>
    <w:rsid w:val="00774F06"/>
    <w:rsid w:val="007766D6"/>
    <w:rsid w:val="00783A34"/>
    <w:rsid w:val="00791F4B"/>
    <w:rsid w:val="007A5730"/>
    <w:rsid w:val="007A5A96"/>
    <w:rsid w:val="007B262C"/>
    <w:rsid w:val="007C0326"/>
    <w:rsid w:val="007C2097"/>
    <w:rsid w:val="007C6B52"/>
    <w:rsid w:val="007C72F7"/>
    <w:rsid w:val="007D04D2"/>
    <w:rsid w:val="007D16C5"/>
    <w:rsid w:val="007D319E"/>
    <w:rsid w:val="007D48ED"/>
    <w:rsid w:val="007E470E"/>
    <w:rsid w:val="007E629A"/>
    <w:rsid w:val="007F46F2"/>
    <w:rsid w:val="007F5C2C"/>
    <w:rsid w:val="00813677"/>
    <w:rsid w:val="008207E9"/>
    <w:rsid w:val="00822B21"/>
    <w:rsid w:val="008236EF"/>
    <w:rsid w:val="00825E83"/>
    <w:rsid w:val="00835648"/>
    <w:rsid w:val="0083796F"/>
    <w:rsid w:val="00837D97"/>
    <w:rsid w:val="00841A17"/>
    <w:rsid w:val="00844AD0"/>
    <w:rsid w:val="0085290F"/>
    <w:rsid w:val="008539DF"/>
    <w:rsid w:val="00853CDB"/>
    <w:rsid w:val="00856663"/>
    <w:rsid w:val="00862FE4"/>
    <w:rsid w:val="0086389A"/>
    <w:rsid w:val="008659CE"/>
    <w:rsid w:val="0087605E"/>
    <w:rsid w:val="00876387"/>
    <w:rsid w:val="00881739"/>
    <w:rsid w:val="008825AA"/>
    <w:rsid w:val="00894AA0"/>
    <w:rsid w:val="008B1D0F"/>
    <w:rsid w:val="008B1FEE"/>
    <w:rsid w:val="008B26D8"/>
    <w:rsid w:val="008B282A"/>
    <w:rsid w:val="008B2D7F"/>
    <w:rsid w:val="008B4158"/>
    <w:rsid w:val="008D4117"/>
    <w:rsid w:val="008D73AE"/>
    <w:rsid w:val="008E0A50"/>
    <w:rsid w:val="008E6942"/>
    <w:rsid w:val="008E6D70"/>
    <w:rsid w:val="008F5F00"/>
    <w:rsid w:val="00903C32"/>
    <w:rsid w:val="00906372"/>
    <w:rsid w:val="0091275B"/>
    <w:rsid w:val="009130CF"/>
    <w:rsid w:val="00914ED9"/>
    <w:rsid w:val="00915A74"/>
    <w:rsid w:val="00916B16"/>
    <w:rsid w:val="009173B9"/>
    <w:rsid w:val="00917648"/>
    <w:rsid w:val="0092071D"/>
    <w:rsid w:val="00922B7F"/>
    <w:rsid w:val="00924068"/>
    <w:rsid w:val="0092497D"/>
    <w:rsid w:val="00926399"/>
    <w:rsid w:val="00926A9B"/>
    <w:rsid w:val="00930F4F"/>
    <w:rsid w:val="00931645"/>
    <w:rsid w:val="0093335D"/>
    <w:rsid w:val="009356E4"/>
    <w:rsid w:val="0093613E"/>
    <w:rsid w:val="00943026"/>
    <w:rsid w:val="009436DC"/>
    <w:rsid w:val="00955700"/>
    <w:rsid w:val="00966378"/>
    <w:rsid w:val="00966B81"/>
    <w:rsid w:val="009673E1"/>
    <w:rsid w:val="00972B2E"/>
    <w:rsid w:val="0097361B"/>
    <w:rsid w:val="00981171"/>
    <w:rsid w:val="00984DFB"/>
    <w:rsid w:val="009850DD"/>
    <w:rsid w:val="0099147E"/>
    <w:rsid w:val="009948BD"/>
    <w:rsid w:val="009A2AFE"/>
    <w:rsid w:val="009B174D"/>
    <w:rsid w:val="009B450D"/>
    <w:rsid w:val="009C1F1E"/>
    <w:rsid w:val="009C238F"/>
    <w:rsid w:val="009C58F8"/>
    <w:rsid w:val="009C60C0"/>
    <w:rsid w:val="009C6A32"/>
    <w:rsid w:val="009C7720"/>
    <w:rsid w:val="009D3837"/>
    <w:rsid w:val="009D6E30"/>
    <w:rsid w:val="009D7AF8"/>
    <w:rsid w:val="009E347F"/>
    <w:rsid w:val="009E3B5B"/>
    <w:rsid w:val="009F44C2"/>
    <w:rsid w:val="00A005E5"/>
    <w:rsid w:val="00A028CE"/>
    <w:rsid w:val="00A03295"/>
    <w:rsid w:val="00A110F8"/>
    <w:rsid w:val="00A15B8B"/>
    <w:rsid w:val="00A15BAA"/>
    <w:rsid w:val="00A23AFA"/>
    <w:rsid w:val="00A23F6E"/>
    <w:rsid w:val="00A245E2"/>
    <w:rsid w:val="00A273BF"/>
    <w:rsid w:val="00A31B3E"/>
    <w:rsid w:val="00A32929"/>
    <w:rsid w:val="00A3484F"/>
    <w:rsid w:val="00A41EA8"/>
    <w:rsid w:val="00A423A1"/>
    <w:rsid w:val="00A43860"/>
    <w:rsid w:val="00A5022A"/>
    <w:rsid w:val="00A505B3"/>
    <w:rsid w:val="00A50B8E"/>
    <w:rsid w:val="00A52473"/>
    <w:rsid w:val="00A532F3"/>
    <w:rsid w:val="00A54EBD"/>
    <w:rsid w:val="00A60CF9"/>
    <w:rsid w:val="00A61695"/>
    <w:rsid w:val="00A61747"/>
    <w:rsid w:val="00A81AC0"/>
    <w:rsid w:val="00A8482E"/>
    <w:rsid w:val="00A8489E"/>
    <w:rsid w:val="00A87D22"/>
    <w:rsid w:val="00A87E11"/>
    <w:rsid w:val="00A92252"/>
    <w:rsid w:val="00A92AC9"/>
    <w:rsid w:val="00A95367"/>
    <w:rsid w:val="00A970A8"/>
    <w:rsid w:val="00AA6534"/>
    <w:rsid w:val="00AA6900"/>
    <w:rsid w:val="00AB02A7"/>
    <w:rsid w:val="00AB6721"/>
    <w:rsid w:val="00AC0EA2"/>
    <w:rsid w:val="00AC29F3"/>
    <w:rsid w:val="00AC427E"/>
    <w:rsid w:val="00AC598A"/>
    <w:rsid w:val="00AE0E7F"/>
    <w:rsid w:val="00AE6F56"/>
    <w:rsid w:val="00AF037B"/>
    <w:rsid w:val="00AF3481"/>
    <w:rsid w:val="00AF650B"/>
    <w:rsid w:val="00B2279C"/>
    <w:rsid w:val="00B22B1A"/>
    <w:rsid w:val="00B22EDD"/>
    <w:rsid w:val="00B231E5"/>
    <w:rsid w:val="00B308BD"/>
    <w:rsid w:val="00B30FB5"/>
    <w:rsid w:val="00B31F19"/>
    <w:rsid w:val="00B53868"/>
    <w:rsid w:val="00B554D8"/>
    <w:rsid w:val="00B5633B"/>
    <w:rsid w:val="00B632DE"/>
    <w:rsid w:val="00B634E2"/>
    <w:rsid w:val="00B6352E"/>
    <w:rsid w:val="00B63A4C"/>
    <w:rsid w:val="00B66C27"/>
    <w:rsid w:val="00B7280E"/>
    <w:rsid w:val="00B72E49"/>
    <w:rsid w:val="00B76717"/>
    <w:rsid w:val="00B82FC3"/>
    <w:rsid w:val="00B861C1"/>
    <w:rsid w:val="00B87417"/>
    <w:rsid w:val="00B87BC3"/>
    <w:rsid w:val="00B9185B"/>
    <w:rsid w:val="00B92919"/>
    <w:rsid w:val="00B93FDA"/>
    <w:rsid w:val="00BA43D0"/>
    <w:rsid w:val="00BB517B"/>
    <w:rsid w:val="00BC0FDC"/>
    <w:rsid w:val="00BC3950"/>
    <w:rsid w:val="00BC4A57"/>
    <w:rsid w:val="00BC7C32"/>
    <w:rsid w:val="00BD38C8"/>
    <w:rsid w:val="00BF0C3B"/>
    <w:rsid w:val="00BF19E7"/>
    <w:rsid w:val="00BF77EF"/>
    <w:rsid w:val="00C02A34"/>
    <w:rsid w:val="00C02B87"/>
    <w:rsid w:val="00C041B2"/>
    <w:rsid w:val="00C04513"/>
    <w:rsid w:val="00C05347"/>
    <w:rsid w:val="00C20826"/>
    <w:rsid w:val="00C21611"/>
    <w:rsid w:val="00C30345"/>
    <w:rsid w:val="00C32186"/>
    <w:rsid w:val="00C32D59"/>
    <w:rsid w:val="00C33272"/>
    <w:rsid w:val="00C34B45"/>
    <w:rsid w:val="00C4086D"/>
    <w:rsid w:val="00C435E5"/>
    <w:rsid w:val="00C47166"/>
    <w:rsid w:val="00C53B44"/>
    <w:rsid w:val="00C55715"/>
    <w:rsid w:val="00C60EEC"/>
    <w:rsid w:val="00C66314"/>
    <w:rsid w:val="00C70F59"/>
    <w:rsid w:val="00C76612"/>
    <w:rsid w:val="00C77A13"/>
    <w:rsid w:val="00C8362C"/>
    <w:rsid w:val="00C87796"/>
    <w:rsid w:val="00C93D84"/>
    <w:rsid w:val="00C94ED3"/>
    <w:rsid w:val="00CA1896"/>
    <w:rsid w:val="00CB0B04"/>
    <w:rsid w:val="00CB183B"/>
    <w:rsid w:val="00CB5B28"/>
    <w:rsid w:val="00CC0DF5"/>
    <w:rsid w:val="00CC3DE5"/>
    <w:rsid w:val="00CC5BCC"/>
    <w:rsid w:val="00CD05F9"/>
    <w:rsid w:val="00CD7FDC"/>
    <w:rsid w:val="00CE1D63"/>
    <w:rsid w:val="00CF09E1"/>
    <w:rsid w:val="00CF1025"/>
    <w:rsid w:val="00CF5371"/>
    <w:rsid w:val="00D0323A"/>
    <w:rsid w:val="00D0559F"/>
    <w:rsid w:val="00D056E2"/>
    <w:rsid w:val="00D077E9"/>
    <w:rsid w:val="00D2416B"/>
    <w:rsid w:val="00D26FE8"/>
    <w:rsid w:val="00D36EDA"/>
    <w:rsid w:val="00D42CB7"/>
    <w:rsid w:val="00D5108F"/>
    <w:rsid w:val="00D53EA7"/>
    <w:rsid w:val="00D5413D"/>
    <w:rsid w:val="00D55F99"/>
    <w:rsid w:val="00D570A9"/>
    <w:rsid w:val="00D70D02"/>
    <w:rsid w:val="00D729AC"/>
    <w:rsid w:val="00D72AC5"/>
    <w:rsid w:val="00D73BD0"/>
    <w:rsid w:val="00D770C7"/>
    <w:rsid w:val="00D83F62"/>
    <w:rsid w:val="00D8542B"/>
    <w:rsid w:val="00D86945"/>
    <w:rsid w:val="00D90290"/>
    <w:rsid w:val="00D9288C"/>
    <w:rsid w:val="00DA4DFA"/>
    <w:rsid w:val="00DB1B52"/>
    <w:rsid w:val="00DB20FF"/>
    <w:rsid w:val="00DB4D28"/>
    <w:rsid w:val="00DC171F"/>
    <w:rsid w:val="00DC7D87"/>
    <w:rsid w:val="00DD152F"/>
    <w:rsid w:val="00DD1CD3"/>
    <w:rsid w:val="00DD421B"/>
    <w:rsid w:val="00DD548F"/>
    <w:rsid w:val="00DE213F"/>
    <w:rsid w:val="00DE2D58"/>
    <w:rsid w:val="00DE2D6B"/>
    <w:rsid w:val="00DE6B4C"/>
    <w:rsid w:val="00DF027C"/>
    <w:rsid w:val="00DF0C9E"/>
    <w:rsid w:val="00DF3D28"/>
    <w:rsid w:val="00DF55C8"/>
    <w:rsid w:val="00E00A32"/>
    <w:rsid w:val="00E07AB8"/>
    <w:rsid w:val="00E16849"/>
    <w:rsid w:val="00E16E80"/>
    <w:rsid w:val="00E22ACD"/>
    <w:rsid w:val="00E27AFC"/>
    <w:rsid w:val="00E5624E"/>
    <w:rsid w:val="00E57BD3"/>
    <w:rsid w:val="00E620B0"/>
    <w:rsid w:val="00E6366E"/>
    <w:rsid w:val="00E671EC"/>
    <w:rsid w:val="00E67A19"/>
    <w:rsid w:val="00E71E5E"/>
    <w:rsid w:val="00E7639E"/>
    <w:rsid w:val="00E76614"/>
    <w:rsid w:val="00E810BA"/>
    <w:rsid w:val="00E81B40"/>
    <w:rsid w:val="00E852B9"/>
    <w:rsid w:val="00E95E29"/>
    <w:rsid w:val="00EB15EA"/>
    <w:rsid w:val="00EB3D69"/>
    <w:rsid w:val="00EC7169"/>
    <w:rsid w:val="00EC7568"/>
    <w:rsid w:val="00EF386A"/>
    <w:rsid w:val="00EF4656"/>
    <w:rsid w:val="00EF555B"/>
    <w:rsid w:val="00F027BB"/>
    <w:rsid w:val="00F04269"/>
    <w:rsid w:val="00F1080F"/>
    <w:rsid w:val="00F10B66"/>
    <w:rsid w:val="00F11DCF"/>
    <w:rsid w:val="00F12605"/>
    <w:rsid w:val="00F161A3"/>
    <w:rsid w:val="00F162EA"/>
    <w:rsid w:val="00F20226"/>
    <w:rsid w:val="00F217B9"/>
    <w:rsid w:val="00F248AF"/>
    <w:rsid w:val="00F25F9A"/>
    <w:rsid w:val="00F26F19"/>
    <w:rsid w:val="00F36A05"/>
    <w:rsid w:val="00F4204E"/>
    <w:rsid w:val="00F44061"/>
    <w:rsid w:val="00F44555"/>
    <w:rsid w:val="00F506CA"/>
    <w:rsid w:val="00F52D27"/>
    <w:rsid w:val="00F5558C"/>
    <w:rsid w:val="00F6111B"/>
    <w:rsid w:val="00F619FC"/>
    <w:rsid w:val="00F64C61"/>
    <w:rsid w:val="00F704E4"/>
    <w:rsid w:val="00F707F2"/>
    <w:rsid w:val="00F715F7"/>
    <w:rsid w:val="00F81E16"/>
    <w:rsid w:val="00F83527"/>
    <w:rsid w:val="00F8495E"/>
    <w:rsid w:val="00F8797A"/>
    <w:rsid w:val="00F924E7"/>
    <w:rsid w:val="00F92CC8"/>
    <w:rsid w:val="00F945C6"/>
    <w:rsid w:val="00F95A78"/>
    <w:rsid w:val="00FA0B6A"/>
    <w:rsid w:val="00FA256A"/>
    <w:rsid w:val="00FB26E1"/>
    <w:rsid w:val="00FB4571"/>
    <w:rsid w:val="00FC0D60"/>
    <w:rsid w:val="00FC4575"/>
    <w:rsid w:val="00FC5E70"/>
    <w:rsid w:val="00FC7350"/>
    <w:rsid w:val="00FC7AA6"/>
    <w:rsid w:val="00FD2508"/>
    <w:rsid w:val="00FD583F"/>
    <w:rsid w:val="00FD6364"/>
    <w:rsid w:val="00FD7488"/>
    <w:rsid w:val="00FE12C4"/>
    <w:rsid w:val="00FF16B4"/>
    <w:rsid w:val="00FF3B58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948970"/>
  <w15:docId w15:val="{312C12E6-1A2D-48C9-8E86-8B9C4E823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6154"/>
    <w:pPr>
      <w:spacing w:after="0"/>
    </w:pPr>
    <w:rPr>
      <w:rFonts w:eastAsiaTheme="minorEastAsia"/>
      <w:b/>
      <w:color w:val="082A75" w:themeColor="text2"/>
      <w:szCs w:val="22"/>
    </w:rPr>
  </w:style>
  <w:style w:type="paragraph" w:styleId="Titre1">
    <w:name w:val="heading 1"/>
    <w:basedOn w:val="Normal"/>
    <w:link w:val="Titre1Car"/>
    <w:uiPriority w:val="4"/>
    <w:qFormat/>
    <w:rsid w:val="00436154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44"/>
      <w:szCs w:val="32"/>
    </w:rPr>
  </w:style>
  <w:style w:type="paragraph" w:styleId="Titre2">
    <w:name w:val="heading 2"/>
    <w:basedOn w:val="Normal"/>
    <w:next w:val="Normal"/>
    <w:link w:val="Titre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itre3">
    <w:name w:val="heading 3"/>
    <w:basedOn w:val="Normal"/>
    <w:next w:val="Normal"/>
    <w:link w:val="Titre3Car"/>
    <w:uiPriority w:val="5"/>
    <w:unhideWhenUsed/>
    <w:qFormat/>
    <w:rsid w:val="009176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  <w:szCs w:val="16"/>
    </w:rPr>
  </w:style>
  <w:style w:type="paragraph" w:styleId="Titre">
    <w:name w:val="Title"/>
    <w:basedOn w:val="Normal"/>
    <w:link w:val="Titre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reCar">
    <w:name w:val="Titre Car"/>
    <w:basedOn w:val="Policepardfaut"/>
    <w:link w:val="Titr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ous-titre">
    <w:name w:val="Subtitle"/>
    <w:basedOn w:val="Normal"/>
    <w:link w:val="Sous-titre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ous-titreCar">
    <w:name w:val="Sous-titre Car"/>
    <w:basedOn w:val="Policepardfaut"/>
    <w:link w:val="Sous-titr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itre1Car">
    <w:name w:val="Titre 1 Car"/>
    <w:basedOn w:val="Policepardfaut"/>
    <w:link w:val="Titre1"/>
    <w:uiPriority w:val="4"/>
    <w:rsid w:val="00436154"/>
    <w:rPr>
      <w:rFonts w:asciiTheme="majorHAnsi" w:eastAsiaTheme="majorEastAsia" w:hAnsiTheme="majorHAnsi" w:cstheme="majorBidi"/>
      <w:b/>
      <w:color w:val="061F57" w:themeColor="text2" w:themeShade="BF"/>
      <w:kern w:val="28"/>
      <w:sz w:val="44"/>
      <w:szCs w:val="32"/>
    </w:rPr>
  </w:style>
  <w:style w:type="paragraph" w:styleId="En-tte">
    <w:name w:val="header"/>
    <w:basedOn w:val="Normal"/>
    <w:link w:val="En-tteCar"/>
    <w:uiPriority w:val="8"/>
    <w:unhideWhenUsed/>
    <w:rsid w:val="005037F0"/>
  </w:style>
  <w:style w:type="character" w:customStyle="1" w:styleId="En-tteCar">
    <w:name w:val="En-tête Car"/>
    <w:basedOn w:val="Policepardfaut"/>
    <w:link w:val="En-tte"/>
    <w:uiPriority w:val="8"/>
    <w:rsid w:val="0093335D"/>
  </w:style>
  <w:style w:type="paragraph" w:styleId="Pieddepage">
    <w:name w:val="footer"/>
    <w:basedOn w:val="Normal"/>
    <w:link w:val="PieddepageCar"/>
    <w:uiPriority w:val="99"/>
    <w:unhideWhenUsed/>
    <w:rsid w:val="005037F0"/>
  </w:style>
  <w:style w:type="character" w:customStyle="1" w:styleId="PieddepageCar">
    <w:name w:val="Pied de page Car"/>
    <w:basedOn w:val="Policepardfaut"/>
    <w:link w:val="Pieddepage"/>
    <w:uiPriority w:val="99"/>
    <w:rsid w:val="005037F0"/>
    <w:rPr>
      <w:sz w:val="24"/>
      <w:szCs w:val="24"/>
    </w:rPr>
  </w:style>
  <w:style w:type="paragraph" w:customStyle="1" w:styleId="Nom">
    <w:name w:val="Nom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itre2Car">
    <w:name w:val="Titre 2 Car"/>
    <w:basedOn w:val="Policepardfaut"/>
    <w:link w:val="Titre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Grilledutableau">
    <w:name w:val="Table Grid"/>
    <w:basedOn w:val="Tableau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unhideWhenUsed/>
    <w:rsid w:val="00D86945"/>
    <w:rPr>
      <w:color w:val="808080"/>
    </w:rPr>
  </w:style>
  <w:style w:type="paragraph" w:customStyle="1" w:styleId="Contenu">
    <w:name w:val="Contenu"/>
    <w:basedOn w:val="Normal"/>
    <w:link w:val="Caractredecontenu"/>
    <w:qFormat/>
    <w:rsid w:val="00B861C1"/>
    <w:pPr>
      <w:jc w:val="both"/>
    </w:pPr>
    <w:rPr>
      <w:b w:val="0"/>
    </w:rPr>
  </w:style>
  <w:style w:type="paragraph" w:customStyle="1" w:styleId="Textedemiseenvidence">
    <w:name w:val="Texte de mise en évidence"/>
    <w:basedOn w:val="Normal"/>
    <w:link w:val="Caractredetextedemiseenvidence"/>
    <w:qFormat/>
    <w:rsid w:val="00DF027C"/>
  </w:style>
  <w:style w:type="character" w:customStyle="1" w:styleId="Caractredecontenu">
    <w:name w:val="Caractère de contenu"/>
    <w:basedOn w:val="Policepardfaut"/>
    <w:link w:val="Contenu"/>
    <w:rsid w:val="00B861C1"/>
    <w:rPr>
      <w:rFonts w:eastAsiaTheme="minorEastAsia"/>
      <w:color w:val="082A75" w:themeColor="text2"/>
      <w:szCs w:val="22"/>
    </w:rPr>
  </w:style>
  <w:style w:type="character" w:customStyle="1" w:styleId="Caractredetextedemiseenvidence">
    <w:name w:val="Caractère de texte de mise en évidence"/>
    <w:basedOn w:val="Policepardfaut"/>
    <w:link w:val="Textedemiseenvidence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8362C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C8362C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C8362C"/>
    <w:pPr>
      <w:spacing w:after="100"/>
      <w:ind w:left="280"/>
    </w:pPr>
  </w:style>
  <w:style w:type="character" w:styleId="Lienhypertexte">
    <w:name w:val="Hyperlink"/>
    <w:basedOn w:val="Policepardfaut"/>
    <w:uiPriority w:val="99"/>
    <w:unhideWhenUsed/>
    <w:rsid w:val="00C8362C"/>
    <w:rPr>
      <w:color w:val="3592CF" w:themeColor="hyperlink"/>
      <w:u w:val="single"/>
    </w:rPr>
  </w:style>
  <w:style w:type="paragraph" w:styleId="Lgende">
    <w:name w:val="caption"/>
    <w:basedOn w:val="Normal"/>
    <w:next w:val="Normal"/>
    <w:uiPriority w:val="99"/>
    <w:unhideWhenUsed/>
    <w:rsid w:val="009E3B5B"/>
    <w:pPr>
      <w:spacing w:after="200" w:line="240" w:lineRule="auto"/>
    </w:pPr>
    <w:rPr>
      <w:i/>
      <w:iCs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BD38C8"/>
  </w:style>
  <w:style w:type="character" w:styleId="Mentionnonrsolue">
    <w:name w:val="Unresolved Mention"/>
    <w:basedOn w:val="Policepardfaut"/>
    <w:uiPriority w:val="99"/>
    <w:semiHidden/>
    <w:unhideWhenUsed/>
    <w:rsid w:val="00F25F9A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5"/>
    <w:rsid w:val="00917648"/>
    <w:rPr>
      <w:rFonts w:asciiTheme="majorHAnsi" w:eastAsiaTheme="majorEastAsia" w:hAnsiTheme="majorHAnsi" w:cstheme="majorBidi"/>
      <w:b/>
      <w:color w:val="012639" w:themeColor="accent1" w:themeShade="7F"/>
    </w:rPr>
  </w:style>
  <w:style w:type="paragraph" w:styleId="Paragraphedeliste">
    <w:name w:val="List Paragraph"/>
    <w:basedOn w:val="Normal"/>
    <w:uiPriority w:val="34"/>
    <w:unhideWhenUsed/>
    <w:qFormat/>
    <w:rsid w:val="005B3C77"/>
    <w:pPr>
      <w:ind w:left="720"/>
      <w:contextualSpacing/>
    </w:pPr>
  </w:style>
  <w:style w:type="paragraph" w:styleId="TM3">
    <w:name w:val="toc 3"/>
    <w:basedOn w:val="Normal"/>
    <w:next w:val="Normal"/>
    <w:autoRedefine/>
    <w:uiPriority w:val="39"/>
    <w:unhideWhenUsed/>
    <w:rsid w:val="00CC5BCC"/>
    <w:pPr>
      <w:spacing w:after="100"/>
      <w:ind w:left="480"/>
    </w:pPr>
  </w:style>
  <w:style w:type="paragraph" w:customStyle="1" w:styleId="Default">
    <w:name w:val="Default"/>
    <w:rsid w:val="007F5C2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7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9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1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0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4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09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5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0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8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1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7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4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6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10" Type="http://schemas.openxmlformats.org/officeDocument/2006/relationships/footnotes" Target="foot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egruiec\AppData\Roaming\Microsoft\Templates\Rap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2DDAB2A9C909488DA014ACD06AB621F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43667ED-1705-4722-B8FC-FD3F0FD2F0BA}"/>
      </w:docPartPr>
      <w:docPartBody>
        <w:p w:rsidR="00A376D5" w:rsidRDefault="002B682B">
          <w:pPr>
            <w:pStyle w:val="2DDAB2A9C909488DA014ACD06AB621FD"/>
          </w:pPr>
          <w:r w:rsidRPr="00D86945">
            <w:rPr>
              <w:rStyle w:val="Sous-titreCar"/>
              <w:b/>
              <w:lang w:bidi="fr-FR"/>
            </w:rPr>
            <w:fldChar w:fldCharType="begin"/>
          </w:r>
          <w:r w:rsidRPr="00D86945">
            <w:rPr>
              <w:rStyle w:val="Sous-titreCar"/>
              <w:lang w:bidi="fr-FR"/>
            </w:rPr>
            <w:instrText xml:space="preserve"> DATE  \@ "MMMM d"  \* MERGEFORMAT </w:instrText>
          </w:r>
          <w:r w:rsidRPr="00D86945">
            <w:rPr>
              <w:rStyle w:val="Sous-titreCar"/>
              <w:b/>
              <w:lang w:bidi="fr-FR"/>
            </w:rPr>
            <w:fldChar w:fldCharType="separate"/>
          </w:r>
          <w:r>
            <w:rPr>
              <w:rStyle w:val="Sous-titreCar"/>
              <w:lang w:bidi="fr-FR"/>
            </w:rPr>
            <w:t>septembre 4</w:t>
          </w:r>
          <w:r w:rsidRPr="00D86945">
            <w:rPr>
              <w:rStyle w:val="Sous-titreCar"/>
              <w:b/>
              <w:lang w:bidi="fr-FR"/>
            </w:rPr>
            <w:fldChar w:fldCharType="end"/>
          </w:r>
        </w:p>
      </w:docPartBody>
    </w:docPart>
    <w:docPart>
      <w:docPartPr>
        <w:name w:val="3985B148857A4E71BAA0DF867EE944C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E9998E-70A3-4083-BA00-A93267B2DB80}"/>
      </w:docPartPr>
      <w:docPartBody>
        <w:p w:rsidR="00A376D5" w:rsidRDefault="002B682B">
          <w:pPr>
            <w:pStyle w:val="3985B148857A4E71BAA0DF867EE944C1"/>
          </w:pPr>
          <w:r>
            <w:rPr>
              <w:lang w:bidi="fr-FR"/>
            </w:rPr>
            <w:t>Votre nom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82B"/>
    <w:rsid w:val="000F608B"/>
    <w:rsid w:val="001B2932"/>
    <w:rsid w:val="002B682B"/>
    <w:rsid w:val="004979BA"/>
    <w:rsid w:val="00617F9D"/>
    <w:rsid w:val="006B7408"/>
    <w:rsid w:val="00803D17"/>
    <w:rsid w:val="00946FDA"/>
    <w:rsid w:val="009C2CD9"/>
    <w:rsid w:val="00A376D5"/>
    <w:rsid w:val="00CE3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ous-titre">
    <w:name w:val="Subtitle"/>
    <w:basedOn w:val="Normal"/>
    <w:link w:val="Sous-titre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eastAsia="en-US"/>
    </w:rPr>
  </w:style>
  <w:style w:type="character" w:customStyle="1" w:styleId="Sous-titreCar">
    <w:name w:val="Sous-titre Car"/>
    <w:basedOn w:val="Policepardfaut"/>
    <w:link w:val="Sous-titre"/>
    <w:uiPriority w:val="2"/>
    <w:rPr>
      <w:caps/>
      <w:color w:val="44546A" w:themeColor="text2"/>
      <w:spacing w:val="20"/>
      <w:sz w:val="32"/>
      <w:lang w:eastAsia="en-US"/>
    </w:rPr>
  </w:style>
  <w:style w:type="paragraph" w:customStyle="1" w:styleId="2DDAB2A9C909488DA014ACD06AB621FD">
    <w:name w:val="2DDAB2A9C909488DA014ACD06AB621FD"/>
  </w:style>
  <w:style w:type="paragraph" w:customStyle="1" w:styleId="D2478EBD0B88452AA3BEB2C3AADBA53F">
    <w:name w:val="D2478EBD0B88452AA3BEB2C3AADBA53F"/>
  </w:style>
  <w:style w:type="paragraph" w:customStyle="1" w:styleId="3985B148857A4E71BAA0DF867EE944C1">
    <w:name w:val="3985B148857A4E71BAA0DF867EE944C1"/>
  </w:style>
  <w:style w:type="paragraph" w:customStyle="1" w:styleId="AD626DB9F3DA439398AB809186F36950">
    <w:name w:val="AD626DB9F3DA439398AB809186F36950"/>
  </w:style>
  <w:style w:type="paragraph" w:customStyle="1" w:styleId="4986EFD5B2DB4EDBA1A47C33369914F5">
    <w:name w:val="4986EFD5B2DB4EDBA1A47C33369914F5"/>
  </w:style>
  <w:style w:type="paragraph" w:customStyle="1" w:styleId="311B482CEAAA44D2B26EAFBAB984886F">
    <w:name w:val="311B482CEAAA44D2B26EAFBAB984886F"/>
  </w:style>
  <w:style w:type="paragraph" w:customStyle="1" w:styleId="D2CA9D6618A44F7F9A34F3301F5F0088">
    <w:name w:val="D2CA9D6618A44F7F9A34F3301F5F0088"/>
  </w:style>
  <w:style w:type="paragraph" w:customStyle="1" w:styleId="F32E411B91304EC4A5F0E695780F07F2">
    <w:name w:val="F32E411B91304EC4A5F0E695780F07F2"/>
  </w:style>
  <w:style w:type="character" w:styleId="Textedelespacerserv">
    <w:name w:val="Placeholder Text"/>
    <w:basedOn w:val="Policepardfaut"/>
    <w:uiPriority w:val="99"/>
    <w:unhideWhenUsed/>
    <w:rsid w:val="00CE3CD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>
LE DUC Elouan
MAQUIN Philippe
LE GRUIEC Clément
LE JEUNE Matthieu
FRAIGNAC Guillaume
</CompanyFax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C2FE939F27EDC42BEA2CD24CF76762C" ma:contentTypeVersion="13" ma:contentTypeDescription="Crée un document." ma:contentTypeScope="" ma:versionID="cdb948bef4fb6aa72494ce74587b0a75">
  <xsd:schema xmlns:xsd="http://www.w3.org/2001/XMLSchema" xmlns:xs="http://www.w3.org/2001/XMLSchema" xmlns:p="http://schemas.microsoft.com/office/2006/metadata/properties" xmlns:ns3="48badc43-dd23-4a03-a1c9-7e1befc703a3" xmlns:ns4="f79b4691-6df2-4f0c-97b2-0f0cd22eb5bf" targetNamespace="http://schemas.microsoft.com/office/2006/metadata/properties" ma:root="true" ma:fieldsID="418a71b9800ffcbe439d02b9c0aed5c7" ns3:_="" ns4:_="">
    <xsd:import namespace="48badc43-dd23-4a03-a1c9-7e1befc703a3"/>
    <xsd:import namespace="f79b4691-6df2-4f0c-97b2-0f0cd22eb5bf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badc43-dd23-4a03-a1c9-7e1befc703a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9b4691-6df2-4f0c-97b2-0f0cd22eb5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D011C75-908F-4C45-A0A5-A64C15CDC28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badc43-dd23-4a03-a1c9-7e1befc703a3"/>
    <ds:schemaRef ds:uri="f79b4691-6df2-4f0c-97b2-0f0cd22eb5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0EF3ED1-635B-4249-ACA6-C3E285075EF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C5B0ADD-AA5F-42A5-942C-FF23C605243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0A973EC0-10EB-48C8-9A4B-37912ABEDB5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.dotx</Template>
  <TotalTime>180</TotalTime>
  <Pages>3</Pages>
  <Words>533</Words>
  <Characters>2936</Characters>
  <Application>Microsoft Office Word</Application>
  <DocSecurity>0</DocSecurity>
  <Lines>24</Lines>
  <Paragraphs>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Clément LE GRUIEC</dc:creator>
  <cp:keywords/>
  <cp:lastModifiedBy>philippe.maquin@imt-atlantique.net</cp:lastModifiedBy>
  <cp:revision>73</cp:revision>
  <cp:lastPrinted>2020-09-14T08:50:00Z</cp:lastPrinted>
  <dcterms:created xsi:type="dcterms:W3CDTF">2020-09-14T09:33:00Z</dcterms:created>
  <dcterms:modified xsi:type="dcterms:W3CDTF">2020-09-14T14:11:00Z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  <property fmtid="{D5CDD505-2E9C-101B-9397-08002B2CF9AE}" pid="3" name="ContentTypeId">
    <vt:lpwstr>0x0101007C2FE939F27EDC42BEA2CD24CF76762C</vt:lpwstr>
  </property>
</Properties>
</file>