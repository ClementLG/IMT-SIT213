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7B13DBB7"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3D559A">
                  <w:rPr>
                    <w:rStyle w:val="Sous-titreCar"/>
                    <w:b w:val="0"/>
                    <w:noProof/>
                    <w:lang w:bidi="fr-FR"/>
                  </w:rPr>
                  <w:t>22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7B247D27" w14:textId="3A7B0A13" w:rsidR="0052772D" w:rsidRPr="0052772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1608515" w:history="1">
            <w:r w:rsidR="0052772D" w:rsidRPr="0052772D">
              <w:rPr>
                <w:rStyle w:val="Lienhypertexte"/>
                <w:noProof/>
                <w:sz w:val="22"/>
              </w:rPr>
              <w:t>Intentions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_Toc51608515 \h </w:instrText>
            </w:r>
            <w:r w:rsidR="0052772D" w:rsidRPr="0052772D">
              <w:rPr>
                <w:noProof/>
                <w:webHidden/>
                <w:sz w:val="22"/>
              </w:rPr>
            </w:r>
            <w:r w:rsidR="0052772D" w:rsidRPr="0052772D">
              <w:rPr>
                <w:noProof/>
                <w:webHidden/>
                <w:sz w:val="22"/>
              </w:rPr>
              <w:fldChar w:fldCharType="separate"/>
            </w:r>
            <w:r w:rsidR="003D559A">
              <w:rPr>
                <w:noProof/>
                <w:webHidden/>
                <w:sz w:val="22"/>
              </w:rPr>
              <w:t>3</w:t>
            </w:r>
            <w:r w:rsidR="0052772D" w:rsidRPr="0052772D">
              <w:rPr>
                <w:noProof/>
                <w:webHidden/>
                <w:sz w:val="22"/>
              </w:rPr>
              <w:fldChar w:fldCharType="end"/>
            </w:r>
          </w:hyperlink>
        </w:p>
        <w:p w14:paraId="41E2432B" w14:textId="797143C6" w:rsidR="0052772D" w:rsidRPr="0052772D" w:rsidRDefault="005B35FC">
          <w:pPr>
            <w:pStyle w:val="TM1"/>
            <w:tabs>
              <w:tab w:val="right" w:leader="dot" w:pos="10024"/>
            </w:tabs>
            <w:rPr>
              <w:b w:val="0"/>
              <w:noProof/>
              <w:color w:val="auto"/>
              <w:sz w:val="22"/>
              <w:lang w:eastAsia="fr-FR"/>
            </w:rPr>
          </w:pPr>
          <w:hyperlink w:anchor="_Toc51608516" w:history="1">
            <w:r w:rsidR="0052772D" w:rsidRPr="0052772D">
              <w:rPr>
                <w:rStyle w:val="Lienhypertexte"/>
                <w:noProof/>
                <w:sz w:val="22"/>
              </w:rPr>
              <w:t>1</w:t>
            </w:r>
            <w:r w:rsidR="0052772D" w:rsidRPr="0052772D">
              <w:rPr>
                <w:rStyle w:val="Lienhypertexte"/>
                <w:noProof/>
                <w:sz w:val="22"/>
                <w:vertAlign w:val="superscript"/>
              </w:rPr>
              <w:t>ère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_Toc51608516 \h </w:instrText>
            </w:r>
            <w:r w:rsidR="0052772D" w:rsidRPr="0052772D">
              <w:rPr>
                <w:noProof/>
                <w:webHidden/>
                <w:sz w:val="22"/>
              </w:rPr>
            </w:r>
            <w:r w:rsidR="0052772D" w:rsidRPr="0052772D">
              <w:rPr>
                <w:noProof/>
                <w:webHidden/>
                <w:sz w:val="22"/>
              </w:rPr>
              <w:fldChar w:fldCharType="separate"/>
            </w:r>
            <w:r w:rsidR="003D559A">
              <w:rPr>
                <w:noProof/>
                <w:webHidden/>
                <w:sz w:val="22"/>
              </w:rPr>
              <w:t>4</w:t>
            </w:r>
            <w:r w:rsidR="0052772D" w:rsidRPr="0052772D">
              <w:rPr>
                <w:noProof/>
                <w:webHidden/>
                <w:sz w:val="22"/>
              </w:rPr>
              <w:fldChar w:fldCharType="end"/>
            </w:r>
          </w:hyperlink>
        </w:p>
        <w:p w14:paraId="2037A828" w14:textId="419C4269" w:rsidR="0052772D" w:rsidRPr="0052772D" w:rsidRDefault="005B35FC">
          <w:pPr>
            <w:pStyle w:val="TM2"/>
            <w:tabs>
              <w:tab w:val="left" w:pos="880"/>
              <w:tab w:val="right" w:leader="dot" w:pos="10024"/>
            </w:tabs>
            <w:rPr>
              <w:b w:val="0"/>
              <w:noProof/>
              <w:color w:val="auto"/>
              <w:sz w:val="22"/>
              <w:lang w:eastAsia="fr-FR"/>
            </w:rPr>
          </w:pPr>
          <w:hyperlink w:anchor="_Toc51608517"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_Toc51608517 \h </w:instrText>
            </w:r>
            <w:r w:rsidR="0052772D" w:rsidRPr="0052772D">
              <w:rPr>
                <w:noProof/>
                <w:webHidden/>
                <w:sz w:val="22"/>
              </w:rPr>
            </w:r>
            <w:r w:rsidR="0052772D" w:rsidRPr="0052772D">
              <w:rPr>
                <w:noProof/>
                <w:webHidden/>
                <w:sz w:val="22"/>
              </w:rPr>
              <w:fldChar w:fldCharType="separate"/>
            </w:r>
            <w:r w:rsidR="003D559A">
              <w:rPr>
                <w:noProof/>
                <w:webHidden/>
                <w:sz w:val="22"/>
              </w:rPr>
              <w:t>4</w:t>
            </w:r>
            <w:r w:rsidR="0052772D" w:rsidRPr="0052772D">
              <w:rPr>
                <w:noProof/>
                <w:webHidden/>
                <w:sz w:val="22"/>
              </w:rPr>
              <w:fldChar w:fldCharType="end"/>
            </w:r>
          </w:hyperlink>
        </w:p>
        <w:p w14:paraId="123AD0B7" w14:textId="50E02AEF" w:rsidR="0052772D" w:rsidRPr="0052772D" w:rsidRDefault="005B35FC">
          <w:pPr>
            <w:pStyle w:val="TM2"/>
            <w:tabs>
              <w:tab w:val="left" w:pos="880"/>
              <w:tab w:val="right" w:leader="dot" w:pos="10024"/>
            </w:tabs>
            <w:rPr>
              <w:b w:val="0"/>
              <w:noProof/>
              <w:color w:val="auto"/>
              <w:sz w:val="22"/>
              <w:lang w:eastAsia="fr-FR"/>
            </w:rPr>
          </w:pPr>
          <w:hyperlink w:anchor="_Toc51608518"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_Toc51608518 \h </w:instrText>
            </w:r>
            <w:r w:rsidR="0052772D" w:rsidRPr="0052772D">
              <w:rPr>
                <w:noProof/>
                <w:webHidden/>
                <w:sz w:val="22"/>
              </w:rPr>
            </w:r>
            <w:r w:rsidR="0052772D" w:rsidRPr="0052772D">
              <w:rPr>
                <w:noProof/>
                <w:webHidden/>
                <w:sz w:val="22"/>
              </w:rPr>
              <w:fldChar w:fldCharType="separate"/>
            </w:r>
            <w:r w:rsidR="003D559A">
              <w:rPr>
                <w:noProof/>
                <w:webHidden/>
                <w:sz w:val="22"/>
              </w:rPr>
              <w:t>5</w:t>
            </w:r>
            <w:r w:rsidR="0052772D" w:rsidRPr="0052772D">
              <w:rPr>
                <w:noProof/>
                <w:webHidden/>
                <w:sz w:val="22"/>
              </w:rPr>
              <w:fldChar w:fldCharType="end"/>
            </w:r>
          </w:hyperlink>
        </w:p>
        <w:p w14:paraId="7565A936" w14:textId="0B7A5744" w:rsidR="0052772D" w:rsidRPr="0052772D" w:rsidRDefault="005B35FC">
          <w:pPr>
            <w:pStyle w:val="TM2"/>
            <w:tabs>
              <w:tab w:val="left" w:pos="880"/>
              <w:tab w:val="right" w:leader="dot" w:pos="10024"/>
            </w:tabs>
            <w:rPr>
              <w:b w:val="0"/>
              <w:noProof/>
              <w:color w:val="auto"/>
              <w:sz w:val="22"/>
              <w:lang w:eastAsia="fr-FR"/>
            </w:rPr>
          </w:pPr>
          <w:hyperlink w:anchor="_Toc5160851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Programmation et connexion des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_Toc51608519 \h </w:instrText>
            </w:r>
            <w:r w:rsidR="0052772D" w:rsidRPr="0052772D">
              <w:rPr>
                <w:noProof/>
                <w:webHidden/>
                <w:sz w:val="22"/>
              </w:rPr>
            </w:r>
            <w:r w:rsidR="0052772D" w:rsidRPr="0052772D">
              <w:rPr>
                <w:noProof/>
                <w:webHidden/>
                <w:sz w:val="22"/>
              </w:rPr>
              <w:fldChar w:fldCharType="separate"/>
            </w:r>
            <w:r w:rsidR="003D559A">
              <w:rPr>
                <w:noProof/>
                <w:webHidden/>
                <w:sz w:val="22"/>
              </w:rPr>
              <w:t>6</w:t>
            </w:r>
            <w:r w:rsidR="0052772D" w:rsidRPr="0052772D">
              <w:rPr>
                <w:noProof/>
                <w:webHidden/>
                <w:sz w:val="22"/>
              </w:rPr>
              <w:fldChar w:fldCharType="end"/>
            </w:r>
          </w:hyperlink>
        </w:p>
        <w:p w14:paraId="58196750" w14:textId="19BED445" w:rsidR="0052772D" w:rsidRPr="0052772D" w:rsidRDefault="005B35FC">
          <w:pPr>
            <w:pStyle w:val="TM3"/>
            <w:tabs>
              <w:tab w:val="left" w:pos="1100"/>
              <w:tab w:val="right" w:leader="dot" w:pos="10024"/>
            </w:tabs>
            <w:rPr>
              <w:b w:val="0"/>
              <w:noProof/>
              <w:color w:val="auto"/>
              <w:sz w:val="22"/>
              <w:lang w:eastAsia="fr-FR"/>
            </w:rPr>
          </w:pPr>
          <w:hyperlink w:anchor="_Toc5160852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Mise en place des liaisons entre les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_Toc51608520 \h </w:instrText>
            </w:r>
            <w:r w:rsidR="0052772D" w:rsidRPr="0052772D">
              <w:rPr>
                <w:noProof/>
                <w:webHidden/>
                <w:sz w:val="22"/>
              </w:rPr>
            </w:r>
            <w:r w:rsidR="0052772D" w:rsidRPr="0052772D">
              <w:rPr>
                <w:noProof/>
                <w:webHidden/>
                <w:sz w:val="22"/>
              </w:rPr>
              <w:fldChar w:fldCharType="separate"/>
            </w:r>
            <w:r w:rsidR="003D559A">
              <w:rPr>
                <w:noProof/>
                <w:webHidden/>
                <w:sz w:val="22"/>
              </w:rPr>
              <w:t>6</w:t>
            </w:r>
            <w:r w:rsidR="0052772D" w:rsidRPr="0052772D">
              <w:rPr>
                <w:noProof/>
                <w:webHidden/>
                <w:sz w:val="22"/>
              </w:rPr>
              <w:fldChar w:fldCharType="end"/>
            </w:r>
          </w:hyperlink>
        </w:p>
        <w:p w14:paraId="619D5B13" w14:textId="24407191" w:rsidR="0052772D" w:rsidRPr="0052772D" w:rsidRDefault="005B35FC">
          <w:pPr>
            <w:pStyle w:val="TM3"/>
            <w:tabs>
              <w:tab w:val="left" w:pos="1100"/>
              <w:tab w:val="right" w:leader="dot" w:pos="10024"/>
            </w:tabs>
            <w:rPr>
              <w:b w:val="0"/>
              <w:noProof/>
              <w:color w:val="auto"/>
              <w:sz w:val="22"/>
              <w:lang w:eastAsia="fr-FR"/>
            </w:rPr>
          </w:pPr>
          <w:hyperlink w:anchor="_Toc5160852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Calcul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_Toc51608521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6CBBE122" w14:textId="6CF6CCF0" w:rsidR="0052772D" w:rsidRPr="0052772D" w:rsidRDefault="005B35FC">
          <w:pPr>
            <w:pStyle w:val="TM2"/>
            <w:tabs>
              <w:tab w:val="left" w:pos="880"/>
              <w:tab w:val="right" w:leader="dot" w:pos="10024"/>
            </w:tabs>
            <w:rPr>
              <w:b w:val="0"/>
              <w:noProof/>
              <w:color w:val="auto"/>
              <w:sz w:val="22"/>
              <w:lang w:eastAsia="fr-FR"/>
            </w:rPr>
          </w:pPr>
          <w:hyperlink w:anchor="_Toc5160852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Réalisation des tests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_Toc51608522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7EB8D181" w14:textId="378CEE18" w:rsidR="0052772D" w:rsidRPr="0052772D" w:rsidRDefault="005B35FC">
          <w:pPr>
            <w:pStyle w:val="TM2"/>
            <w:tabs>
              <w:tab w:val="left" w:pos="880"/>
              <w:tab w:val="right" w:leader="dot" w:pos="10024"/>
            </w:tabs>
            <w:rPr>
              <w:b w:val="0"/>
              <w:noProof/>
              <w:color w:val="auto"/>
              <w:sz w:val="22"/>
              <w:lang w:eastAsia="fr-FR"/>
            </w:rPr>
          </w:pPr>
          <w:hyperlink w:anchor="_Toc5160852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_Toc51608523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134A4152" w14:textId="18C41165" w:rsidR="0052772D" w:rsidRPr="0052772D" w:rsidRDefault="005B35FC">
          <w:pPr>
            <w:pStyle w:val="TM3"/>
            <w:tabs>
              <w:tab w:val="left" w:pos="1100"/>
              <w:tab w:val="right" w:leader="dot" w:pos="10024"/>
            </w:tabs>
            <w:rPr>
              <w:b w:val="0"/>
              <w:noProof/>
              <w:color w:val="auto"/>
              <w:sz w:val="22"/>
              <w:lang w:eastAsia="fr-FR"/>
            </w:rPr>
          </w:pPr>
          <w:hyperlink w:anchor="_Toc5160852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_Toc51608524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22B89938" w14:textId="7B634CE5" w:rsidR="0052772D" w:rsidRPr="0052772D" w:rsidRDefault="005B35FC">
          <w:pPr>
            <w:pStyle w:val="TM3"/>
            <w:tabs>
              <w:tab w:val="left" w:pos="1100"/>
              <w:tab w:val="right" w:leader="dot" w:pos="10024"/>
            </w:tabs>
            <w:rPr>
              <w:b w:val="0"/>
              <w:noProof/>
              <w:color w:val="auto"/>
              <w:sz w:val="22"/>
              <w:lang w:eastAsia="fr-FR"/>
            </w:rPr>
          </w:pPr>
          <w:hyperlink w:anchor="_Toc5160852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des signaux entrée / sortie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_Toc51608525 \h </w:instrText>
            </w:r>
            <w:r w:rsidR="0052772D" w:rsidRPr="0052772D">
              <w:rPr>
                <w:noProof/>
                <w:webHidden/>
                <w:sz w:val="22"/>
              </w:rPr>
            </w:r>
            <w:r w:rsidR="0052772D" w:rsidRPr="0052772D">
              <w:rPr>
                <w:noProof/>
                <w:webHidden/>
                <w:sz w:val="22"/>
              </w:rPr>
              <w:fldChar w:fldCharType="separate"/>
            </w:r>
            <w:r w:rsidR="003D559A">
              <w:rPr>
                <w:noProof/>
                <w:webHidden/>
                <w:sz w:val="22"/>
              </w:rPr>
              <w:t>8</w:t>
            </w:r>
            <w:r w:rsidR="0052772D" w:rsidRPr="0052772D">
              <w:rPr>
                <w:noProof/>
                <w:webHidden/>
                <w:sz w:val="22"/>
              </w:rPr>
              <w:fldChar w:fldCharType="end"/>
            </w:r>
          </w:hyperlink>
        </w:p>
        <w:p w14:paraId="1EDAB630" w14:textId="6705DA9C" w:rsidR="0052772D" w:rsidRPr="0052772D" w:rsidRDefault="005B35FC">
          <w:pPr>
            <w:pStyle w:val="TM1"/>
            <w:tabs>
              <w:tab w:val="right" w:leader="dot" w:pos="10024"/>
            </w:tabs>
            <w:rPr>
              <w:b w:val="0"/>
              <w:noProof/>
              <w:color w:val="auto"/>
              <w:sz w:val="22"/>
              <w:lang w:eastAsia="fr-FR"/>
            </w:rPr>
          </w:pPr>
          <w:hyperlink w:anchor="_Toc51608526" w:history="1">
            <w:r w:rsidR="0052772D" w:rsidRPr="0052772D">
              <w:rPr>
                <w:rStyle w:val="Lienhypertexte"/>
                <w:noProof/>
                <w:sz w:val="22"/>
              </w:rPr>
              <w:t>Capitalisation du travail réalisé</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_Toc51608526 \h </w:instrText>
            </w:r>
            <w:r w:rsidR="0052772D" w:rsidRPr="0052772D">
              <w:rPr>
                <w:noProof/>
                <w:webHidden/>
                <w:sz w:val="22"/>
              </w:rPr>
            </w:r>
            <w:r w:rsidR="0052772D" w:rsidRPr="0052772D">
              <w:rPr>
                <w:noProof/>
                <w:webHidden/>
                <w:sz w:val="22"/>
              </w:rPr>
              <w:fldChar w:fldCharType="separate"/>
            </w:r>
            <w:r w:rsidR="003D559A">
              <w:rPr>
                <w:noProof/>
                <w:webHidden/>
                <w:sz w:val="22"/>
              </w:rPr>
              <w:t>10</w:t>
            </w:r>
            <w:r w:rsidR="0052772D" w:rsidRPr="0052772D">
              <w:rPr>
                <w:noProof/>
                <w:webHidden/>
                <w:sz w:val="22"/>
              </w:rPr>
              <w:fldChar w:fldCharType="end"/>
            </w:r>
          </w:hyperlink>
        </w:p>
        <w:p w14:paraId="478C15CC" w14:textId="35CE33FA" w:rsidR="0052772D" w:rsidRPr="0052772D" w:rsidRDefault="005B35FC">
          <w:pPr>
            <w:pStyle w:val="TM1"/>
            <w:tabs>
              <w:tab w:val="right" w:leader="dot" w:pos="10024"/>
            </w:tabs>
            <w:rPr>
              <w:b w:val="0"/>
              <w:noProof/>
              <w:color w:val="auto"/>
              <w:sz w:val="22"/>
              <w:lang w:eastAsia="fr-FR"/>
            </w:rPr>
          </w:pPr>
          <w:hyperlink w:anchor="_Toc51608527" w:history="1">
            <w:r w:rsidR="0052772D" w:rsidRPr="0052772D">
              <w:rPr>
                <w:rStyle w:val="Lienhypertexte"/>
                <w:noProof/>
                <w:sz w:val="22"/>
              </w:rPr>
              <w:t>Bilan de l’étape 1</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_Toc51608527 \h </w:instrText>
            </w:r>
            <w:r w:rsidR="0052772D" w:rsidRPr="0052772D">
              <w:rPr>
                <w:noProof/>
                <w:webHidden/>
                <w:sz w:val="22"/>
              </w:rPr>
            </w:r>
            <w:r w:rsidR="0052772D" w:rsidRPr="0052772D">
              <w:rPr>
                <w:noProof/>
                <w:webHidden/>
                <w:sz w:val="22"/>
              </w:rPr>
              <w:fldChar w:fldCharType="separate"/>
            </w:r>
            <w:r w:rsidR="003D559A">
              <w:rPr>
                <w:noProof/>
                <w:webHidden/>
                <w:sz w:val="22"/>
              </w:rPr>
              <w:t>10</w:t>
            </w:r>
            <w:r w:rsidR="0052772D" w:rsidRPr="0052772D">
              <w:rPr>
                <w:noProof/>
                <w:webHidden/>
                <w:sz w:val="22"/>
              </w:rPr>
              <w:fldChar w:fldCharType="end"/>
            </w:r>
          </w:hyperlink>
        </w:p>
        <w:p w14:paraId="642CFC16" w14:textId="77F4CCF0" w:rsidR="0052772D" w:rsidRPr="0052772D" w:rsidRDefault="005B35FC">
          <w:pPr>
            <w:pStyle w:val="TM1"/>
            <w:tabs>
              <w:tab w:val="right" w:leader="dot" w:pos="10024"/>
            </w:tabs>
            <w:rPr>
              <w:b w:val="0"/>
              <w:noProof/>
              <w:color w:val="auto"/>
              <w:sz w:val="22"/>
              <w:lang w:eastAsia="fr-FR"/>
            </w:rPr>
          </w:pPr>
          <w:hyperlink w:anchor="_Toc51608528" w:history="1">
            <w:r w:rsidR="0052772D" w:rsidRPr="0052772D">
              <w:rPr>
                <w:rStyle w:val="Lienhypertexte"/>
                <w:noProof/>
                <w:sz w:val="22"/>
              </w:rPr>
              <w:t>2</w:t>
            </w:r>
            <w:r w:rsidR="0052772D" w:rsidRPr="0052772D">
              <w:rPr>
                <w:rStyle w:val="Lienhypertexte"/>
                <w:noProof/>
                <w:sz w:val="22"/>
                <w:vertAlign w:val="superscript"/>
              </w:rPr>
              <w:t>ème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_Toc51608528 \h </w:instrText>
            </w:r>
            <w:r w:rsidR="0052772D" w:rsidRPr="0052772D">
              <w:rPr>
                <w:noProof/>
                <w:webHidden/>
                <w:sz w:val="22"/>
              </w:rPr>
            </w:r>
            <w:r w:rsidR="0052772D" w:rsidRPr="0052772D">
              <w:rPr>
                <w:noProof/>
                <w:webHidden/>
                <w:sz w:val="22"/>
              </w:rPr>
              <w:fldChar w:fldCharType="separate"/>
            </w:r>
            <w:r w:rsidR="003D559A">
              <w:rPr>
                <w:noProof/>
                <w:webHidden/>
                <w:sz w:val="22"/>
              </w:rPr>
              <w:t>11</w:t>
            </w:r>
            <w:r w:rsidR="0052772D" w:rsidRPr="0052772D">
              <w:rPr>
                <w:noProof/>
                <w:webHidden/>
                <w:sz w:val="22"/>
              </w:rPr>
              <w:fldChar w:fldCharType="end"/>
            </w:r>
          </w:hyperlink>
        </w:p>
        <w:p w14:paraId="2CCFD50D" w14:textId="5FE3C3B0" w:rsidR="0052772D" w:rsidRPr="0052772D" w:rsidRDefault="005B35FC">
          <w:pPr>
            <w:pStyle w:val="TM2"/>
            <w:tabs>
              <w:tab w:val="left" w:pos="880"/>
              <w:tab w:val="right" w:leader="dot" w:pos="10024"/>
            </w:tabs>
            <w:rPr>
              <w:b w:val="0"/>
              <w:noProof/>
              <w:color w:val="auto"/>
              <w:sz w:val="22"/>
              <w:lang w:eastAsia="fr-FR"/>
            </w:rPr>
          </w:pPr>
          <w:hyperlink w:anchor="_Toc5160852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_Toc51608529 \h </w:instrText>
            </w:r>
            <w:r w:rsidR="0052772D" w:rsidRPr="0052772D">
              <w:rPr>
                <w:noProof/>
                <w:webHidden/>
                <w:sz w:val="22"/>
              </w:rPr>
            </w:r>
            <w:r w:rsidR="0052772D" w:rsidRPr="0052772D">
              <w:rPr>
                <w:noProof/>
                <w:webHidden/>
                <w:sz w:val="22"/>
              </w:rPr>
              <w:fldChar w:fldCharType="separate"/>
            </w:r>
            <w:r w:rsidR="003D559A">
              <w:rPr>
                <w:noProof/>
                <w:webHidden/>
                <w:sz w:val="22"/>
              </w:rPr>
              <w:t>11</w:t>
            </w:r>
            <w:r w:rsidR="0052772D" w:rsidRPr="0052772D">
              <w:rPr>
                <w:noProof/>
                <w:webHidden/>
                <w:sz w:val="22"/>
              </w:rPr>
              <w:fldChar w:fldCharType="end"/>
            </w:r>
          </w:hyperlink>
        </w:p>
        <w:p w14:paraId="3C2D0D45" w14:textId="3D8DDBB5" w:rsidR="0052772D" w:rsidRPr="0052772D" w:rsidRDefault="005B35FC">
          <w:pPr>
            <w:pStyle w:val="TM2"/>
            <w:tabs>
              <w:tab w:val="left" w:pos="880"/>
              <w:tab w:val="right" w:leader="dot" w:pos="10024"/>
            </w:tabs>
            <w:rPr>
              <w:b w:val="0"/>
              <w:noProof/>
              <w:color w:val="auto"/>
              <w:sz w:val="22"/>
              <w:lang w:eastAsia="fr-FR"/>
            </w:rPr>
          </w:pPr>
          <w:hyperlink w:anchor="_Toc5160853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_Toc51608530 \h </w:instrText>
            </w:r>
            <w:r w:rsidR="0052772D" w:rsidRPr="0052772D">
              <w:rPr>
                <w:noProof/>
                <w:webHidden/>
                <w:sz w:val="22"/>
              </w:rPr>
            </w:r>
            <w:r w:rsidR="0052772D" w:rsidRPr="0052772D">
              <w:rPr>
                <w:noProof/>
                <w:webHidden/>
                <w:sz w:val="22"/>
              </w:rPr>
              <w:fldChar w:fldCharType="separate"/>
            </w:r>
            <w:r w:rsidR="003D559A">
              <w:rPr>
                <w:noProof/>
                <w:webHidden/>
                <w:sz w:val="22"/>
              </w:rPr>
              <w:t>12</w:t>
            </w:r>
            <w:r w:rsidR="0052772D" w:rsidRPr="0052772D">
              <w:rPr>
                <w:noProof/>
                <w:webHidden/>
                <w:sz w:val="22"/>
              </w:rPr>
              <w:fldChar w:fldCharType="end"/>
            </w:r>
          </w:hyperlink>
        </w:p>
        <w:p w14:paraId="2762D6BA" w14:textId="5D2D4FB0" w:rsidR="0052772D" w:rsidRPr="0052772D" w:rsidRDefault="005B35FC">
          <w:pPr>
            <w:pStyle w:val="TM2"/>
            <w:tabs>
              <w:tab w:val="left" w:pos="880"/>
              <w:tab w:val="right" w:leader="dot" w:pos="10024"/>
            </w:tabs>
            <w:rPr>
              <w:b w:val="0"/>
              <w:noProof/>
              <w:color w:val="auto"/>
              <w:sz w:val="22"/>
              <w:lang w:eastAsia="fr-FR"/>
            </w:rPr>
          </w:pPr>
          <w:hyperlink w:anchor="_Toc5160853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_Toc51608531 \h </w:instrText>
            </w:r>
            <w:r w:rsidR="0052772D" w:rsidRPr="0052772D">
              <w:rPr>
                <w:noProof/>
                <w:webHidden/>
                <w:sz w:val="22"/>
              </w:rPr>
            </w:r>
            <w:r w:rsidR="0052772D" w:rsidRPr="0052772D">
              <w:rPr>
                <w:noProof/>
                <w:webHidden/>
                <w:sz w:val="22"/>
              </w:rPr>
              <w:fldChar w:fldCharType="separate"/>
            </w:r>
            <w:r w:rsidR="003D559A">
              <w:rPr>
                <w:noProof/>
                <w:webHidden/>
                <w:sz w:val="22"/>
              </w:rPr>
              <w:t>16</w:t>
            </w:r>
            <w:r w:rsidR="0052772D" w:rsidRPr="0052772D">
              <w:rPr>
                <w:noProof/>
                <w:webHidden/>
                <w:sz w:val="22"/>
              </w:rPr>
              <w:fldChar w:fldCharType="end"/>
            </w:r>
          </w:hyperlink>
        </w:p>
        <w:p w14:paraId="15D45C10" w14:textId="5BCE5189" w:rsidR="0052772D" w:rsidRPr="0052772D" w:rsidRDefault="005B35FC">
          <w:pPr>
            <w:pStyle w:val="TM3"/>
            <w:tabs>
              <w:tab w:val="left" w:pos="1100"/>
              <w:tab w:val="right" w:leader="dot" w:pos="10024"/>
            </w:tabs>
            <w:rPr>
              <w:b w:val="0"/>
              <w:noProof/>
              <w:color w:val="auto"/>
              <w:sz w:val="22"/>
              <w:lang w:eastAsia="fr-FR"/>
            </w:rPr>
          </w:pPr>
          <w:hyperlink w:anchor="_Toc5160853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_Toc51608532 \h </w:instrText>
            </w:r>
            <w:r w:rsidR="0052772D" w:rsidRPr="0052772D">
              <w:rPr>
                <w:noProof/>
                <w:webHidden/>
                <w:sz w:val="22"/>
              </w:rPr>
            </w:r>
            <w:r w:rsidR="0052772D" w:rsidRPr="0052772D">
              <w:rPr>
                <w:noProof/>
                <w:webHidden/>
                <w:sz w:val="22"/>
              </w:rPr>
              <w:fldChar w:fldCharType="separate"/>
            </w:r>
            <w:r w:rsidR="003D559A">
              <w:rPr>
                <w:noProof/>
                <w:webHidden/>
                <w:sz w:val="22"/>
              </w:rPr>
              <w:t>16</w:t>
            </w:r>
            <w:r w:rsidR="0052772D" w:rsidRPr="0052772D">
              <w:rPr>
                <w:noProof/>
                <w:webHidden/>
                <w:sz w:val="22"/>
              </w:rPr>
              <w:fldChar w:fldCharType="end"/>
            </w:r>
          </w:hyperlink>
        </w:p>
        <w:p w14:paraId="0EDC9806" w14:textId="42E4CC48" w:rsidR="0052772D" w:rsidRPr="0052772D" w:rsidRDefault="005B35FC">
          <w:pPr>
            <w:pStyle w:val="TM3"/>
            <w:tabs>
              <w:tab w:val="left" w:pos="1100"/>
              <w:tab w:val="right" w:leader="dot" w:pos="10024"/>
            </w:tabs>
            <w:rPr>
              <w:b w:val="0"/>
              <w:noProof/>
              <w:color w:val="auto"/>
              <w:sz w:val="22"/>
              <w:lang w:eastAsia="fr-FR"/>
            </w:rPr>
          </w:pPr>
          <w:hyperlink w:anchor="_Toc5160853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_Toc51608533 \h </w:instrText>
            </w:r>
            <w:r w:rsidR="0052772D" w:rsidRPr="0052772D">
              <w:rPr>
                <w:noProof/>
                <w:webHidden/>
                <w:sz w:val="22"/>
              </w:rPr>
            </w:r>
            <w:r w:rsidR="0052772D" w:rsidRPr="0052772D">
              <w:rPr>
                <w:noProof/>
                <w:webHidden/>
                <w:sz w:val="22"/>
              </w:rPr>
              <w:fldChar w:fldCharType="separate"/>
            </w:r>
            <w:r w:rsidR="003D559A">
              <w:rPr>
                <w:noProof/>
                <w:webHidden/>
                <w:sz w:val="22"/>
              </w:rPr>
              <w:t>17</w:t>
            </w:r>
            <w:r w:rsidR="0052772D" w:rsidRPr="0052772D">
              <w:rPr>
                <w:noProof/>
                <w:webHidden/>
                <w:sz w:val="22"/>
              </w:rPr>
              <w:fldChar w:fldCharType="end"/>
            </w:r>
          </w:hyperlink>
        </w:p>
        <w:p w14:paraId="3FC0D939" w14:textId="176120A6" w:rsidR="0052772D" w:rsidRPr="0052772D" w:rsidRDefault="005B35FC">
          <w:pPr>
            <w:pStyle w:val="TM3"/>
            <w:tabs>
              <w:tab w:val="left" w:pos="1100"/>
              <w:tab w:val="right" w:leader="dot" w:pos="10024"/>
            </w:tabs>
            <w:rPr>
              <w:b w:val="0"/>
              <w:noProof/>
              <w:color w:val="auto"/>
              <w:sz w:val="22"/>
              <w:lang w:eastAsia="fr-FR"/>
            </w:rPr>
          </w:pPr>
          <w:hyperlink w:anchor="_Toc5160853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_Toc51608534 \h </w:instrText>
            </w:r>
            <w:r w:rsidR="0052772D" w:rsidRPr="0052772D">
              <w:rPr>
                <w:noProof/>
                <w:webHidden/>
                <w:sz w:val="22"/>
              </w:rPr>
            </w:r>
            <w:r w:rsidR="0052772D" w:rsidRPr="0052772D">
              <w:rPr>
                <w:noProof/>
                <w:webHidden/>
                <w:sz w:val="22"/>
              </w:rPr>
              <w:fldChar w:fldCharType="separate"/>
            </w:r>
            <w:r w:rsidR="003D559A">
              <w:rPr>
                <w:noProof/>
                <w:webHidden/>
                <w:sz w:val="22"/>
              </w:rPr>
              <w:t>18</w:t>
            </w:r>
            <w:r w:rsidR="0052772D" w:rsidRPr="0052772D">
              <w:rPr>
                <w:noProof/>
                <w:webHidden/>
                <w:sz w:val="22"/>
              </w:rPr>
              <w:fldChar w:fldCharType="end"/>
            </w:r>
          </w:hyperlink>
        </w:p>
        <w:p w14:paraId="645A3EA4" w14:textId="7F9E821F" w:rsidR="0052772D" w:rsidRPr="0052772D" w:rsidRDefault="005B35FC">
          <w:pPr>
            <w:pStyle w:val="TM3"/>
            <w:tabs>
              <w:tab w:val="left" w:pos="1100"/>
              <w:tab w:val="right" w:leader="dot" w:pos="10024"/>
            </w:tabs>
            <w:rPr>
              <w:b w:val="0"/>
              <w:noProof/>
              <w:color w:val="auto"/>
              <w:sz w:val="22"/>
              <w:lang w:eastAsia="fr-FR"/>
            </w:rPr>
          </w:pPr>
          <w:hyperlink w:anchor="_Toc5160853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_Toc51608535 \h </w:instrText>
            </w:r>
            <w:r w:rsidR="0052772D" w:rsidRPr="0052772D">
              <w:rPr>
                <w:noProof/>
                <w:webHidden/>
                <w:sz w:val="22"/>
              </w:rPr>
            </w:r>
            <w:r w:rsidR="0052772D" w:rsidRPr="0052772D">
              <w:rPr>
                <w:noProof/>
                <w:webHidden/>
                <w:sz w:val="22"/>
              </w:rPr>
              <w:fldChar w:fldCharType="separate"/>
            </w:r>
            <w:r w:rsidR="003D559A">
              <w:rPr>
                <w:noProof/>
                <w:webHidden/>
                <w:sz w:val="22"/>
              </w:rPr>
              <w:t>19</w:t>
            </w:r>
            <w:r w:rsidR="0052772D" w:rsidRPr="0052772D">
              <w:rPr>
                <w:noProof/>
                <w:webHidden/>
                <w:sz w:val="22"/>
              </w:rPr>
              <w:fldChar w:fldCharType="end"/>
            </w:r>
          </w:hyperlink>
        </w:p>
        <w:p w14:paraId="7521F8BC" w14:textId="452ED8AA" w:rsidR="0052772D" w:rsidRPr="0052772D" w:rsidRDefault="005B35FC">
          <w:pPr>
            <w:pStyle w:val="TM1"/>
            <w:tabs>
              <w:tab w:val="right" w:leader="dot" w:pos="10024"/>
            </w:tabs>
            <w:rPr>
              <w:b w:val="0"/>
              <w:noProof/>
              <w:color w:val="auto"/>
              <w:sz w:val="22"/>
              <w:lang w:eastAsia="fr-FR"/>
            </w:rPr>
          </w:pPr>
          <w:hyperlink w:anchor="_Toc51608536" w:history="1">
            <w:r w:rsidR="0052772D" w:rsidRPr="0052772D">
              <w:rPr>
                <w:rStyle w:val="Lienhypertexte"/>
                <w:noProof/>
                <w:sz w:val="22"/>
              </w:rPr>
              <w:t>Bilan de l’étape 2</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_Toc51608536 \h </w:instrText>
            </w:r>
            <w:r w:rsidR="0052772D" w:rsidRPr="0052772D">
              <w:rPr>
                <w:noProof/>
                <w:webHidden/>
                <w:sz w:val="22"/>
              </w:rPr>
            </w:r>
            <w:r w:rsidR="0052772D" w:rsidRPr="0052772D">
              <w:rPr>
                <w:noProof/>
                <w:webHidden/>
                <w:sz w:val="22"/>
              </w:rPr>
              <w:fldChar w:fldCharType="separate"/>
            </w:r>
            <w:r w:rsidR="003D559A">
              <w:rPr>
                <w:noProof/>
                <w:webHidden/>
                <w:sz w:val="22"/>
              </w:rPr>
              <w:t>20</w:t>
            </w:r>
            <w:r w:rsidR="0052772D" w:rsidRPr="0052772D">
              <w:rPr>
                <w:noProof/>
                <w:webHidden/>
                <w:sz w:val="22"/>
              </w:rPr>
              <w:fldChar w:fldCharType="end"/>
            </w:r>
          </w:hyperlink>
        </w:p>
        <w:p w14:paraId="3350385D" w14:textId="3A75DDAA" w:rsidR="0052772D" w:rsidRPr="0052772D" w:rsidRDefault="005B35FC">
          <w:pPr>
            <w:pStyle w:val="TM1"/>
            <w:tabs>
              <w:tab w:val="right" w:leader="dot" w:pos="10024"/>
            </w:tabs>
            <w:rPr>
              <w:b w:val="0"/>
              <w:noProof/>
              <w:color w:val="auto"/>
              <w:sz w:val="22"/>
              <w:lang w:eastAsia="fr-FR"/>
            </w:rPr>
          </w:pPr>
          <w:hyperlink w:anchor="_Toc51608537" w:history="1">
            <w:r w:rsidR="0052772D" w:rsidRPr="0052772D">
              <w:rPr>
                <w:rStyle w:val="Lienhypertexte"/>
                <w:rFonts w:cstheme="majorHAnsi"/>
                <w:noProof/>
                <w:sz w:val="22"/>
              </w:rPr>
              <w:t>3</w:t>
            </w:r>
            <w:r w:rsidR="0052772D" w:rsidRPr="0052772D">
              <w:rPr>
                <w:rStyle w:val="Lienhypertexte"/>
                <w:rFonts w:cstheme="majorHAnsi"/>
                <w:noProof/>
                <w:sz w:val="22"/>
                <w:vertAlign w:val="superscript"/>
              </w:rPr>
              <w:t>ème</w:t>
            </w:r>
            <w:r w:rsidR="0052772D" w:rsidRPr="0052772D">
              <w:rPr>
                <w:rStyle w:val="Lienhypertexte"/>
                <w:rFonts w:cstheme="majorHAnsi"/>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_Toc51608537 \h </w:instrText>
            </w:r>
            <w:r w:rsidR="0052772D" w:rsidRPr="0052772D">
              <w:rPr>
                <w:noProof/>
                <w:webHidden/>
                <w:sz w:val="22"/>
              </w:rPr>
            </w:r>
            <w:r w:rsidR="0052772D" w:rsidRPr="0052772D">
              <w:rPr>
                <w:noProof/>
                <w:webHidden/>
                <w:sz w:val="22"/>
              </w:rPr>
              <w:fldChar w:fldCharType="separate"/>
            </w:r>
            <w:r w:rsidR="003D559A">
              <w:rPr>
                <w:noProof/>
                <w:webHidden/>
                <w:sz w:val="22"/>
              </w:rPr>
              <w:t>21</w:t>
            </w:r>
            <w:r w:rsidR="0052772D" w:rsidRPr="0052772D">
              <w:rPr>
                <w:noProof/>
                <w:webHidden/>
                <w:sz w:val="22"/>
              </w:rPr>
              <w:fldChar w:fldCharType="end"/>
            </w:r>
          </w:hyperlink>
        </w:p>
        <w:p w14:paraId="278F0933" w14:textId="759CB0AF" w:rsidR="0052772D" w:rsidRPr="0052772D" w:rsidRDefault="005B35FC">
          <w:pPr>
            <w:pStyle w:val="TM2"/>
            <w:tabs>
              <w:tab w:val="left" w:pos="880"/>
              <w:tab w:val="right" w:leader="dot" w:pos="10024"/>
            </w:tabs>
            <w:rPr>
              <w:b w:val="0"/>
              <w:noProof/>
              <w:color w:val="auto"/>
              <w:sz w:val="22"/>
              <w:lang w:eastAsia="fr-FR"/>
            </w:rPr>
          </w:pPr>
          <w:hyperlink w:anchor="_Toc51608538"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_Toc51608538 \h </w:instrText>
            </w:r>
            <w:r w:rsidR="0052772D" w:rsidRPr="0052772D">
              <w:rPr>
                <w:noProof/>
                <w:webHidden/>
                <w:sz w:val="22"/>
              </w:rPr>
            </w:r>
            <w:r w:rsidR="0052772D" w:rsidRPr="0052772D">
              <w:rPr>
                <w:noProof/>
                <w:webHidden/>
                <w:sz w:val="22"/>
              </w:rPr>
              <w:fldChar w:fldCharType="separate"/>
            </w:r>
            <w:r w:rsidR="003D559A">
              <w:rPr>
                <w:noProof/>
                <w:webHidden/>
                <w:sz w:val="22"/>
              </w:rPr>
              <w:t>21</w:t>
            </w:r>
            <w:r w:rsidR="0052772D" w:rsidRPr="0052772D">
              <w:rPr>
                <w:noProof/>
                <w:webHidden/>
                <w:sz w:val="22"/>
              </w:rPr>
              <w:fldChar w:fldCharType="end"/>
            </w:r>
          </w:hyperlink>
        </w:p>
        <w:p w14:paraId="3560B2F5" w14:textId="1DF6AA26" w:rsidR="0052772D" w:rsidRPr="0052772D" w:rsidRDefault="005B35FC">
          <w:pPr>
            <w:pStyle w:val="TM2"/>
            <w:tabs>
              <w:tab w:val="left" w:pos="880"/>
              <w:tab w:val="right" w:leader="dot" w:pos="10024"/>
            </w:tabs>
            <w:rPr>
              <w:b w:val="0"/>
              <w:noProof/>
              <w:color w:val="auto"/>
              <w:sz w:val="22"/>
              <w:lang w:eastAsia="fr-FR"/>
            </w:rPr>
          </w:pPr>
          <w:hyperlink w:anchor="_Toc51608539"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_Toc51608539 \h </w:instrText>
            </w:r>
            <w:r w:rsidR="0052772D" w:rsidRPr="0052772D">
              <w:rPr>
                <w:noProof/>
                <w:webHidden/>
                <w:sz w:val="22"/>
              </w:rPr>
            </w:r>
            <w:r w:rsidR="0052772D" w:rsidRPr="0052772D">
              <w:rPr>
                <w:noProof/>
                <w:webHidden/>
                <w:sz w:val="22"/>
              </w:rPr>
              <w:fldChar w:fldCharType="separate"/>
            </w:r>
            <w:r w:rsidR="003D559A">
              <w:rPr>
                <w:noProof/>
                <w:webHidden/>
                <w:sz w:val="22"/>
              </w:rPr>
              <w:t>22</w:t>
            </w:r>
            <w:r w:rsidR="0052772D" w:rsidRPr="0052772D">
              <w:rPr>
                <w:noProof/>
                <w:webHidden/>
                <w:sz w:val="22"/>
              </w:rPr>
              <w:fldChar w:fldCharType="end"/>
            </w:r>
          </w:hyperlink>
        </w:p>
        <w:p w14:paraId="59BE3B24" w14:textId="27CBBA79" w:rsidR="0052772D" w:rsidRPr="0052772D" w:rsidRDefault="005B35FC">
          <w:pPr>
            <w:pStyle w:val="TM2"/>
            <w:tabs>
              <w:tab w:val="left" w:pos="880"/>
              <w:tab w:val="right" w:leader="dot" w:pos="10024"/>
            </w:tabs>
            <w:rPr>
              <w:b w:val="0"/>
              <w:noProof/>
              <w:color w:val="auto"/>
              <w:sz w:val="22"/>
              <w:lang w:eastAsia="fr-FR"/>
            </w:rPr>
          </w:pPr>
          <w:hyperlink w:anchor="_Toc51608540"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Programmation</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_Toc51608540 \h </w:instrText>
            </w:r>
            <w:r w:rsidR="0052772D" w:rsidRPr="0052772D">
              <w:rPr>
                <w:noProof/>
                <w:webHidden/>
                <w:sz w:val="22"/>
              </w:rPr>
            </w:r>
            <w:r w:rsidR="0052772D" w:rsidRPr="0052772D">
              <w:rPr>
                <w:noProof/>
                <w:webHidden/>
                <w:sz w:val="22"/>
              </w:rPr>
              <w:fldChar w:fldCharType="separate"/>
            </w:r>
            <w:r w:rsidR="003D559A">
              <w:rPr>
                <w:noProof/>
                <w:webHidden/>
                <w:sz w:val="22"/>
              </w:rPr>
              <w:t>23</w:t>
            </w:r>
            <w:r w:rsidR="0052772D" w:rsidRPr="0052772D">
              <w:rPr>
                <w:noProof/>
                <w:webHidden/>
                <w:sz w:val="22"/>
              </w:rPr>
              <w:fldChar w:fldCharType="end"/>
            </w:r>
          </w:hyperlink>
        </w:p>
        <w:p w14:paraId="71EFC19F" w14:textId="7707B58D" w:rsidR="0052772D" w:rsidRPr="0052772D" w:rsidRDefault="005B35FC">
          <w:pPr>
            <w:pStyle w:val="TM2"/>
            <w:tabs>
              <w:tab w:val="left" w:pos="880"/>
              <w:tab w:val="right" w:leader="dot" w:pos="10024"/>
            </w:tabs>
            <w:rPr>
              <w:b w:val="0"/>
              <w:noProof/>
              <w:color w:val="auto"/>
              <w:sz w:val="22"/>
              <w:lang w:eastAsia="fr-FR"/>
            </w:rPr>
          </w:pPr>
          <w:hyperlink w:anchor="_Toc51608541"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_Toc51608541 \h </w:instrText>
            </w:r>
            <w:r w:rsidR="0052772D" w:rsidRPr="0052772D">
              <w:rPr>
                <w:noProof/>
                <w:webHidden/>
                <w:sz w:val="22"/>
              </w:rPr>
            </w:r>
            <w:r w:rsidR="0052772D" w:rsidRPr="0052772D">
              <w:rPr>
                <w:noProof/>
                <w:webHidden/>
                <w:sz w:val="22"/>
              </w:rPr>
              <w:fldChar w:fldCharType="separate"/>
            </w:r>
            <w:r w:rsidR="003D559A">
              <w:rPr>
                <w:noProof/>
                <w:webHidden/>
                <w:sz w:val="22"/>
              </w:rPr>
              <w:t>25</w:t>
            </w:r>
            <w:r w:rsidR="0052772D" w:rsidRPr="0052772D">
              <w:rPr>
                <w:noProof/>
                <w:webHidden/>
                <w:sz w:val="22"/>
              </w:rPr>
              <w:fldChar w:fldCharType="end"/>
            </w:r>
          </w:hyperlink>
        </w:p>
        <w:p w14:paraId="15E3E008" w14:textId="38EED7B8" w:rsidR="0052772D" w:rsidRPr="0052772D" w:rsidRDefault="005B35FC">
          <w:pPr>
            <w:pStyle w:val="TM3"/>
            <w:tabs>
              <w:tab w:val="right" w:leader="dot" w:pos="10024"/>
            </w:tabs>
            <w:rPr>
              <w:b w:val="0"/>
              <w:noProof/>
              <w:color w:val="auto"/>
              <w:sz w:val="22"/>
              <w:lang w:eastAsia="fr-FR"/>
            </w:rPr>
          </w:pPr>
          <w:hyperlink w:anchor="_Toc51608542"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_Toc51608542 \h </w:instrText>
            </w:r>
            <w:r w:rsidR="0052772D" w:rsidRPr="0052772D">
              <w:rPr>
                <w:noProof/>
                <w:webHidden/>
                <w:sz w:val="22"/>
              </w:rPr>
            </w:r>
            <w:r w:rsidR="0052772D" w:rsidRPr="0052772D">
              <w:rPr>
                <w:noProof/>
                <w:webHidden/>
                <w:sz w:val="22"/>
              </w:rPr>
              <w:fldChar w:fldCharType="separate"/>
            </w:r>
            <w:r w:rsidR="003D559A">
              <w:rPr>
                <w:noProof/>
                <w:webHidden/>
                <w:sz w:val="22"/>
              </w:rPr>
              <w:t>25</w:t>
            </w:r>
            <w:r w:rsidR="0052772D" w:rsidRPr="0052772D">
              <w:rPr>
                <w:noProof/>
                <w:webHidden/>
                <w:sz w:val="22"/>
              </w:rPr>
              <w:fldChar w:fldCharType="end"/>
            </w:r>
          </w:hyperlink>
        </w:p>
        <w:p w14:paraId="621662B4" w14:textId="6BD50296" w:rsidR="0052772D" w:rsidRPr="0052772D" w:rsidRDefault="005B35FC">
          <w:pPr>
            <w:pStyle w:val="TM3"/>
            <w:tabs>
              <w:tab w:val="right" w:leader="dot" w:pos="10024"/>
            </w:tabs>
            <w:rPr>
              <w:b w:val="0"/>
              <w:noProof/>
              <w:color w:val="auto"/>
              <w:sz w:val="22"/>
              <w:lang w:eastAsia="fr-FR"/>
            </w:rPr>
          </w:pPr>
          <w:hyperlink w:anchor="_Toc51608543"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_Toc51608543 \h </w:instrText>
            </w:r>
            <w:r w:rsidR="0052772D" w:rsidRPr="0052772D">
              <w:rPr>
                <w:noProof/>
                <w:webHidden/>
                <w:sz w:val="22"/>
              </w:rPr>
            </w:r>
            <w:r w:rsidR="0052772D" w:rsidRPr="0052772D">
              <w:rPr>
                <w:noProof/>
                <w:webHidden/>
                <w:sz w:val="22"/>
              </w:rPr>
              <w:fldChar w:fldCharType="separate"/>
            </w:r>
            <w:r w:rsidR="003D559A">
              <w:rPr>
                <w:noProof/>
                <w:webHidden/>
                <w:sz w:val="22"/>
              </w:rPr>
              <w:t>26</w:t>
            </w:r>
            <w:r w:rsidR="0052772D" w:rsidRPr="0052772D">
              <w:rPr>
                <w:noProof/>
                <w:webHidden/>
                <w:sz w:val="22"/>
              </w:rPr>
              <w:fldChar w:fldCharType="end"/>
            </w:r>
          </w:hyperlink>
        </w:p>
        <w:p w14:paraId="0FD57E64" w14:textId="23EB38EA" w:rsidR="0052772D" w:rsidRPr="0052772D" w:rsidRDefault="005B35FC">
          <w:pPr>
            <w:pStyle w:val="TM3"/>
            <w:tabs>
              <w:tab w:val="right" w:leader="dot" w:pos="10024"/>
            </w:tabs>
            <w:rPr>
              <w:b w:val="0"/>
              <w:noProof/>
              <w:color w:val="auto"/>
              <w:sz w:val="22"/>
              <w:lang w:eastAsia="fr-FR"/>
            </w:rPr>
          </w:pPr>
          <w:hyperlink w:anchor="_Toc51608544"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_Toc51608544 \h </w:instrText>
            </w:r>
            <w:r w:rsidR="0052772D" w:rsidRPr="0052772D">
              <w:rPr>
                <w:noProof/>
                <w:webHidden/>
                <w:sz w:val="22"/>
              </w:rPr>
            </w:r>
            <w:r w:rsidR="0052772D" w:rsidRPr="0052772D">
              <w:rPr>
                <w:noProof/>
                <w:webHidden/>
                <w:sz w:val="22"/>
              </w:rPr>
              <w:fldChar w:fldCharType="separate"/>
            </w:r>
            <w:r w:rsidR="003D559A">
              <w:rPr>
                <w:noProof/>
                <w:webHidden/>
                <w:sz w:val="22"/>
              </w:rPr>
              <w:t>27</w:t>
            </w:r>
            <w:r w:rsidR="0052772D" w:rsidRPr="0052772D">
              <w:rPr>
                <w:noProof/>
                <w:webHidden/>
                <w:sz w:val="22"/>
              </w:rPr>
              <w:fldChar w:fldCharType="end"/>
            </w:r>
          </w:hyperlink>
        </w:p>
        <w:p w14:paraId="0C5E847E" w14:textId="3B8C39B0" w:rsidR="0052772D" w:rsidRPr="0052772D" w:rsidRDefault="005B35FC">
          <w:pPr>
            <w:pStyle w:val="TM3"/>
            <w:tabs>
              <w:tab w:val="right" w:leader="dot" w:pos="10024"/>
            </w:tabs>
            <w:rPr>
              <w:b w:val="0"/>
              <w:noProof/>
              <w:color w:val="auto"/>
              <w:sz w:val="22"/>
              <w:lang w:eastAsia="fr-FR"/>
            </w:rPr>
          </w:pPr>
          <w:hyperlink w:anchor="_Toc51608545"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_Toc51608545 \h </w:instrText>
            </w:r>
            <w:r w:rsidR="0052772D" w:rsidRPr="0052772D">
              <w:rPr>
                <w:noProof/>
                <w:webHidden/>
                <w:sz w:val="22"/>
              </w:rPr>
            </w:r>
            <w:r w:rsidR="0052772D" w:rsidRPr="0052772D">
              <w:rPr>
                <w:noProof/>
                <w:webHidden/>
                <w:sz w:val="22"/>
              </w:rPr>
              <w:fldChar w:fldCharType="separate"/>
            </w:r>
            <w:r w:rsidR="003D559A">
              <w:rPr>
                <w:noProof/>
                <w:webHidden/>
                <w:sz w:val="22"/>
              </w:rPr>
              <w:t>28</w:t>
            </w:r>
            <w:r w:rsidR="0052772D" w:rsidRPr="0052772D">
              <w:rPr>
                <w:noProof/>
                <w:webHidden/>
                <w:sz w:val="22"/>
              </w:rPr>
              <w:fldChar w:fldCharType="end"/>
            </w:r>
          </w:hyperlink>
        </w:p>
        <w:p w14:paraId="210D982A" w14:textId="16D7D372" w:rsidR="0052772D" w:rsidRPr="0052772D" w:rsidRDefault="005B35FC">
          <w:pPr>
            <w:pStyle w:val="TM3"/>
            <w:tabs>
              <w:tab w:val="right" w:leader="dot" w:pos="10024"/>
            </w:tabs>
            <w:rPr>
              <w:b w:val="0"/>
              <w:noProof/>
              <w:color w:val="auto"/>
              <w:sz w:val="22"/>
              <w:lang w:eastAsia="fr-FR"/>
            </w:rPr>
          </w:pPr>
          <w:hyperlink w:anchor="_Toc51608546"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 et beaucoup de bruit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_Toc51608546 \h </w:instrText>
            </w:r>
            <w:r w:rsidR="0052772D" w:rsidRPr="0052772D">
              <w:rPr>
                <w:noProof/>
                <w:webHidden/>
                <w:sz w:val="22"/>
              </w:rPr>
            </w:r>
            <w:r w:rsidR="0052772D" w:rsidRPr="0052772D">
              <w:rPr>
                <w:noProof/>
                <w:webHidden/>
                <w:sz w:val="22"/>
              </w:rPr>
              <w:fldChar w:fldCharType="separate"/>
            </w:r>
            <w:r w:rsidR="003D559A">
              <w:rPr>
                <w:noProof/>
                <w:webHidden/>
                <w:sz w:val="22"/>
              </w:rPr>
              <w:t>29</w:t>
            </w:r>
            <w:r w:rsidR="0052772D" w:rsidRPr="0052772D">
              <w:rPr>
                <w:noProof/>
                <w:webHidden/>
                <w:sz w:val="22"/>
              </w:rPr>
              <w:fldChar w:fldCharType="end"/>
            </w:r>
          </w:hyperlink>
        </w:p>
        <w:p w14:paraId="21933430" w14:textId="14C9A58B" w:rsidR="0052772D" w:rsidRPr="0052772D" w:rsidRDefault="005B35FC">
          <w:pPr>
            <w:pStyle w:val="TM1"/>
            <w:tabs>
              <w:tab w:val="right" w:leader="dot" w:pos="10024"/>
            </w:tabs>
            <w:rPr>
              <w:b w:val="0"/>
              <w:noProof/>
              <w:color w:val="auto"/>
              <w:sz w:val="22"/>
              <w:lang w:eastAsia="fr-FR"/>
            </w:rPr>
          </w:pPr>
          <w:hyperlink w:anchor="_Toc51608547" w:history="1">
            <w:r w:rsidR="0052772D" w:rsidRPr="0052772D">
              <w:rPr>
                <w:rStyle w:val="Lienhypertexte"/>
                <w:noProof/>
                <w:sz w:val="22"/>
              </w:rPr>
              <w:t>Bilan de l’étape 3</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_Toc51608547 \h </w:instrText>
            </w:r>
            <w:r w:rsidR="0052772D" w:rsidRPr="0052772D">
              <w:rPr>
                <w:noProof/>
                <w:webHidden/>
                <w:sz w:val="22"/>
              </w:rPr>
            </w:r>
            <w:r w:rsidR="0052772D" w:rsidRPr="0052772D">
              <w:rPr>
                <w:noProof/>
                <w:webHidden/>
                <w:sz w:val="22"/>
              </w:rPr>
              <w:fldChar w:fldCharType="separate"/>
            </w:r>
            <w:r w:rsidR="003D559A">
              <w:rPr>
                <w:noProof/>
                <w:webHidden/>
                <w:sz w:val="22"/>
              </w:rPr>
              <w:t>31</w:t>
            </w:r>
            <w:r w:rsidR="0052772D" w:rsidRPr="0052772D">
              <w:rPr>
                <w:noProof/>
                <w:webHidden/>
                <w:sz w:val="22"/>
              </w:rPr>
              <w:fldChar w:fldCharType="end"/>
            </w:r>
          </w:hyperlink>
        </w:p>
        <w:p w14:paraId="2745E05E" w14:textId="40AF8A8A" w:rsidR="0052772D" w:rsidRPr="0052772D" w:rsidRDefault="005B35FC">
          <w:pPr>
            <w:pStyle w:val="TM1"/>
            <w:tabs>
              <w:tab w:val="right" w:leader="dot" w:pos="10024"/>
            </w:tabs>
            <w:rPr>
              <w:b w:val="0"/>
              <w:noProof/>
              <w:color w:val="auto"/>
              <w:sz w:val="22"/>
              <w:lang w:eastAsia="fr-FR"/>
            </w:rPr>
          </w:pPr>
          <w:hyperlink w:anchor="_Toc51608548" w:history="1">
            <w:r w:rsidR="0052772D" w:rsidRPr="0052772D">
              <w:rPr>
                <w:rStyle w:val="Lienhypertexte"/>
                <w:noProof/>
                <w:sz w:val="22"/>
              </w:rPr>
              <w:t>Table des illustrations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_Toc51608548 \h </w:instrText>
            </w:r>
            <w:r w:rsidR="0052772D" w:rsidRPr="0052772D">
              <w:rPr>
                <w:noProof/>
                <w:webHidden/>
                <w:sz w:val="22"/>
              </w:rPr>
            </w:r>
            <w:r w:rsidR="0052772D" w:rsidRPr="0052772D">
              <w:rPr>
                <w:noProof/>
                <w:webHidden/>
                <w:sz w:val="22"/>
              </w:rPr>
              <w:fldChar w:fldCharType="separate"/>
            </w:r>
            <w:r w:rsidR="003D559A">
              <w:rPr>
                <w:noProof/>
                <w:webHidden/>
                <w:sz w:val="22"/>
              </w:rPr>
              <w:t>32</w:t>
            </w:r>
            <w:r w:rsidR="0052772D" w:rsidRPr="0052772D">
              <w:rPr>
                <w:noProof/>
                <w:webHidden/>
                <w:sz w:val="22"/>
              </w:rPr>
              <w:fldChar w:fldCharType="end"/>
            </w:r>
          </w:hyperlink>
        </w:p>
        <w:p w14:paraId="10D00B49" w14:textId="0AC6E2F9" w:rsidR="00DE6B4C" w:rsidRPr="0052772D" w:rsidRDefault="00C8362C" w:rsidP="0052772D">
          <w:r>
            <w:rPr>
              <w:bCs/>
            </w:rPr>
            <w:lastRenderedPageBreak/>
            <w:fldChar w:fldCharType="end"/>
          </w:r>
        </w:p>
      </w:sdtContent>
    </w:sdt>
    <w:p w14:paraId="51DDAF09" w14:textId="77777777" w:rsidR="00B40FF0" w:rsidRDefault="00B40FF0" w:rsidP="00B40FF0">
      <w:pPr>
        <w:pStyle w:val="Titre1"/>
      </w:pPr>
      <w:bookmarkStart w:id="0" w:name="_Toc51608515"/>
      <w:r>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160851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1608517"/>
      <w:r>
        <w:t>Objectifs</w:t>
      </w:r>
      <w:bookmarkEnd w:id="3"/>
    </w:p>
    <w:p w14:paraId="5F14D824" w14:textId="77777777" w:rsidR="00F917D1" w:rsidRPr="006C1686" w:rsidRDefault="00F917D1" w:rsidP="00F917D1">
      <w:pPr>
        <w:pStyle w:val="Contenu"/>
      </w:pPr>
      <w:r w:rsidRPr="002D2D81">
        <w:rPr>
          <w:lang w:val="en-GB"/>
        </w:rPr>
        <w:t xml:space="preserve">Transmission élémentaire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7E31365F" w:rsidR="00F917D1" w:rsidRDefault="00F917D1" w:rsidP="00F917D1">
      <w:pPr>
        <w:pStyle w:val="Lgende"/>
        <w:jc w:val="center"/>
      </w:pPr>
      <w:bookmarkStart w:id="4" w:name="_Toc50238133"/>
      <w:bookmarkStart w:id="5" w:name="_Toc51617036"/>
      <w:r>
        <w:t xml:space="preserve">Figure </w:t>
      </w:r>
      <w:fldSimple w:instr=" SEQ Figure \* ARABIC ">
        <w:r w:rsidR="003D559A">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160851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2277DC22" w:rsidR="00F917D1" w:rsidRDefault="00F917D1" w:rsidP="00F917D1">
      <w:pPr>
        <w:pStyle w:val="Lgende"/>
        <w:jc w:val="center"/>
      </w:pPr>
      <w:bookmarkStart w:id="8" w:name="_Toc50238134"/>
      <w:bookmarkStart w:id="9" w:name="_Toc51617037"/>
      <w:r>
        <w:t xml:space="preserve">Figure </w:t>
      </w:r>
      <w:fldSimple w:instr=" SEQ Figure \* ARABIC ">
        <w:r w:rsidR="003D559A">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160851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160852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F917D1" w:rsidRPr="006E7B49"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C586C0"/>
                                <w:sz w:val="21"/>
                                <w:szCs w:val="21"/>
                                <w:lang w:eastAsia="fr-FR"/>
                              </w:rPr>
                              <w:t>if</w:t>
                            </w:r>
                            <w:r w:rsidRPr="006E7B49">
                              <w:rPr>
                                <w:rFonts w:ascii="Consolas" w:eastAsia="Times New Roman" w:hAnsi="Consolas" w:cs="Times New Roman"/>
                                <w:b w:val="0"/>
                                <w:color w:val="D4D4D4"/>
                                <w:sz w:val="21"/>
                                <w:szCs w:val="21"/>
                                <w:lang w:eastAsia="fr-FR"/>
                              </w:rPr>
                              <w:t xml:space="preserve">(affichage) </w:t>
                            </w:r>
                            <w:r w:rsidRPr="006E7B49">
                              <w:rPr>
                                <w:rFonts w:ascii="Consolas" w:eastAsia="Times New Roman" w:hAnsi="Consolas" w:cs="Times New Roman"/>
                                <w:b w:val="0"/>
                                <w:color w:val="9CDCFE"/>
                                <w:sz w:val="21"/>
                                <w:szCs w:val="21"/>
                                <w:lang w:eastAsia="fr-FR"/>
                              </w:rPr>
                              <w:t>source</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DCDCAA"/>
                                <w:sz w:val="21"/>
                                <w:szCs w:val="21"/>
                                <w:lang w:eastAsia="fr-FR"/>
                              </w:rPr>
                              <w:t>connecter</w:t>
                            </w:r>
                            <w:r w:rsidRPr="006E7B49">
                              <w:rPr>
                                <w:rFonts w:ascii="Consolas" w:eastAsia="Times New Roman" w:hAnsi="Consolas" w:cs="Times New Roman"/>
                                <w:b w:val="0"/>
                                <w:color w:val="D4D4D4"/>
                                <w:sz w:val="21"/>
                                <w:szCs w:val="21"/>
                                <w:lang w:eastAsia="fr-FR"/>
                              </w:rPr>
                              <w:t>(viewSrc);</w:t>
                            </w:r>
                          </w:p>
                          <w:p w14:paraId="373739E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6E7B49">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917D1" w:rsidRDefault="00F917D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F917D1" w:rsidRPr="006E7B49"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C586C0"/>
                          <w:sz w:val="21"/>
                          <w:szCs w:val="21"/>
                          <w:lang w:eastAsia="fr-FR"/>
                        </w:rPr>
                        <w:t>if</w:t>
                      </w:r>
                      <w:r w:rsidRPr="006E7B49">
                        <w:rPr>
                          <w:rFonts w:ascii="Consolas" w:eastAsia="Times New Roman" w:hAnsi="Consolas" w:cs="Times New Roman"/>
                          <w:b w:val="0"/>
                          <w:color w:val="D4D4D4"/>
                          <w:sz w:val="21"/>
                          <w:szCs w:val="21"/>
                          <w:lang w:eastAsia="fr-FR"/>
                        </w:rPr>
                        <w:t xml:space="preserve">(affichage) </w:t>
                      </w:r>
                      <w:r w:rsidRPr="006E7B49">
                        <w:rPr>
                          <w:rFonts w:ascii="Consolas" w:eastAsia="Times New Roman" w:hAnsi="Consolas" w:cs="Times New Roman"/>
                          <w:b w:val="0"/>
                          <w:color w:val="9CDCFE"/>
                          <w:sz w:val="21"/>
                          <w:szCs w:val="21"/>
                          <w:lang w:eastAsia="fr-FR"/>
                        </w:rPr>
                        <w:t>source</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DCDCAA"/>
                          <w:sz w:val="21"/>
                          <w:szCs w:val="21"/>
                          <w:lang w:eastAsia="fr-FR"/>
                        </w:rPr>
                        <w:t>connecter</w:t>
                      </w:r>
                      <w:r w:rsidRPr="006E7B49">
                        <w:rPr>
                          <w:rFonts w:ascii="Consolas" w:eastAsia="Times New Roman" w:hAnsi="Consolas" w:cs="Times New Roman"/>
                          <w:b w:val="0"/>
                          <w:color w:val="D4D4D4"/>
                          <w:sz w:val="21"/>
                          <w:szCs w:val="21"/>
                          <w:lang w:eastAsia="fr-FR"/>
                        </w:rPr>
                        <w:t>(viewSrc);</w:t>
                      </w:r>
                    </w:p>
                    <w:p w14:paraId="373739E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6E7B49">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917D1" w:rsidRDefault="00F917D1"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160852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917D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F917D1" w:rsidRPr="002465AE" w:rsidRDefault="00F917D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917D1" w:rsidRDefault="00F917D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917D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F917D1" w:rsidRPr="002465AE" w:rsidRDefault="00F917D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917D1" w:rsidRDefault="00F917D1"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160852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160852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160852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160852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30CF717" w:rsidR="00F917D1" w:rsidRPr="00BC4A57" w:rsidRDefault="00F917D1" w:rsidP="00F917D1">
      <w:pPr>
        <w:pStyle w:val="Lgende"/>
        <w:jc w:val="center"/>
      </w:pPr>
      <w:bookmarkStart w:id="24" w:name="_Toc50238135"/>
      <w:bookmarkStart w:id="25" w:name="_Toc51617038"/>
      <w:r>
        <w:t xml:space="preserve">Figure </w:t>
      </w:r>
      <w:fldSimple w:instr=" SEQ Figure \* ARABIC ">
        <w:r w:rsidR="003D559A">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06238DE8" w:rsidR="00F917D1" w:rsidRDefault="00F917D1" w:rsidP="00F917D1">
      <w:pPr>
        <w:pStyle w:val="Lgende"/>
        <w:jc w:val="center"/>
      </w:pPr>
      <w:bookmarkStart w:id="26" w:name="_Toc50238136"/>
      <w:bookmarkStart w:id="27" w:name="_Toc51617039"/>
      <w:r>
        <w:t xml:space="preserve">Figure </w:t>
      </w:r>
      <w:fldSimple w:instr=" SEQ Figure \* ARABIC ">
        <w:r w:rsidR="003D559A">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F917D1" w:rsidRDefault="00F917D1"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F917D1" w:rsidRDefault="00F917D1"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4458DCDC" w:rsidR="00F917D1" w:rsidRPr="00A110F8" w:rsidRDefault="00F917D1" w:rsidP="00F917D1">
      <w:pPr>
        <w:pStyle w:val="Lgende"/>
        <w:jc w:val="center"/>
        <w:rPr>
          <w:u w:val="single"/>
        </w:rPr>
      </w:pPr>
      <w:bookmarkStart w:id="28" w:name="_Toc50238137"/>
      <w:bookmarkStart w:id="29" w:name="_Toc51617040"/>
      <w:r>
        <w:t xml:space="preserve">Figure </w:t>
      </w:r>
      <w:fldSimple w:instr=" SEQ Figure \* ARABIC ">
        <w:r w:rsidR="003D559A">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61965356" w:rsidR="00F917D1" w:rsidRDefault="00F917D1" w:rsidP="00F917D1">
      <w:pPr>
        <w:pStyle w:val="Lgende"/>
        <w:jc w:val="center"/>
      </w:pPr>
      <w:bookmarkStart w:id="30" w:name="_Toc50238138"/>
      <w:bookmarkStart w:id="31" w:name="_Toc51617041"/>
      <w:r>
        <w:t xml:space="preserve">Figure </w:t>
      </w:r>
      <w:fldSimple w:instr=" SEQ Figure \* ARABIC ">
        <w:r w:rsidR="003D559A">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160852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160852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160852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160852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723FA22F" w:rsidR="00750316" w:rsidRDefault="00AE0E7F" w:rsidP="00AE0E7F">
      <w:pPr>
        <w:pStyle w:val="Lgende"/>
        <w:jc w:val="center"/>
      </w:pPr>
      <w:bookmarkStart w:id="37" w:name="_Toc51617042"/>
      <w:r>
        <w:t xml:space="preserve">Figure </w:t>
      </w:r>
      <w:r w:rsidR="005B35FC">
        <w:fldChar w:fldCharType="begin"/>
      </w:r>
      <w:r w:rsidR="005B35FC">
        <w:instrText xml:space="preserve"> SEQ Figure \* ARABIC </w:instrText>
      </w:r>
      <w:r w:rsidR="005B35FC">
        <w:fldChar w:fldCharType="separate"/>
      </w:r>
      <w:r w:rsidR="003D559A">
        <w:rPr>
          <w:noProof/>
        </w:rPr>
        <w:t>7</w:t>
      </w:r>
      <w:r w:rsidR="005B35FC">
        <w:rPr>
          <w:noProof/>
        </w:rPr>
        <w:fldChar w:fldCharType="end"/>
      </w:r>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-form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-nbEch ne</w:t>
      </w:r>
      <w:r w:rsidRPr="00682FF8">
        <w:rPr>
          <w:rFonts w:cstheme="minorHAnsi"/>
        </w:rPr>
        <w:t xml:space="preserve"> en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-ampl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160853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66BA28BC" w:rsidR="00526C6A" w:rsidRDefault="00A03295" w:rsidP="00A03295">
      <w:pPr>
        <w:pStyle w:val="Lgende"/>
        <w:jc w:val="center"/>
      </w:pPr>
      <w:bookmarkStart w:id="39" w:name="_Toc51617043"/>
      <w:r>
        <w:t xml:space="preserve">Figure </w:t>
      </w:r>
      <w:r w:rsidR="005B35FC">
        <w:fldChar w:fldCharType="begin"/>
      </w:r>
      <w:r w:rsidR="005B35FC">
        <w:instrText xml:space="preserve"> SEQ Figure \* ARABIC </w:instrText>
      </w:r>
      <w:r w:rsidR="005B35FC">
        <w:fldChar w:fldCharType="separate"/>
      </w:r>
      <w:r w:rsidR="003D559A">
        <w:rPr>
          <w:noProof/>
        </w:rPr>
        <w:t>8</w:t>
      </w:r>
      <w:r w:rsidR="005B35FC">
        <w:rPr>
          <w:noProof/>
        </w:rPr>
        <w:fldChar w:fldCharType="end"/>
      </w:r>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569CB501" w:rsidR="00AF3481" w:rsidRPr="0024385C" w:rsidRDefault="00AF3481" w:rsidP="00AF3481">
                            <w:pPr>
                              <w:pStyle w:val="Lgende"/>
                              <w:jc w:val="center"/>
                              <w:rPr>
                                <w:noProof/>
                                <w:sz w:val="24"/>
                              </w:rPr>
                            </w:pPr>
                            <w:bookmarkStart w:id="40" w:name="_Toc51617044"/>
                            <w:r>
                              <w:t xml:space="preserve">Figure </w:t>
                            </w:r>
                            <w:fldSimple w:instr=" SEQ Figure \* ARABIC ">
                              <w:r w:rsidR="003D559A">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569CB501" w:rsidR="00AF3481" w:rsidRPr="0024385C" w:rsidRDefault="00AF3481" w:rsidP="00AF3481">
                      <w:pPr>
                        <w:pStyle w:val="Lgende"/>
                        <w:jc w:val="center"/>
                        <w:rPr>
                          <w:noProof/>
                          <w:sz w:val="24"/>
                        </w:rPr>
                      </w:pPr>
                      <w:bookmarkStart w:id="41" w:name="_Toc51617044"/>
                      <w:r>
                        <w:t xml:space="preserve">Figure </w:t>
                      </w:r>
                      <w:fldSimple w:instr=" SEQ Figure \* ARABIC ">
                        <w:r w:rsidR="003D559A">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(Amax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3619FD23" w:rsidR="004E568A" w:rsidRPr="00530390" w:rsidRDefault="004E568A" w:rsidP="004E568A">
                            <w:pPr>
                              <w:pStyle w:val="Lgende"/>
                              <w:jc w:val="center"/>
                              <w:rPr>
                                <w:noProof/>
                                <w:sz w:val="24"/>
                              </w:rPr>
                            </w:pPr>
                            <w:bookmarkStart w:id="42" w:name="_Toc51617045"/>
                            <w:r>
                              <w:t xml:space="preserve">Figure </w:t>
                            </w:r>
                            <w:fldSimple w:instr=" SEQ Figure \* ARABIC ">
                              <w:r w:rsidR="003D559A">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3619FD23" w:rsidR="004E568A" w:rsidRPr="00530390" w:rsidRDefault="004E568A" w:rsidP="004E568A">
                      <w:pPr>
                        <w:pStyle w:val="Lgende"/>
                        <w:jc w:val="center"/>
                        <w:rPr>
                          <w:noProof/>
                          <w:sz w:val="24"/>
                        </w:rPr>
                      </w:pPr>
                      <w:bookmarkStart w:id="43" w:name="_Toc51617045"/>
                      <w:r>
                        <w:t xml:space="preserve">Figure </w:t>
                      </w:r>
                      <w:fldSimple w:instr=" SEQ Figure \* ARABIC ">
                        <w:r w:rsidR="003D559A">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Amax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-form f</w:t>
      </w:r>
      <w:r w:rsidR="00A87D22">
        <w:rPr>
          <w:i/>
          <w:iCs/>
        </w:rPr>
        <w:t xml:space="preserve">, </w:t>
      </w:r>
      <w:r w:rsidR="00A87D22" w:rsidRPr="008825AA">
        <w:rPr>
          <w:i/>
          <w:iCs/>
        </w:rPr>
        <w:t>nbEch ne</w:t>
      </w:r>
      <w:r w:rsidR="00A87D22">
        <w:rPr>
          <w:i/>
          <w:iCs/>
        </w:rPr>
        <w:t xml:space="preserve">, </w:t>
      </w:r>
      <w:r w:rsidR="00A87D22" w:rsidRPr="00643E7E">
        <w:rPr>
          <w:i/>
          <w:iCs/>
        </w:rPr>
        <w:t>-ampl min max</w:t>
      </w:r>
      <w:r w:rsidR="00A87D22">
        <w:rPr>
          <w:i/>
          <w:iCs/>
        </w:rPr>
        <w:t xml:space="preserve">, -seed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 xml:space="preserve">La fonctionnalité -seed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r>
        <w:lastRenderedPageBreak/>
        <w:t>Pro</w:t>
      </w:r>
      <w:r w:rsidR="009C1DD7">
        <w:t>gramm</w:t>
      </w:r>
      <w:r>
        <w:t>ation</w:t>
      </w:r>
    </w:p>
    <w:p w14:paraId="10446801" w14:textId="046C0C70" w:rsidR="009C1DD7" w:rsidRDefault="0087609A" w:rsidP="0087609A">
      <w:pPr>
        <w:pStyle w:val="Titre3"/>
        <w:ind w:firstLine="360"/>
      </w:pPr>
      <w:r>
        <w:t>Emetteur</w:t>
      </w:r>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r w:rsidR="00D2125B" w:rsidRPr="00D2125B">
        <w:rPr>
          <w:i/>
          <w:iCs/>
        </w:rPr>
        <w:t>CNA()</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r w:rsidRPr="008A0267">
        <w:rPr>
          <w:i/>
          <w:iCs/>
        </w:rPr>
        <w:t>CNA()</w:t>
      </w:r>
      <w:r>
        <w:t xml:space="preserve"> va </w:t>
      </w:r>
      <w:r w:rsidR="006F44D7">
        <w:t>procéder à la traduction bit par bit.</w:t>
      </w:r>
      <w:r w:rsidR="00DC1F8C">
        <w:t xml:space="preserve"> Il va prendre l</w:t>
      </w:r>
      <w:r w:rsidR="00C41F2A">
        <w:t>e</w:t>
      </w:r>
      <w:r w:rsidR="00DC1F8C">
        <w:t xml:space="preserve"> premier bit (1 ou True) et insérer </w:t>
      </w:r>
      <w:r w:rsidR="00BB28E9">
        <w:t>NbEchantillonParBit de valeur Amax dans l’information à émettre. Il va ensuite traiter le bit 0</w:t>
      </w:r>
      <w:r w:rsidR="00B76494">
        <w:t xml:space="preserve"> (ou False)</w:t>
      </w:r>
      <w:r w:rsidR="008A57E3">
        <w:t xml:space="preserve"> </w:t>
      </w:r>
      <w:r w:rsidR="00F33B74">
        <w:t>et insérer</w:t>
      </w:r>
      <w:r w:rsidR="008A57E3">
        <w:t xml:space="preserve"> NbEchantillonParBit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à Amax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427D971" w:rsidR="009E6E7D" w:rsidRPr="00702D26" w:rsidRDefault="009E6E7D" w:rsidP="009E6E7D">
                            <w:pPr>
                              <w:pStyle w:val="Lgende"/>
                              <w:jc w:val="center"/>
                              <w:rPr>
                                <w:noProof/>
                                <w:sz w:val="24"/>
                              </w:rPr>
                            </w:pPr>
                            <w:bookmarkStart w:id="44" w:name="_Toc51617046"/>
                            <w:r>
                              <w:t xml:space="preserve">Figure </w:t>
                            </w:r>
                            <w:fldSimple w:instr=" SEQ Figure \* ARABIC ">
                              <w:r w:rsidR="003D559A">
                                <w:rPr>
                                  <w:noProof/>
                                </w:rPr>
                                <w:t>11</w:t>
                              </w:r>
                            </w:fldSimple>
                            <w:r>
                              <w:t xml:space="preserve"> : Conversion en NRZT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427D971" w:rsidR="009E6E7D" w:rsidRPr="00702D26" w:rsidRDefault="009E6E7D" w:rsidP="009E6E7D">
                      <w:pPr>
                        <w:pStyle w:val="Lgende"/>
                        <w:jc w:val="center"/>
                        <w:rPr>
                          <w:noProof/>
                          <w:sz w:val="24"/>
                        </w:rPr>
                      </w:pPr>
                      <w:bookmarkStart w:id="45" w:name="_Toc51617046"/>
                      <w:r>
                        <w:t xml:space="preserve">Figure </w:t>
                      </w:r>
                      <w:fldSimple w:instr=" SEQ Figure \* ARABIC ">
                        <w:r w:rsidR="003D559A">
                          <w:rPr>
                            <w:noProof/>
                          </w:rPr>
                          <w:t>11</w:t>
                        </w:r>
                      </w:fldSimple>
                      <w:r>
                        <w:t xml:space="preserve"> : Conversion en NRZT</w:t>
                      </w:r>
                      <w:bookmarkEnd w:id="45"/>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r w:rsidR="005D372C">
        <w:t>Amax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Amax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r>
        <w:lastRenderedPageBreak/>
        <w:t>Récepteur</w:t>
      </w:r>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Amax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685BCF" w:rsidRDefault="00685BCF">
                            <w:r>
                              <w:t xml:space="preserve">1      1                       </w:t>
                            </w:r>
                            <w:r w:rsidR="00FF6D3D">
                              <w:t xml:space="preserve"> </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685BCF" w:rsidRDefault="00685BCF">
                      <w:r>
                        <w:t xml:space="preserve">1      1                       </w:t>
                      </w:r>
                      <w:r w:rsidR="00FF6D3D">
                        <w:t xml:space="preserve"> </w:t>
                      </w:r>
                      <w:r>
                        <w:t>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6B6E9B" w:rsidRDefault="006B6E9B">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6B6E9B" w:rsidRDefault="006B6E9B">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685BCF" w:rsidRDefault="00685BCF" w:rsidP="00685BCF">
                            <w:r>
                              <w:t>0                        0</w:t>
                            </w:r>
                            <w:r w:rsidR="00FF6D3D">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685BCF" w:rsidRDefault="00685BCF" w:rsidP="00685BCF">
                      <w:r>
                        <w:t>0                        0</w:t>
                      </w:r>
                      <w:r w:rsidR="00FF6D3D">
                        <w:t xml:space="preserve">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37D006D3" w:rsidR="00F9504C" w:rsidRPr="004367BE" w:rsidRDefault="00F9504C" w:rsidP="00F9504C">
                            <w:pPr>
                              <w:pStyle w:val="Lgende"/>
                              <w:jc w:val="center"/>
                              <w:rPr>
                                <w:noProof/>
                                <w:sz w:val="24"/>
                              </w:rPr>
                            </w:pPr>
                            <w:bookmarkStart w:id="46" w:name="_Toc51617047"/>
                            <w:r>
                              <w:t xml:space="preserve">Figure </w:t>
                            </w:r>
                            <w:fldSimple w:instr=" SEQ Figure \* ARABIC ">
                              <w:r w:rsidR="003D559A">
                                <w:rPr>
                                  <w:noProof/>
                                </w:rPr>
                                <w:t>12</w:t>
                              </w:r>
                            </w:fldSimple>
                            <w:r>
                              <w:t xml:space="preserve"> : Notion de seuil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37D006D3" w:rsidR="00F9504C" w:rsidRPr="004367BE" w:rsidRDefault="00F9504C" w:rsidP="00F9504C">
                      <w:pPr>
                        <w:pStyle w:val="Lgende"/>
                        <w:jc w:val="center"/>
                        <w:rPr>
                          <w:noProof/>
                          <w:sz w:val="24"/>
                        </w:rPr>
                      </w:pPr>
                      <w:bookmarkStart w:id="47" w:name="_Toc51617047"/>
                      <w:r>
                        <w:t xml:space="preserve">Figure </w:t>
                      </w:r>
                      <w:fldSimple w:instr=" SEQ Figure \* ARABIC ">
                        <w:r w:rsidR="003D559A">
                          <w:rPr>
                            <w:noProof/>
                          </w:rPr>
                          <w:t>12</w:t>
                        </w:r>
                      </w:fldSimple>
                      <w:r>
                        <w:t xml:space="preserve"> : Notion de seuil</w:t>
                      </w:r>
                      <w:bookmarkEnd w:id="47"/>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r w:rsidR="009C2427">
        <w:t xml:space="preserve">Amax, Amin et la forme. Le seuil est </w:t>
      </w:r>
      <w:r w:rsidR="00F14B90">
        <w:t>égal</w:t>
      </w:r>
      <w:r w:rsidR="009C2427">
        <w:t xml:space="preserve"> à Amax/</w:t>
      </w:r>
      <w:r w:rsidR="00EB5E0B">
        <w:t>3</w:t>
      </w:r>
      <w:r w:rsidR="009C2427">
        <w:t xml:space="preserve"> par exemple</w:t>
      </w:r>
      <w:r w:rsidR="003530ED">
        <w:t xml:space="preserve"> pour NRZ et NRZT, et Amax/</w:t>
      </w:r>
      <w:r w:rsidR="00EB5E0B">
        <w:t>9 pour RZ.</w:t>
      </w:r>
      <w:r w:rsidR="00223571">
        <w:t xml:space="preserve"> Le récepteur effectue une moyenne sur les valeurs analogiques par paquet de NbEchantillonParBit.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48" w:name="_Toc51608531"/>
      <w:r>
        <w:lastRenderedPageBreak/>
        <w:t>Tests et validations du programme</w:t>
      </w:r>
      <w:bookmarkEnd w:id="48"/>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49" w:name="_Toc51608532"/>
      <w:r>
        <w:t>Résultats attendus</w:t>
      </w:r>
      <w:bookmarkEnd w:id="49"/>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r>
        <w:t>Seed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0" w:name="_Toc51608533"/>
      <w:r>
        <w:lastRenderedPageBreak/>
        <w:t xml:space="preserve">Tests </w:t>
      </w:r>
      <w:r w:rsidR="002F3A8B">
        <w:t>avec signal de type NRZ</w:t>
      </w:r>
      <w:bookmarkEnd w:id="50"/>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3C891B6F" w:rsidR="001E03D2" w:rsidRDefault="001E03D2" w:rsidP="001E03D2">
      <w:pPr>
        <w:pStyle w:val="Lgende"/>
        <w:jc w:val="center"/>
      </w:pPr>
      <w:bookmarkStart w:id="51" w:name="_Toc51617048"/>
      <w:r>
        <w:t xml:space="preserve">Figure </w:t>
      </w:r>
      <w:r w:rsidR="005B35FC">
        <w:fldChar w:fldCharType="begin"/>
      </w:r>
      <w:r w:rsidR="005B35FC">
        <w:instrText xml:space="preserve"> SEQ Figure \* ARABIC </w:instrText>
      </w:r>
      <w:r w:rsidR="005B35FC">
        <w:fldChar w:fldCharType="separate"/>
      </w:r>
      <w:r w:rsidR="003D559A">
        <w:rPr>
          <w:noProof/>
        </w:rPr>
        <w:t>13</w:t>
      </w:r>
      <w:r w:rsidR="005B35FC">
        <w:rPr>
          <w:noProof/>
        </w:rPr>
        <w:fldChar w:fldCharType="end"/>
      </w:r>
      <w:r>
        <w:t xml:space="preserve"> </w:t>
      </w:r>
      <w:r w:rsidRPr="00B576C7">
        <w:t>Tests du signal de type NRZ</w:t>
      </w:r>
      <w:bookmarkEnd w:id="51"/>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2" w:name="_Toc51608534"/>
      <w:r>
        <w:lastRenderedPageBreak/>
        <w:t>Tests avec signal de type NRZT</w:t>
      </w:r>
      <w:bookmarkEnd w:id="52"/>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22CFA0D1" w:rsidR="00906372" w:rsidRDefault="007C72F7" w:rsidP="007C72F7">
      <w:pPr>
        <w:pStyle w:val="Lgende"/>
        <w:jc w:val="center"/>
      </w:pPr>
      <w:bookmarkStart w:id="53" w:name="_Toc51617049"/>
      <w:r>
        <w:t xml:space="preserve">Figure </w:t>
      </w:r>
      <w:r w:rsidR="005B35FC">
        <w:fldChar w:fldCharType="begin"/>
      </w:r>
      <w:r w:rsidR="005B35FC">
        <w:instrText xml:space="preserve"> SEQ Figure \* ARABIC </w:instrText>
      </w:r>
      <w:r w:rsidR="005B35FC">
        <w:fldChar w:fldCharType="separate"/>
      </w:r>
      <w:r w:rsidR="003D559A">
        <w:rPr>
          <w:noProof/>
        </w:rPr>
        <w:t>14</w:t>
      </w:r>
      <w:r w:rsidR="005B35FC">
        <w:rPr>
          <w:noProof/>
        </w:rPr>
        <w:fldChar w:fldCharType="end"/>
      </w:r>
      <w:r>
        <w:t xml:space="preserve"> </w:t>
      </w:r>
      <w:r w:rsidRPr="002027D6">
        <w:t>Tests du signal de type NRZ</w:t>
      </w:r>
      <w:r>
        <w:t>T</w:t>
      </w:r>
      <w:bookmarkEnd w:id="53"/>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4" w:name="_Toc51608535"/>
      <w:r>
        <w:lastRenderedPageBreak/>
        <w:t>Tests avec signal de type RZ</w:t>
      </w:r>
      <w:bookmarkEnd w:id="54"/>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71DCD33C" w:rsidR="00A32929" w:rsidRPr="00A32929" w:rsidRDefault="007C72F7" w:rsidP="007C72F7">
      <w:pPr>
        <w:pStyle w:val="Lgende"/>
        <w:jc w:val="center"/>
      </w:pPr>
      <w:bookmarkStart w:id="55" w:name="_Toc51617050"/>
      <w:r>
        <w:t xml:space="preserve">Figure </w:t>
      </w:r>
      <w:r w:rsidR="005B35FC">
        <w:fldChar w:fldCharType="begin"/>
      </w:r>
      <w:r w:rsidR="005B35FC">
        <w:instrText xml:space="preserve"> SEQ Figure \* ARABIC </w:instrText>
      </w:r>
      <w:r w:rsidR="005B35FC">
        <w:fldChar w:fldCharType="separate"/>
      </w:r>
      <w:r w:rsidR="003D559A">
        <w:rPr>
          <w:noProof/>
        </w:rPr>
        <w:t>15</w:t>
      </w:r>
      <w:r w:rsidR="005B35FC">
        <w:rPr>
          <w:noProof/>
        </w:rPr>
        <w:fldChar w:fldCharType="end"/>
      </w:r>
      <w:r>
        <w:t xml:space="preserve"> </w:t>
      </w:r>
      <w:r w:rsidRPr="00491F63">
        <w:t>Tests du signal de type RZ</w:t>
      </w:r>
      <w:bookmarkEnd w:id="55"/>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6" w:name="_Toc51608536"/>
      <w:r>
        <w:t>Bilan de l’étape 2</w:t>
      </w:r>
      <w:bookmarkEnd w:id="56"/>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57" w:name="_Toc51598104"/>
      <w:bookmarkStart w:id="58" w:name="_Toc51608537"/>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57"/>
      <w:bookmarkEnd w:id="58"/>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59" w:name="_Toc51598105"/>
      <w:bookmarkStart w:id="60" w:name="_Toc51608538"/>
      <w:r w:rsidRPr="0020446B">
        <w:rPr>
          <w:rFonts w:asciiTheme="majorHAnsi" w:hAnsiTheme="majorHAnsi" w:cstheme="majorHAnsi"/>
        </w:rPr>
        <w:t>Objectifs</w:t>
      </w:r>
      <w:bookmarkEnd w:id="59"/>
      <w:bookmarkEnd w:id="60"/>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6FE2446B" w:rsidR="0030038B" w:rsidRPr="001B5FEB" w:rsidRDefault="0030038B" w:rsidP="0030038B">
      <w:pPr>
        <w:pStyle w:val="Lgende"/>
        <w:jc w:val="center"/>
      </w:pPr>
      <w:bookmarkStart w:id="61" w:name="_Toc51597624"/>
      <w:bookmarkStart w:id="62" w:name="_Toc51617051"/>
      <w:r>
        <w:t xml:space="preserve">Figure </w:t>
      </w:r>
      <w:fldSimple w:instr=" SEQ Figure \* ARABIC ">
        <w:r w:rsidR="003D559A">
          <w:rPr>
            <w:noProof/>
          </w:rPr>
          <w:t>16</w:t>
        </w:r>
      </w:fldSimple>
      <w:r>
        <w:t xml:space="preserve"> : </w:t>
      </w:r>
      <w:r w:rsidRPr="000273F6">
        <w:t>Modélisation de la chaîne de transmission à l’étape 3.</w:t>
      </w:r>
      <w:bookmarkEnd w:id="61"/>
      <w:bookmarkEnd w:id="62"/>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-snrpb s</w:t>
      </w:r>
      <w:r w:rsidRPr="001B5FEB">
        <w:t xml:space="preserve"> en transmission analogique bruitée permet de donner la valeur du rapport signal sur bruit par bit (Eb/N0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3" w:name="_Toc51598106"/>
      <w:bookmarkStart w:id="64" w:name="_Toc51608539"/>
      <w:r w:rsidRPr="0020446B">
        <w:rPr>
          <w:rFonts w:asciiTheme="majorHAnsi" w:hAnsiTheme="majorHAnsi" w:cstheme="majorHAnsi"/>
        </w:rPr>
        <w:lastRenderedPageBreak/>
        <w:t>Analyse des actions à mener</w:t>
      </w:r>
      <w:bookmarkEnd w:id="63"/>
      <w:bookmarkEnd w:id="64"/>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1B7F8023" w:rsidR="0030038B" w:rsidRPr="0020446B" w:rsidRDefault="0030038B" w:rsidP="0030038B">
      <w:pPr>
        <w:pStyle w:val="Lgende"/>
        <w:jc w:val="center"/>
        <w:rPr>
          <w:rFonts w:asciiTheme="majorHAnsi" w:hAnsiTheme="majorHAnsi" w:cstheme="majorHAnsi"/>
        </w:rPr>
      </w:pPr>
      <w:bookmarkStart w:id="65" w:name="_Toc51597625"/>
      <w:bookmarkStart w:id="66" w:name="_Toc51617052"/>
      <w:r>
        <w:t xml:space="preserve">Figure </w:t>
      </w:r>
      <w:fldSimple w:instr=" SEQ Figure \* ARABIC ">
        <w:r w:rsidR="003D559A">
          <w:rPr>
            <w:noProof/>
          </w:rPr>
          <w:t>17</w:t>
        </w:r>
      </w:fldSimple>
      <w:r>
        <w:t xml:space="preserve"> : </w:t>
      </w:r>
      <w:r w:rsidRPr="00251BB8">
        <w:t>Ajout du bruit blanc gaussien</w:t>
      </w:r>
      <w:r>
        <w:t>.</w:t>
      </w:r>
      <w:bookmarkEnd w:id="65"/>
      <w:bookmarkEnd w:id="66"/>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-snrpb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67" w:name="_Toc51598107"/>
      <w:bookmarkStart w:id="68" w:name="_Toc51608540"/>
      <w:r>
        <w:rPr>
          <w:rFonts w:asciiTheme="majorHAnsi" w:hAnsiTheme="majorHAnsi" w:cstheme="majorHAnsi"/>
        </w:rPr>
        <w:lastRenderedPageBreak/>
        <w:t>Programmation</w:t>
      </w:r>
      <w:bookmarkEnd w:id="67"/>
      <w:bookmarkEnd w:id="68"/>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C586C0"/>
                                <w:sz w:val="21"/>
                                <w:szCs w:val="21"/>
                                <w:lang w:val="en-GB" w:eastAsia="fr-FR"/>
                              </w:rPr>
                              <w:t>for</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4EC9B0"/>
                                <w:sz w:val="21"/>
                                <w:szCs w:val="21"/>
                                <w:lang w:val="en-GB" w:eastAsia="fr-FR"/>
                              </w:rPr>
                              <w:t>Boolean</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9CDCFE"/>
                                <w:sz w:val="21"/>
                                <w:szCs w:val="21"/>
                                <w:lang w:val="en-GB" w:eastAsia="fr-FR"/>
                              </w:rPr>
                              <w:t>recu</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C586C0"/>
                                <w:sz w:val="21"/>
                                <w:szCs w:val="21"/>
                                <w:lang w:val="en-GB" w:eastAsia="fr-FR"/>
                              </w:rPr>
                              <w:t>:</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9CDCFE"/>
                                <w:sz w:val="21"/>
                                <w:szCs w:val="21"/>
                                <w:lang w:val="en-GB" w:eastAsia="fr-FR"/>
                              </w:rPr>
                              <w:t>informationRecue</w:t>
                            </w:r>
                            <w:r w:rsidRPr="006E7B49">
                              <w:rPr>
                                <w:rFonts w:ascii="Consolas" w:eastAsia="Times New Roman" w:hAnsi="Consolas" w:cs="Times New Roman"/>
                                <w:b w:val="0"/>
                                <w:color w:val="D4D4D4"/>
                                <w:sz w:val="21"/>
                                <w:szCs w:val="21"/>
                                <w:lang w:val="en-GB" w:eastAsia="fr-FR"/>
                              </w:rPr>
                              <w:t>) {</w:t>
                            </w:r>
                          </w:p>
                          <w:p w14:paraId="31343ED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30038B" w:rsidRDefault="0030038B"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C586C0"/>
                          <w:sz w:val="21"/>
                          <w:szCs w:val="21"/>
                          <w:lang w:val="en-GB" w:eastAsia="fr-FR"/>
                        </w:rPr>
                        <w:t>for</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4EC9B0"/>
                          <w:sz w:val="21"/>
                          <w:szCs w:val="21"/>
                          <w:lang w:val="en-GB" w:eastAsia="fr-FR"/>
                        </w:rPr>
                        <w:t>Boolean</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9CDCFE"/>
                          <w:sz w:val="21"/>
                          <w:szCs w:val="21"/>
                          <w:lang w:val="en-GB" w:eastAsia="fr-FR"/>
                        </w:rPr>
                        <w:t>recu</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C586C0"/>
                          <w:sz w:val="21"/>
                          <w:szCs w:val="21"/>
                          <w:lang w:val="en-GB" w:eastAsia="fr-FR"/>
                        </w:rPr>
                        <w:t>:</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9CDCFE"/>
                          <w:sz w:val="21"/>
                          <w:szCs w:val="21"/>
                          <w:lang w:val="en-GB" w:eastAsia="fr-FR"/>
                        </w:rPr>
                        <w:t>informationRecue</w:t>
                      </w:r>
                      <w:r w:rsidRPr="006E7B49">
                        <w:rPr>
                          <w:rFonts w:ascii="Consolas" w:eastAsia="Times New Roman" w:hAnsi="Consolas" w:cs="Times New Roman"/>
                          <w:b w:val="0"/>
                          <w:color w:val="D4D4D4"/>
                          <w:sz w:val="21"/>
                          <w:szCs w:val="21"/>
                          <w:lang w:val="en-GB" w:eastAsia="fr-FR"/>
                        </w:rPr>
                        <w:t>) {</w:t>
                      </w:r>
                    </w:p>
                    <w:p w14:paraId="31343ED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30038B" w:rsidRDefault="0030038B" w:rsidP="0030038B"/>
                  </w:txbxContent>
                </v:textbox>
                <w10:wrap type="square" anchorx="margin"/>
              </v:shape>
            </w:pict>
          </mc:Fallback>
        </mc:AlternateContent>
      </w:r>
      <w:r>
        <w:t>Nous avons changé le maximum de boucles for classiques par des foreach.</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Une des plus grosses améliorations est le changement du type de liste utilisée par l’information. En effet dans le code d’origine fourni ce sont des LinkedList qui ne sont pas adaptées à l’utilisation du simulateur. Elles ont été remplacées par des ArrayList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1FC446F0" w:rsidR="0030038B" w:rsidRPr="00E7235F" w:rsidRDefault="0030038B" w:rsidP="0030038B">
      <w:pPr>
        <w:pStyle w:val="Lgende"/>
        <w:jc w:val="center"/>
      </w:pPr>
      <w:bookmarkStart w:id="69" w:name="_Toc51597626"/>
      <w:bookmarkStart w:id="70" w:name="_Toc51617053"/>
      <w:r>
        <w:t xml:space="preserve">Figure </w:t>
      </w:r>
      <w:fldSimple w:instr=" SEQ Figure \* ARABIC ">
        <w:r w:rsidR="003D559A">
          <w:rPr>
            <w:noProof/>
          </w:rPr>
          <w:t>18</w:t>
        </w:r>
      </w:fldSimple>
      <w:r>
        <w:t xml:space="preserve"> : source </w:t>
      </w:r>
      <w:hyperlink r:id="rId44" w:history="1">
        <w:r w:rsidRPr="00352C62">
          <w:rPr>
            <w:rStyle w:val="Lienhypertexte"/>
          </w:rPr>
          <w:t>http://www.codeurjava.com/</w:t>
        </w:r>
      </w:hyperlink>
      <w:r>
        <w:t xml:space="preserve"> - ArrayList vs LinkedList (abscisse = temp en ms)</w:t>
      </w:r>
      <w:bookmarkEnd w:id="69"/>
      <w:bookmarkEnd w:id="70"/>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569CD6"/>
                                <w:sz w:val="21"/>
                                <w:szCs w:val="21"/>
                                <w:lang w:eastAsia="fr-FR"/>
                              </w:rPr>
                              <w:t>this</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9CDCFE"/>
                                <w:sz w:val="21"/>
                                <w:szCs w:val="21"/>
                                <w:lang w:eastAsia="fr-FR"/>
                              </w:rPr>
                              <w:t>content</w:t>
                            </w:r>
                            <w:r w:rsidRPr="006E7B49">
                              <w:rPr>
                                <w:rFonts w:ascii="Consolas" w:eastAsia="Times New Roman" w:hAnsi="Consolas" w:cs="Times New Roman"/>
                                <w:b w:val="0"/>
                                <w:color w:val="D4D4D4"/>
                                <w:sz w:val="21"/>
                                <w:szCs w:val="21"/>
                                <w:lang w:eastAsia="fr-FR"/>
                              </w:rPr>
                              <w:t> = </w:t>
                            </w:r>
                            <w:r w:rsidRPr="006E7B49">
                              <w:rPr>
                                <w:rFonts w:ascii="Consolas" w:eastAsia="Times New Roman" w:hAnsi="Consolas" w:cs="Times New Roman"/>
                                <w:b w:val="0"/>
                                <w:color w:val="C586C0"/>
                                <w:sz w:val="21"/>
                                <w:szCs w:val="21"/>
                                <w:lang w:eastAsia="fr-FR"/>
                              </w:rPr>
                              <w:t>new</w:t>
                            </w:r>
                            <w:r w:rsidRPr="006E7B49">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4EC9B0"/>
                                <w:sz w:val="21"/>
                                <w:szCs w:val="21"/>
                                <w:lang w:eastAsia="fr-FR"/>
                              </w:rPr>
                              <w:t>ArrayList</w:t>
                            </w:r>
                            <w:r w:rsidRPr="006E7B49">
                              <w:rPr>
                                <w:rFonts w:ascii="Consolas" w:eastAsia="Times New Roman" w:hAnsi="Consolas" w:cs="Times New Roman"/>
                                <w:b w:val="0"/>
                                <w:color w:val="D4D4D4"/>
                                <w:sz w:val="21"/>
                                <w:szCs w:val="21"/>
                                <w:lang w:eastAsia="fr-FR"/>
                              </w:rPr>
                              <w:t>&lt;</w:t>
                            </w:r>
                            <w:r w:rsidRPr="006E7B49">
                              <w:rPr>
                                <w:rFonts w:ascii="Consolas" w:eastAsia="Times New Roman" w:hAnsi="Consolas" w:cs="Times New Roman"/>
                                <w:b w:val="0"/>
                                <w:color w:val="4EC9B0"/>
                                <w:sz w:val="21"/>
                                <w:szCs w:val="21"/>
                                <w:lang w:eastAsia="fr-FR"/>
                              </w:rPr>
                              <w:t>T</w:t>
                            </w:r>
                            <w:r w:rsidRPr="006E7B49">
                              <w:rPr>
                                <w:rFonts w:ascii="Consolas" w:eastAsia="Times New Roman" w:hAnsi="Consolas" w:cs="Times New Roman"/>
                                <w:b w:val="0"/>
                                <w:color w:val="D4D4D4"/>
                                <w:sz w:val="21"/>
                                <w:szCs w:val="21"/>
                                <w:lang w:eastAsia="fr-FR"/>
                              </w:rPr>
                              <w:t>&gt;();</w:t>
                            </w:r>
                          </w:p>
                          <w:p w14:paraId="5D229BDE"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30038B" w:rsidRDefault="0030038B"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569CD6"/>
                          <w:sz w:val="21"/>
                          <w:szCs w:val="21"/>
                          <w:lang w:eastAsia="fr-FR"/>
                        </w:rPr>
                        <w:t>this</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9CDCFE"/>
                          <w:sz w:val="21"/>
                          <w:szCs w:val="21"/>
                          <w:lang w:eastAsia="fr-FR"/>
                        </w:rPr>
                        <w:t>content</w:t>
                      </w:r>
                      <w:r w:rsidRPr="006E7B49">
                        <w:rPr>
                          <w:rFonts w:ascii="Consolas" w:eastAsia="Times New Roman" w:hAnsi="Consolas" w:cs="Times New Roman"/>
                          <w:b w:val="0"/>
                          <w:color w:val="D4D4D4"/>
                          <w:sz w:val="21"/>
                          <w:szCs w:val="21"/>
                          <w:lang w:eastAsia="fr-FR"/>
                        </w:rPr>
                        <w:t> = </w:t>
                      </w:r>
                      <w:r w:rsidRPr="006E7B49">
                        <w:rPr>
                          <w:rFonts w:ascii="Consolas" w:eastAsia="Times New Roman" w:hAnsi="Consolas" w:cs="Times New Roman"/>
                          <w:b w:val="0"/>
                          <w:color w:val="C586C0"/>
                          <w:sz w:val="21"/>
                          <w:szCs w:val="21"/>
                          <w:lang w:eastAsia="fr-FR"/>
                        </w:rPr>
                        <w:t>new</w:t>
                      </w:r>
                      <w:r w:rsidRPr="006E7B49">
                        <w:rPr>
                          <w:rFonts w:ascii="Consolas" w:eastAsia="Times New Roman" w:hAnsi="Consolas" w:cs="Times New Roman"/>
                          <w:b w:val="0"/>
                          <w:color w:val="D4D4D4"/>
                          <w:sz w:val="21"/>
                          <w:szCs w:val="21"/>
                          <w:lang w:eastAsia="fr-FR"/>
                        </w:rPr>
                        <w:t> </w:t>
                      </w:r>
                      <w:r w:rsidRPr="006E7B49">
                        <w:rPr>
                          <w:rFonts w:ascii="Consolas" w:eastAsia="Times New Roman" w:hAnsi="Consolas" w:cs="Times New Roman"/>
                          <w:b w:val="0"/>
                          <w:color w:val="4EC9B0"/>
                          <w:sz w:val="21"/>
                          <w:szCs w:val="21"/>
                          <w:lang w:eastAsia="fr-FR"/>
                        </w:rPr>
                        <w:t>ArrayList</w:t>
                      </w:r>
                      <w:r w:rsidRPr="006E7B49">
                        <w:rPr>
                          <w:rFonts w:ascii="Consolas" w:eastAsia="Times New Roman" w:hAnsi="Consolas" w:cs="Times New Roman"/>
                          <w:b w:val="0"/>
                          <w:color w:val="D4D4D4"/>
                          <w:sz w:val="21"/>
                          <w:szCs w:val="21"/>
                          <w:lang w:eastAsia="fr-FR"/>
                        </w:rPr>
                        <w:t>&lt;</w:t>
                      </w:r>
                      <w:r w:rsidRPr="006E7B49">
                        <w:rPr>
                          <w:rFonts w:ascii="Consolas" w:eastAsia="Times New Roman" w:hAnsi="Consolas" w:cs="Times New Roman"/>
                          <w:b w:val="0"/>
                          <w:color w:val="4EC9B0"/>
                          <w:sz w:val="21"/>
                          <w:szCs w:val="21"/>
                          <w:lang w:eastAsia="fr-FR"/>
                        </w:rPr>
                        <w:t>T</w:t>
                      </w:r>
                      <w:r w:rsidRPr="006E7B49">
                        <w:rPr>
                          <w:rFonts w:ascii="Consolas" w:eastAsia="Times New Roman" w:hAnsi="Consolas" w:cs="Times New Roman"/>
                          <w:b w:val="0"/>
                          <w:color w:val="D4D4D4"/>
                          <w:sz w:val="21"/>
                          <w:szCs w:val="21"/>
                          <w:lang w:eastAsia="fr-FR"/>
                        </w:rPr>
                        <w:t>&gt;();</w:t>
                      </w:r>
                    </w:p>
                    <w:p w14:paraId="5D229BDE"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30038B" w:rsidRDefault="0030038B"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1" w:name="_Toc51598108"/>
      <w:bookmarkStart w:id="72" w:name="_Toc51608541"/>
      <w:r w:rsidRPr="0020446B">
        <w:rPr>
          <w:rFonts w:asciiTheme="majorHAnsi" w:hAnsiTheme="majorHAnsi" w:cstheme="majorHAnsi"/>
        </w:rPr>
        <w:lastRenderedPageBreak/>
        <w:t>Tests et validations du programme</w:t>
      </w:r>
      <w:bookmarkEnd w:id="71"/>
      <w:bookmarkEnd w:id="72"/>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77777777" w:rsidR="0030038B" w:rsidRPr="00CE6954" w:rsidRDefault="0030038B" w:rsidP="0030038B">
      <w:pPr>
        <w:pStyle w:val="Titre3"/>
        <w:ind w:firstLine="720"/>
      </w:pPr>
      <w:bookmarkStart w:id="73" w:name="_Toc51598109"/>
      <w:bookmarkStart w:id="74" w:name="_Toc51608542"/>
      <w:r w:rsidRPr="00CE6954">
        <w:rPr>
          <w:rFonts w:ascii="Segoe UI Symbol" w:hAnsi="Segoe UI Symbol" w:cs="Segoe UI Symbol"/>
        </w:rPr>
        <w:t>✓</w:t>
      </w:r>
      <w:r w:rsidRPr="00CE6954">
        <w:t xml:space="preserve"> Résultats attendus</w:t>
      </w:r>
      <w:bookmarkEnd w:id="73"/>
      <w:bookmarkEnd w:id="74"/>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r w:rsidRPr="0020446B">
        <w:t>Seed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r>
        <w:t>S</w:t>
      </w:r>
      <w:r w:rsidRPr="0020446B">
        <w:t xml:space="preserve">nrpb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le même message et sans utiliser la seed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77777777" w:rsidR="0030038B" w:rsidRDefault="0030038B" w:rsidP="0030038B">
      <w:pPr>
        <w:pStyle w:val="Titre3"/>
        <w:ind w:firstLine="720"/>
      </w:pPr>
      <w:bookmarkStart w:id="75" w:name="_Toc51598110"/>
      <w:bookmarkStart w:id="76" w:name="_Toc51608543"/>
      <w:r w:rsidRPr="0020446B">
        <w:rPr>
          <w:rFonts w:ascii="Segoe UI Symbol" w:hAnsi="Segoe UI Symbol" w:cs="Segoe UI Symbol"/>
        </w:rPr>
        <w:lastRenderedPageBreak/>
        <w:t>✓</w:t>
      </w:r>
      <w:r w:rsidRPr="0020446B">
        <w:t xml:space="preserve"> Tests avec signal de type NRZ</w:t>
      </w:r>
      <w:bookmarkEnd w:id="75"/>
      <w:bookmarkEnd w:id="76"/>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6E0C6484" w:rsidR="0030038B" w:rsidRDefault="0030038B" w:rsidP="0030038B">
      <w:pPr>
        <w:pStyle w:val="Lgende"/>
        <w:jc w:val="center"/>
      </w:pPr>
      <w:bookmarkStart w:id="77" w:name="_Toc51597627"/>
      <w:bookmarkStart w:id="78" w:name="_Toc51617054"/>
      <w:r>
        <w:t xml:space="preserve">Figure </w:t>
      </w:r>
      <w:fldSimple w:instr=" SEQ Figure \* ARABIC ">
        <w:r w:rsidR="003D559A">
          <w:rPr>
            <w:noProof/>
          </w:rPr>
          <w:t>19</w:t>
        </w:r>
      </w:fldSimple>
      <w:r>
        <w:t xml:space="preserve"> : </w:t>
      </w:r>
      <w:r w:rsidRPr="00587106">
        <w:t>Tests du signal de type NRZ</w:t>
      </w:r>
      <w:bookmarkEnd w:id="77"/>
      <w:bookmarkEnd w:id="78"/>
    </w:p>
    <w:p w14:paraId="46376FE4" w14:textId="77777777" w:rsidR="0030038B" w:rsidRPr="00F33D3B" w:rsidRDefault="0030038B" w:rsidP="0030038B">
      <w:pPr>
        <w:pStyle w:val="Contenu"/>
        <w:rPr>
          <w:b/>
          <w:lang w:val="en-GB"/>
        </w:rPr>
      </w:pPr>
      <w:r w:rsidRPr="00F33D3B">
        <w:rPr>
          <w:lang w:val="en-GB"/>
        </w:rPr>
        <w:t>« java  Simulateur  -s  -mess  20  -seed  40  -form  NRZ  -ampl  -5  5  -snrpb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7777777" w:rsidR="0030038B" w:rsidRDefault="0030038B" w:rsidP="0030038B">
      <w:pPr>
        <w:pStyle w:val="Titre3"/>
        <w:ind w:firstLine="720"/>
      </w:pPr>
      <w:bookmarkStart w:id="79" w:name="_Toc51598111"/>
      <w:bookmarkStart w:id="80" w:name="_Toc51608544"/>
      <w:r w:rsidRPr="0020446B">
        <w:rPr>
          <w:rFonts w:ascii="Segoe UI Symbol" w:hAnsi="Segoe UI Symbol" w:cs="Segoe UI Symbol"/>
        </w:rPr>
        <w:lastRenderedPageBreak/>
        <w:t>✓</w:t>
      </w:r>
      <w:r w:rsidRPr="0020446B">
        <w:t xml:space="preserve"> Tests avec signal de type NRZT</w:t>
      </w:r>
      <w:bookmarkEnd w:id="79"/>
      <w:bookmarkEnd w:id="80"/>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3E86D905" w:rsidR="0030038B" w:rsidRPr="0020446B" w:rsidRDefault="0030038B" w:rsidP="0030038B">
      <w:pPr>
        <w:pStyle w:val="Lgende"/>
        <w:jc w:val="center"/>
        <w:rPr>
          <w:rFonts w:cstheme="majorHAnsi"/>
        </w:rPr>
      </w:pPr>
      <w:bookmarkStart w:id="81" w:name="_Toc51597628"/>
      <w:bookmarkStart w:id="82" w:name="_Toc51617055"/>
      <w:r>
        <w:t xml:space="preserve">Figure </w:t>
      </w:r>
      <w:fldSimple w:instr=" SEQ Figure \* ARABIC ">
        <w:r w:rsidR="003D559A">
          <w:rPr>
            <w:noProof/>
          </w:rPr>
          <w:t>20</w:t>
        </w:r>
      </w:fldSimple>
      <w:r>
        <w:t xml:space="preserve"> : </w:t>
      </w:r>
      <w:r w:rsidRPr="00B13938">
        <w:t>Tests du signal de type NRZT</w:t>
      </w:r>
      <w:bookmarkEnd w:id="81"/>
      <w:bookmarkEnd w:id="82"/>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java  Simulateur  -s  -mess  20  -seed  40  -form  NRZT  -ampl  -5  5  -snrpb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77777777" w:rsidR="0030038B" w:rsidRDefault="0030038B" w:rsidP="0030038B">
      <w:pPr>
        <w:pStyle w:val="Titre3"/>
        <w:ind w:firstLine="720"/>
      </w:pPr>
      <w:bookmarkStart w:id="83" w:name="_Toc51598112"/>
      <w:bookmarkStart w:id="84" w:name="_Toc51608545"/>
      <w:r w:rsidRPr="0020446B">
        <w:rPr>
          <w:rFonts w:ascii="Segoe UI Symbol" w:hAnsi="Segoe UI Symbol" w:cs="Segoe UI Symbol"/>
        </w:rPr>
        <w:lastRenderedPageBreak/>
        <w:t>✓</w:t>
      </w:r>
      <w:r w:rsidRPr="0020446B">
        <w:t xml:space="preserve"> Tests avec signal de type RZ</w:t>
      </w:r>
      <w:bookmarkEnd w:id="83"/>
      <w:bookmarkEnd w:id="84"/>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5D800612" w:rsidR="0030038B" w:rsidRPr="00056626" w:rsidRDefault="0030038B" w:rsidP="0030038B">
      <w:pPr>
        <w:pStyle w:val="Lgende"/>
        <w:jc w:val="center"/>
      </w:pPr>
      <w:bookmarkStart w:id="85" w:name="_Toc51597629"/>
      <w:bookmarkStart w:id="86" w:name="_Toc51617056"/>
      <w:r>
        <w:t xml:space="preserve">Figure </w:t>
      </w:r>
      <w:fldSimple w:instr=" SEQ Figure \* ARABIC ">
        <w:r w:rsidR="003D559A">
          <w:rPr>
            <w:noProof/>
          </w:rPr>
          <w:t>21</w:t>
        </w:r>
      </w:fldSimple>
      <w:r>
        <w:t xml:space="preserve"> : </w:t>
      </w:r>
      <w:r w:rsidRPr="002A00E6">
        <w:t>Tests du signal de type NRZ</w:t>
      </w:r>
      <w:bookmarkEnd w:id="85"/>
      <w:bookmarkEnd w:id="86"/>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java  Simulateur  -s  -mess  20  -seed  40  -form  RZ  -ampl  -5  5  -snrpb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77777777" w:rsidR="0030038B" w:rsidRDefault="0030038B" w:rsidP="0030038B">
      <w:pPr>
        <w:pStyle w:val="Titre3"/>
        <w:ind w:firstLine="720"/>
      </w:pPr>
      <w:bookmarkStart w:id="87" w:name="_Toc51598113"/>
      <w:bookmarkStart w:id="88" w:name="_Toc51608546"/>
      <w:r w:rsidRPr="0020446B">
        <w:rPr>
          <w:rFonts w:ascii="Segoe UI Symbol" w:hAnsi="Segoe UI Symbol" w:cs="Segoe UI Symbol"/>
        </w:rPr>
        <w:lastRenderedPageBreak/>
        <w:t>✓</w:t>
      </w:r>
      <w:r w:rsidRPr="0020446B">
        <w:t xml:space="preserve"> Tests avec signal de type </w:t>
      </w:r>
      <w:r>
        <w:t>N</w:t>
      </w:r>
      <w:r w:rsidRPr="0020446B">
        <w:t>RZ</w:t>
      </w:r>
      <w:r>
        <w:t>T et beaucoup de bruit</w:t>
      </w:r>
      <w:bookmarkEnd w:id="87"/>
      <w:bookmarkEnd w:id="88"/>
    </w:p>
    <w:p w14:paraId="4249EAD1" w14:textId="77777777" w:rsidR="0030038B" w:rsidRDefault="0030038B" w:rsidP="0030038B"/>
    <w:p w14:paraId="28C22D8B" w14:textId="77777777" w:rsidR="0030038B" w:rsidRPr="00931382" w:rsidRDefault="0030038B" w:rsidP="0030038B">
      <w:pPr>
        <w:pStyle w:val="Contenu"/>
      </w:pPr>
      <w:r>
        <w:t>Nous augmentons fortement le bruit en fixant le snrpb à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03CF9B1C" w:rsidR="0030038B" w:rsidRPr="00931382" w:rsidRDefault="0030038B" w:rsidP="0030038B">
      <w:pPr>
        <w:pStyle w:val="Lgende"/>
        <w:jc w:val="center"/>
      </w:pPr>
      <w:bookmarkStart w:id="89" w:name="_Toc51597630"/>
      <w:bookmarkStart w:id="90" w:name="_Toc51617057"/>
      <w:r>
        <w:t xml:space="preserve">Figure </w:t>
      </w:r>
      <w:fldSimple w:instr=" SEQ Figure \* ARABIC ">
        <w:r w:rsidR="003D559A">
          <w:rPr>
            <w:noProof/>
          </w:rPr>
          <w:t>22</w:t>
        </w:r>
      </w:fldSimple>
      <w:r>
        <w:t xml:space="preserve"> : NRZT avec un snrpb à -20dB</w:t>
      </w:r>
      <w:bookmarkEnd w:id="89"/>
      <w:bookmarkEnd w:id="90"/>
    </w:p>
    <w:p w14:paraId="6DE3019B" w14:textId="77777777" w:rsidR="0030038B" w:rsidRDefault="0030038B" w:rsidP="0030038B">
      <w:pPr>
        <w:pStyle w:val="Contenu"/>
        <w:jc w:val="center"/>
        <w:rPr>
          <w:rFonts w:cstheme="majorHAnsi"/>
          <w:bCs/>
          <w:szCs w:val="24"/>
          <w:lang w:val="en-GB"/>
        </w:rPr>
      </w:pPr>
      <w:r w:rsidRPr="00931382">
        <w:rPr>
          <w:lang w:val="en-GB"/>
        </w:rPr>
        <w:t>« java  Simulateur  -s  -mess  20  -form  NRZT  -ampl  -5  5  -snrpb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SNRpb tendant vers </w:t>
      </w:r>
      <m:oMath>
        <m:r>
          <w:rPr>
            <w:rFonts w:ascii="Cambria Math" w:hAnsi="Cambria Math" w:cstheme="majorHAnsi"/>
            <w:szCs w:val="24"/>
          </w:rPr>
          <m:t>-∞</m:t>
        </m:r>
      </m:oMath>
      <w:r>
        <w:rPr>
          <w:rFonts w:cstheme="majorHAnsi"/>
          <w:bCs/>
          <w:szCs w:val="24"/>
        </w:rPr>
        <w:t>.</w:t>
      </w:r>
    </w:p>
    <w:p w14:paraId="3BDDC9F2" w14:textId="77777777" w:rsidR="00946191" w:rsidRDefault="00946191">
      <w:pPr>
        <w:spacing w:after="200"/>
        <w:rPr>
          <w:rFonts w:cstheme="majorHAnsi"/>
          <w:b w:val="0"/>
          <w:bCs/>
          <w:szCs w:val="24"/>
        </w:rPr>
      </w:pPr>
      <w:r>
        <w:rPr>
          <w:rFonts w:cstheme="majorHAnsi"/>
          <w:bCs/>
          <w:szCs w:val="24"/>
        </w:rPr>
        <w:br w:type="page"/>
      </w:r>
    </w:p>
    <w:p w14:paraId="46992932" w14:textId="31C77E6C" w:rsidR="00946191" w:rsidRDefault="00946191" w:rsidP="00946191">
      <w:pPr>
        <w:pStyle w:val="Titre3"/>
        <w:ind w:firstLine="720"/>
      </w:pPr>
      <w:r w:rsidRPr="0020446B">
        <w:rPr>
          <w:rFonts w:ascii="Segoe UI Symbol" w:hAnsi="Segoe UI Symbol" w:cs="Segoe UI Symbol"/>
        </w:rPr>
        <w:lastRenderedPageBreak/>
        <w:t>✓</w:t>
      </w:r>
      <w:r w:rsidRPr="0020446B">
        <w:t xml:space="preserve"> </w:t>
      </w:r>
      <w:r>
        <w:t>Autotests</w:t>
      </w:r>
    </w:p>
    <w:p w14:paraId="4D49BFB6" w14:textId="214C9817" w:rsidR="004726EE" w:rsidRDefault="004726EE" w:rsidP="004726EE"/>
    <w:p w14:paraId="12735E35" w14:textId="3EFE2AA4"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r>
        <w:rPr>
          <w:rFonts w:cstheme="majorHAnsi"/>
          <w:bCs/>
          <w:szCs w:val="24"/>
        </w:rPr>
        <w:t>coverage</w:t>
      </w:r>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1" w:name="_Toc51608547"/>
      <w:r>
        <w:lastRenderedPageBreak/>
        <w:t>Bilan de l’étape 3</w:t>
      </w:r>
      <w:bookmarkEnd w:id="91"/>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6E250789" w14:textId="4B2BAD51" w:rsidR="00BD38C8" w:rsidRDefault="00BD38C8" w:rsidP="0061239B">
      <w:pPr>
        <w:pStyle w:val="Contenu"/>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92" w:name="_Toc51608548"/>
      <w:r>
        <w:lastRenderedPageBreak/>
        <w:t>Table des illustrations</w:t>
      </w:r>
      <w:bookmarkEnd w:id="92"/>
    </w:p>
    <w:p w14:paraId="49987A6A" w14:textId="77777777" w:rsidR="00D9288C" w:rsidRDefault="00D9288C" w:rsidP="00D9288C">
      <w:pPr>
        <w:pStyle w:val="Titre1"/>
      </w:pPr>
    </w:p>
    <w:p w14:paraId="6E97B656" w14:textId="34C99AFA" w:rsidR="00242C94"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1617036" w:history="1">
        <w:r w:rsidR="00242C94" w:rsidRPr="007E3FFE">
          <w:rPr>
            <w:rStyle w:val="Lienhypertexte"/>
            <w:noProof/>
          </w:rPr>
          <w:t>Figure 1  Modélisation de la chaîne de transmission à l’étape 1.</w:t>
        </w:r>
        <w:r w:rsidR="00242C94">
          <w:rPr>
            <w:noProof/>
            <w:webHidden/>
          </w:rPr>
          <w:tab/>
        </w:r>
        <w:r w:rsidR="00242C94">
          <w:rPr>
            <w:noProof/>
            <w:webHidden/>
          </w:rPr>
          <w:fldChar w:fldCharType="begin"/>
        </w:r>
        <w:r w:rsidR="00242C94">
          <w:rPr>
            <w:noProof/>
            <w:webHidden/>
          </w:rPr>
          <w:instrText xml:space="preserve"> PAGEREF _Toc51617036 \h </w:instrText>
        </w:r>
        <w:r w:rsidR="00242C94">
          <w:rPr>
            <w:noProof/>
            <w:webHidden/>
          </w:rPr>
        </w:r>
        <w:r w:rsidR="00242C94">
          <w:rPr>
            <w:noProof/>
            <w:webHidden/>
          </w:rPr>
          <w:fldChar w:fldCharType="separate"/>
        </w:r>
        <w:r w:rsidR="003D559A">
          <w:rPr>
            <w:noProof/>
            <w:webHidden/>
          </w:rPr>
          <w:t>4</w:t>
        </w:r>
        <w:r w:rsidR="00242C94">
          <w:rPr>
            <w:noProof/>
            <w:webHidden/>
          </w:rPr>
          <w:fldChar w:fldCharType="end"/>
        </w:r>
      </w:hyperlink>
    </w:p>
    <w:p w14:paraId="4D3B0065" w14:textId="21A851D2" w:rsidR="00242C94" w:rsidRDefault="005B35FC">
      <w:pPr>
        <w:pStyle w:val="Tabledesillustrations"/>
        <w:tabs>
          <w:tab w:val="right" w:leader="dot" w:pos="10024"/>
        </w:tabs>
        <w:rPr>
          <w:b w:val="0"/>
          <w:noProof/>
          <w:color w:val="auto"/>
          <w:sz w:val="22"/>
          <w:lang w:eastAsia="fr-FR"/>
        </w:rPr>
      </w:pPr>
      <w:hyperlink w:anchor="_Toc51617037" w:history="1">
        <w:r w:rsidR="00242C94" w:rsidRPr="007E3FFE">
          <w:rPr>
            <w:rStyle w:val="Lienhypertexte"/>
            <w:noProof/>
          </w:rPr>
          <w:t>Figure 2 Diagramme de Classe du projet simulateur</w:t>
        </w:r>
        <w:r w:rsidR="00242C94">
          <w:rPr>
            <w:noProof/>
            <w:webHidden/>
          </w:rPr>
          <w:tab/>
        </w:r>
        <w:r w:rsidR="00242C94">
          <w:rPr>
            <w:noProof/>
            <w:webHidden/>
          </w:rPr>
          <w:fldChar w:fldCharType="begin"/>
        </w:r>
        <w:r w:rsidR="00242C94">
          <w:rPr>
            <w:noProof/>
            <w:webHidden/>
          </w:rPr>
          <w:instrText xml:space="preserve"> PAGEREF _Toc51617037 \h </w:instrText>
        </w:r>
        <w:r w:rsidR="00242C94">
          <w:rPr>
            <w:noProof/>
            <w:webHidden/>
          </w:rPr>
        </w:r>
        <w:r w:rsidR="00242C94">
          <w:rPr>
            <w:noProof/>
            <w:webHidden/>
          </w:rPr>
          <w:fldChar w:fldCharType="separate"/>
        </w:r>
        <w:r w:rsidR="003D559A">
          <w:rPr>
            <w:noProof/>
            <w:webHidden/>
          </w:rPr>
          <w:t>5</w:t>
        </w:r>
        <w:r w:rsidR="00242C94">
          <w:rPr>
            <w:noProof/>
            <w:webHidden/>
          </w:rPr>
          <w:fldChar w:fldCharType="end"/>
        </w:r>
      </w:hyperlink>
    </w:p>
    <w:p w14:paraId="6B8B05F8" w14:textId="2BCB2380" w:rsidR="00242C94" w:rsidRDefault="005B35FC">
      <w:pPr>
        <w:pStyle w:val="Tabledesillustrations"/>
        <w:tabs>
          <w:tab w:val="right" w:leader="dot" w:pos="10024"/>
        </w:tabs>
        <w:rPr>
          <w:b w:val="0"/>
          <w:noProof/>
          <w:color w:val="auto"/>
          <w:sz w:val="22"/>
          <w:lang w:eastAsia="fr-FR"/>
        </w:rPr>
      </w:pPr>
      <w:hyperlink w:anchor="_Toc51617038" w:history="1">
        <w:r w:rsidR="00242C94" w:rsidRPr="007E3FFE">
          <w:rPr>
            <w:rStyle w:val="Lienhypertexte"/>
            <w:noProof/>
          </w:rPr>
          <w:t>Figure 3 Signal aléatoire par défaut 1</w:t>
        </w:r>
        <w:r w:rsidR="00242C94">
          <w:rPr>
            <w:noProof/>
            <w:webHidden/>
          </w:rPr>
          <w:tab/>
        </w:r>
        <w:r w:rsidR="00242C94">
          <w:rPr>
            <w:noProof/>
            <w:webHidden/>
          </w:rPr>
          <w:fldChar w:fldCharType="begin"/>
        </w:r>
        <w:r w:rsidR="00242C94">
          <w:rPr>
            <w:noProof/>
            <w:webHidden/>
          </w:rPr>
          <w:instrText xml:space="preserve"> PAGEREF _Toc51617038 \h </w:instrText>
        </w:r>
        <w:r w:rsidR="00242C94">
          <w:rPr>
            <w:noProof/>
            <w:webHidden/>
          </w:rPr>
        </w:r>
        <w:r w:rsidR="00242C94">
          <w:rPr>
            <w:noProof/>
            <w:webHidden/>
          </w:rPr>
          <w:fldChar w:fldCharType="separate"/>
        </w:r>
        <w:r w:rsidR="003D559A">
          <w:rPr>
            <w:noProof/>
            <w:webHidden/>
          </w:rPr>
          <w:t>8</w:t>
        </w:r>
        <w:r w:rsidR="00242C94">
          <w:rPr>
            <w:noProof/>
            <w:webHidden/>
          </w:rPr>
          <w:fldChar w:fldCharType="end"/>
        </w:r>
      </w:hyperlink>
    </w:p>
    <w:p w14:paraId="4F70EEC8" w14:textId="2EEEE207" w:rsidR="00242C94" w:rsidRDefault="005B35FC">
      <w:pPr>
        <w:pStyle w:val="Tabledesillustrations"/>
        <w:tabs>
          <w:tab w:val="right" w:leader="dot" w:pos="10024"/>
        </w:tabs>
        <w:rPr>
          <w:b w:val="0"/>
          <w:noProof/>
          <w:color w:val="auto"/>
          <w:sz w:val="22"/>
          <w:lang w:eastAsia="fr-FR"/>
        </w:rPr>
      </w:pPr>
      <w:hyperlink w:anchor="_Toc51617039" w:history="1">
        <w:r w:rsidR="00242C94" w:rsidRPr="007E3FFE">
          <w:rPr>
            <w:rStyle w:val="Lienhypertexte"/>
            <w:noProof/>
          </w:rPr>
          <w:t>Figure 4 Signal aléatoire par défaut 2</w:t>
        </w:r>
        <w:r w:rsidR="00242C94">
          <w:rPr>
            <w:noProof/>
            <w:webHidden/>
          </w:rPr>
          <w:tab/>
        </w:r>
        <w:r w:rsidR="00242C94">
          <w:rPr>
            <w:noProof/>
            <w:webHidden/>
          </w:rPr>
          <w:fldChar w:fldCharType="begin"/>
        </w:r>
        <w:r w:rsidR="00242C94">
          <w:rPr>
            <w:noProof/>
            <w:webHidden/>
          </w:rPr>
          <w:instrText xml:space="preserve"> PAGEREF _Toc51617039 \h </w:instrText>
        </w:r>
        <w:r w:rsidR="00242C94">
          <w:rPr>
            <w:noProof/>
            <w:webHidden/>
          </w:rPr>
        </w:r>
        <w:r w:rsidR="00242C94">
          <w:rPr>
            <w:noProof/>
            <w:webHidden/>
          </w:rPr>
          <w:fldChar w:fldCharType="separate"/>
        </w:r>
        <w:r w:rsidR="003D559A">
          <w:rPr>
            <w:noProof/>
            <w:webHidden/>
          </w:rPr>
          <w:t>8</w:t>
        </w:r>
        <w:r w:rsidR="00242C94">
          <w:rPr>
            <w:noProof/>
            <w:webHidden/>
          </w:rPr>
          <w:fldChar w:fldCharType="end"/>
        </w:r>
      </w:hyperlink>
    </w:p>
    <w:p w14:paraId="3A8559E1" w14:textId="544DDA6B" w:rsidR="00242C94" w:rsidRDefault="005B35FC">
      <w:pPr>
        <w:pStyle w:val="Tabledesillustrations"/>
        <w:tabs>
          <w:tab w:val="right" w:leader="dot" w:pos="10024"/>
        </w:tabs>
        <w:rPr>
          <w:b w:val="0"/>
          <w:noProof/>
          <w:color w:val="auto"/>
          <w:sz w:val="22"/>
          <w:lang w:eastAsia="fr-FR"/>
        </w:rPr>
      </w:pPr>
      <w:hyperlink w:anchor="_Toc51617040" w:history="1">
        <w:r w:rsidR="00242C94" w:rsidRPr="007E3FFE">
          <w:rPr>
            <w:rStyle w:val="Lienhypertexte"/>
            <w:noProof/>
          </w:rPr>
          <w:t>Figure 5 signal aléatoire de longueur fixée à 10</w:t>
        </w:r>
        <w:r w:rsidR="00242C94">
          <w:rPr>
            <w:noProof/>
            <w:webHidden/>
          </w:rPr>
          <w:tab/>
        </w:r>
        <w:r w:rsidR="00242C94">
          <w:rPr>
            <w:noProof/>
            <w:webHidden/>
          </w:rPr>
          <w:fldChar w:fldCharType="begin"/>
        </w:r>
        <w:r w:rsidR="00242C94">
          <w:rPr>
            <w:noProof/>
            <w:webHidden/>
          </w:rPr>
          <w:instrText xml:space="preserve"> PAGEREF _Toc51617040 \h </w:instrText>
        </w:r>
        <w:r w:rsidR="00242C94">
          <w:rPr>
            <w:noProof/>
            <w:webHidden/>
          </w:rPr>
        </w:r>
        <w:r w:rsidR="00242C94">
          <w:rPr>
            <w:noProof/>
            <w:webHidden/>
          </w:rPr>
          <w:fldChar w:fldCharType="separate"/>
        </w:r>
        <w:r w:rsidR="003D559A">
          <w:rPr>
            <w:noProof/>
            <w:webHidden/>
          </w:rPr>
          <w:t>9</w:t>
        </w:r>
        <w:r w:rsidR="00242C94">
          <w:rPr>
            <w:noProof/>
            <w:webHidden/>
          </w:rPr>
          <w:fldChar w:fldCharType="end"/>
        </w:r>
      </w:hyperlink>
    </w:p>
    <w:p w14:paraId="28D5E3CF" w14:textId="10F66844" w:rsidR="00242C94" w:rsidRDefault="005B35FC">
      <w:pPr>
        <w:pStyle w:val="Tabledesillustrations"/>
        <w:tabs>
          <w:tab w:val="right" w:leader="dot" w:pos="10024"/>
        </w:tabs>
        <w:rPr>
          <w:b w:val="0"/>
          <w:noProof/>
          <w:color w:val="auto"/>
          <w:sz w:val="22"/>
          <w:lang w:eastAsia="fr-FR"/>
        </w:rPr>
      </w:pPr>
      <w:hyperlink w:anchor="_Toc51617041" w:history="1">
        <w:r w:rsidR="00242C94" w:rsidRPr="007E3FFE">
          <w:rPr>
            <w:rStyle w:val="Lienhypertexte"/>
            <w:noProof/>
          </w:rPr>
          <w:t>Figure 6 signal fixé sur 01010101</w:t>
        </w:r>
        <w:r w:rsidR="00242C94">
          <w:rPr>
            <w:noProof/>
            <w:webHidden/>
          </w:rPr>
          <w:tab/>
        </w:r>
        <w:r w:rsidR="00242C94">
          <w:rPr>
            <w:noProof/>
            <w:webHidden/>
          </w:rPr>
          <w:fldChar w:fldCharType="begin"/>
        </w:r>
        <w:r w:rsidR="00242C94">
          <w:rPr>
            <w:noProof/>
            <w:webHidden/>
          </w:rPr>
          <w:instrText xml:space="preserve"> PAGEREF _Toc51617041 \h </w:instrText>
        </w:r>
        <w:r w:rsidR="00242C94">
          <w:rPr>
            <w:noProof/>
            <w:webHidden/>
          </w:rPr>
        </w:r>
        <w:r w:rsidR="00242C94">
          <w:rPr>
            <w:noProof/>
            <w:webHidden/>
          </w:rPr>
          <w:fldChar w:fldCharType="separate"/>
        </w:r>
        <w:r w:rsidR="003D559A">
          <w:rPr>
            <w:noProof/>
            <w:webHidden/>
          </w:rPr>
          <w:t>9</w:t>
        </w:r>
        <w:r w:rsidR="00242C94">
          <w:rPr>
            <w:noProof/>
            <w:webHidden/>
          </w:rPr>
          <w:fldChar w:fldCharType="end"/>
        </w:r>
      </w:hyperlink>
    </w:p>
    <w:p w14:paraId="30913239" w14:textId="2B2621C6" w:rsidR="00242C94" w:rsidRDefault="005B35FC">
      <w:pPr>
        <w:pStyle w:val="Tabledesillustrations"/>
        <w:tabs>
          <w:tab w:val="right" w:leader="dot" w:pos="10024"/>
        </w:tabs>
        <w:rPr>
          <w:b w:val="0"/>
          <w:noProof/>
          <w:color w:val="auto"/>
          <w:sz w:val="22"/>
          <w:lang w:eastAsia="fr-FR"/>
        </w:rPr>
      </w:pPr>
      <w:hyperlink w:anchor="_Toc51617042" w:history="1">
        <w:r w:rsidR="00242C94" w:rsidRPr="007E3FFE">
          <w:rPr>
            <w:rStyle w:val="Lienhypertexte"/>
            <w:noProof/>
          </w:rPr>
          <w:t>Figure 7 Modélisation de la chaîne de transmission à l’étape 2.</w:t>
        </w:r>
        <w:r w:rsidR="00242C94">
          <w:rPr>
            <w:noProof/>
            <w:webHidden/>
          </w:rPr>
          <w:tab/>
        </w:r>
        <w:r w:rsidR="00242C94">
          <w:rPr>
            <w:noProof/>
            <w:webHidden/>
          </w:rPr>
          <w:fldChar w:fldCharType="begin"/>
        </w:r>
        <w:r w:rsidR="00242C94">
          <w:rPr>
            <w:noProof/>
            <w:webHidden/>
          </w:rPr>
          <w:instrText xml:space="preserve"> PAGEREF _Toc51617042 \h </w:instrText>
        </w:r>
        <w:r w:rsidR="00242C94">
          <w:rPr>
            <w:noProof/>
            <w:webHidden/>
          </w:rPr>
        </w:r>
        <w:r w:rsidR="00242C94">
          <w:rPr>
            <w:noProof/>
            <w:webHidden/>
          </w:rPr>
          <w:fldChar w:fldCharType="separate"/>
        </w:r>
        <w:r w:rsidR="003D559A">
          <w:rPr>
            <w:noProof/>
            <w:webHidden/>
          </w:rPr>
          <w:t>11</w:t>
        </w:r>
        <w:r w:rsidR="00242C94">
          <w:rPr>
            <w:noProof/>
            <w:webHidden/>
          </w:rPr>
          <w:fldChar w:fldCharType="end"/>
        </w:r>
      </w:hyperlink>
    </w:p>
    <w:p w14:paraId="4D408D1F" w14:textId="6E57405E" w:rsidR="00242C94" w:rsidRDefault="005B35FC">
      <w:pPr>
        <w:pStyle w:val="Tabledesillustrations"/>
        <w:tabs>
          <w:tab w:val="right" w:leader="dot" w:pos="10024"/>
        </w:tabs>
        <w:rPr>
          <w:b w:val="0"/>
          <w:noProof/>
          <w:color w:val="auto"/>
          <w:sz w:val="22"/>
          <w:lang w:eastAsia="fr-FR"/>
        </w:rPr>
      </w:pPr>
      <w:hyperlink w:anchor="_Toc51617043" w:history="1">
        <w:r w:rsidR="00242C94" w:rsidRPr="007E3FFE">
          <w:rPr>
            <w:rStyle w:val="Lienhypertexte"/>
            <w:noProof/>
          </w:rPr>
          <w:t>Figure 8 Schéma de transformation de Boolean en Float</w:t>
        </w:r>
        <w:r w:rsidR="00242C94">
          <w:rPr>
            <w:noProof/>
            <w:webHidden/>
          </w:rPr>
          <w:tab/>
        </w:r>
        <w:r w:rsidR="00242C94">
          <w:rPr>
            <w:noProof/>
            <w:webHidden/>
          </w:rPr>
          <w:fldChar w:fldCharType="begin"/>
        </w:r>
        <w:r w:rsidR="00242C94">
          <w:rPr>
            <w:noProof/>
            <w:webHidden/>
          </w:rPr>
          <w:instrText xml:space="preserve"> PAGEREF _Toc51617043 \h </w:instrText>
        </w:r>
        <w:r w:rsidR="00242C94">
          <w:rPr>
            <w:noProof/>
            <w:webHidden/>
          </w:rPr>
        </w:r>
        <w:r w:rsidR="00242C94">
          <w:rPr>
            <w:noProof/>
            <w:webHidden/>
          </w:rPr>
          <w:fldChar w:fldCharType="separate"/>
        </w:r>
        <w:r w:rsidR="003D559A">
          <w:rPr>
            <w:noProof/>
            <w:webHidden/>
          </w:rPr>
          <w:t>12</w:t>
        </w:r>
        <w:r w:rsidR="00242C94">
          <w:rPr>
            <w:noProof/>
            <w:webHidden/>
          </w:rPr>
          <w:fldChar w:fldCharType="end"/>
        </w:r>
      </w:hyperlink>
    </w:p>
    <w:p w14:paraId="4072C4FD" w14:textId="436CE9AB" w:rsidR="00242C94" w:rsidRDefault="005B35FC">
      <w:pPr>
        <w:pStyle w:val="Tabledesillustrations"/>
        <w:tabs>
          <w:tab w:val="right" w:leader="dot" w:pos="10024"/>
        </w:tabs>
        <w:rPr>
          <w:b w:val="0"/>
          <w:noProof/>
          <w:color w:val="auto"/>
          <w:sz w:val="22"/>
          <w:lang w:eastAsia="fr-FR"/>
        </w:rPr>
      </w:pPr>
      <w:hyperlink r:id="rId54" w:anchor="_Toc51617044" w:history="1">
        <w:r w:rsidR="00242C94" w:rsidRPr="007E3FFE">
          <w:rPr>
            <w:rStyle w:val="Lienhypertexte"/>
            <w:noProof/>
          </w:rPr>
          <w:t>Figure 9 NRZT avec 10110</w:t>
        </w:r>
        <w:r w:rsidR="00242C94">
          <w:rPr>
            <w:noProof/>
            <w:webHidden/>
          </w:rPr>
          <w:tab/>
        </w:r>
        <w:r w:rsidR="00242C94">
          <w:rPr>
            <w:noProof/>
            <w:webHidden/>
          </w:rPr>
          <w:fldChar w:fldCharType="begin"/>
        </w:r>
        <w:r w:rsidR="00242C94">
          <w:rPr>
            <w:noProof/>
            <w:webHidden/>
          </w:rPr>
          <w:instrText xml:space="preserve"> PAGEREF _Toc51617044 \h </w:instrText>
        </w:r>
        <w:r w:rsidR="00242C94">
          <w:rPr>
            <w:noProof/>
            <w:webHidden/>
          </w:rPr>
        </w:r>
        <w:r w:rsidR="00242C94">
          <w:rPr>
            <w:noProof/>
            <w:webHidden/>
          </w:rPr>
          <w:fldChar w:fldCharType="separate"/>
        </w:r>
        <w:r w:rsidR="003D559A">
          <w:rPr>
            <w:noProof/>
            <w:webHidden/>
          </w:rPr>
          <w:t>12</w:t>
        </w:r>
        <w:r w:rsidR="00242C94">
          <w:rPr>
            <w:noProof/>
            <w:webHidden/>
          </w:rPr>
          <w:fldChar w:fldCharType="end"/>
        </w:r>
      </w:hyperlink>
    </w:p>
    <w:p w14:paraId="0DFBF8E0" w14:textId="603BD76C" w:rsidR="00242C94" w:rsidRDefault="005B35FC">
      <w:pPr>
        <w:pStyle w:val="Tabledesillustrations"/>
        <w:tabs>
          <w:tab w:val="right" w:leader="dot" w:pos="10024"/>
        </w:tabs>
        <w:rPr>
          <w:b w:val="0"/>
          <w:noProof/>
          <w:color w:val="auto"/>
          <w:sz w:val="22"/>
          <w:lang w:eastAsia="fr-FR"/>
        </w:rPr>
      </w:pPr>
      <w:hyperlink r:id="rId55" w:anchor="_Toc51617045" w:history="1">
        <w:r w:rsidR="00242C94" w:rsidRPr="007E3FFE">
          <w:rPr>
            <w:rStyle w:val="Lienhypertexte"/>
            <w:noProof/>
          </w:rPr>
          <w:t>Figure 10 RZ avec 10110</w:t>
        </w:r>
        <w:r w:rsidR="00242C94">
          <w:rPr>
            <w:noProof/>
            <w:webHidden/>
          </w:rPr>
          <w:tab/>
        </w:r>
        <w:r w:rsidR="00242C94">
          <w:rPr>
            <w:noProof/>
            <w:webHidden/>
          </w:rPr>
          <w:fldChar w:fldCharType="begin"/>
        </w:r>
        <w:r w:rsidR="00242C94">
          <w:rPr>
            <w:noProof/>
            <w:webHidden/>
          </w:rPr>
          <w:instrText xml:space="preserve"> PAGEREF _Toc51617045 \h </w:instrText>
        </w:r>
        <w:r w:rsidR="00242C94">
          <w:rPr>
            <w:noProof/>
            <w:webHidden/>
          </w:rPr>
        </w:r>
        <w:r w:rsidR="00242C94">
          <w:rPr>
            <w:noProof/>
            <w:webHidden/>
          </w:rPr>
          <w:fldChar w:fldCharType="separate"/>
        </w:r>
        <w:r w:rsidR="003D559A">
          <w:rPr>
            <w:noProof/>
            <w:webHidden/>
          </w:rPr>
          <w:t>13</w:t>
        </w:r>
        <w:r w:rsidR="00242C94">
          <w:rPr>
            <w:noProof/>
            <w:webHidden/>
          </w:rPr>
          <w:fldChar w:fldCharType="end"/>
        </w:r>
      </w:hyperlink>
    </w:p>
    <w:p w14:paraId="1687707C" w14:textId="6BE4C4D6" w:rsidR="00242C94" w:rsidRDefault="005B35FC">
      <w:pPr>
        <w:pStyle w:val="Tabledesillustrations"/>
        <w:tabs>
          <w:tab w:val="right" w:leader="dot" w:pos="10024"/>
        </w:tabs>
        <w:rPr>
          <w:b w:val="0"/>
          <w:noProof/>
          <w:color w:val="auto"/>
          <w:sz w:val="22"/>
          <w:lang w:eastAsia="fr-FR"/>
        </w:rPr>
      </w:pPr>
      <w:hyperlink r:id="rId56" w:anchor="_Toc51617046" w:history="1">
        <w:r w:rsidR="00242C94" w:rsidRPr="007E3FFE">
          <w:rPr>
            <w:rStyle w:val="Lienhypertexte"/>
            <w:noProof/>
          </w:rPr>
          <w:t>Figure 11 : Conversion en NRZT</w:t>
        </w:r>
        <w:r w:rsidR="00242C94">
          <w:rPr>
            <w:noProof/>
            <w:webHidden/>
          </w:rPr>
          <w:tab/>
        </w:r>
        <w:r w:rsidR="00242C94">
          <w:rPr>
            <w:noProof/>
            <w:webHidden/>
          </w:rPr>
          <w:fldChar w:fldCharType="begin"/>
        </w:r>
        <w:r w:rsidR="00242C94">
          <w:rPr>
            <w:noProof/>
            <w:webHidden/>
          </w:rPr>
          <w:instrText xml:space="preserve"> PAGEREF _Toc51617046 \h </w:instrText>
        </w:r>
        <w:r w:rsidR="00242C94">
          <w:rPr>
            <w:noProof/>
            <w:webHidden/>
          </w:rPr>
        </w:r>
        <w:r w:rsidR="00242C94">
          <w:rPr>
            <w:noProof/>
            <w:webHidden/>
          </w:rPr>
          <w:fldChar w:fldCharType="separate"/>
        </w:r>
        <w:r w:rsidR="003D559A">
          <w:rPr>
            <w:noProof/>
            <w:webHidden/>
          </w:rPr>
          <w:t>14</w:t>
        </w:r>
        <w:r w:rsidR="00242C94">
          <w:rPr>
            <w:noProof/>
            <w:webHidden/>
          </w:rPr>
          <w:fldChar w:fldCharType="end"/>
        </w:r>
      </w:hyperlink>
    </w:p>
    <w:p w14:paraId="64F306FB" w14:textId="002F0046" w:rsidR="00242C94" w:rsidRDefault="005B35FC">
      <w:pPr>
        <w:pStyle w:val="Tabledesillustrations"/>
        <w:tabs>
          <w:tab w:val="right" w:leader="dot" w:pos="10024"/>
        </w:tabs>
        <w:rPr>
          <w:b w:val="0"/>
          <w:noProof/>
          <w:color w:val="auto"/>
          <w:sz w:val="22"/>
          <w:lang w:eastAsia="fr-FR"/>
        </w:rPr>
      </w:pPr>
      <w:hyperlink r:id="rId57" w:anchor="_Toc51617047" w:history="1">
        <w:r w:rsidR="00242C94" w:rsidRPr="007E3FFE">
          <w:rPr>
            <w:rStyle w:val="Lienhypertexte"/>
            <w:noProof/>
          </w:rPr>
          <w:t>Figure 12 : Notion de seuil</w:t>
        </w:r>
        <w:r w:rsidR="00242C94">
          <w:rPr>
            <w:noProof/>
            <w:webHidden/>
          </w:rPr>
          <w:tab/>
        </w:r>
        <w:r w:rsidR="00242C94">
          <w:rPr>
            <w:noProof/>
            <w:webHidden/>
          </w:rPr>
          <w:fldChar w:fldCharType="begin"/>
        </w:r>
        <w:r w:rsidR="00242C94">
          <w:rPr>
            <w:noProof/>
            <w:webHidden/>
          </w:rPr>
          <w:instrText xml:space="preserve"> PAGEREF _Toc51617047 \h </w:instrText>
        </w:r>
        <w:r w:rsidR="00242C94">
          <w:rPr>
            <w:noProof/>
            <w:webHidden/>
          </w:rPr>
        </w:r>
        <w:r w:rsidR="00242C94">
          <w:rPr>
            <w:noProof/>
            <w:webHidden/>
          </w:rPr>
          <w:fldChar w:fldCharType="separate"/>
        </w:r>
        <w:r w:rsidR="003D559A">
          <w:rPr>
            <w:noProof/>
            <w:webHidden/>
          </w:rPr>
          <w:t>15</w:t>
        </w:r>
        <w:r w:rsidR="00242C94">
          <w:rPr>
            <w:noProof/>
            <w:webHidden/>
          </w:rPr>
          <w:fldChar w:fldCharType="end"/>
        </w:r>
      </w:hyperlink>
    </w:p>
    <w:p w14:paraId="5A5FC564" w14:textId="386A0B12" w:rsidR="00242C94" w:rsidRDefault="005B35FC">
      <w:pPr>
        <w:pStyle w:val="Tabledesillustrations"/>
        <w:tabs>
          <w:tab w:val="right" w:leader="dot" w:pos="10024"/>
        </w:tabs>
        <w:rPr>
          <w:b w:val="0"/>
          <w:noProof/>
          <w:color w:val="auto"/>
          <w:sz w:val="22"/>
          <w:lang w:eastAsia="fr-FR"/>
        </w:rPr>
      </w:pPr>
      <w:hyperlink w:anchor="_Toc51617048" w:history="1">
        <w:r w:rsidR="00242C94" w:rsidRPr="007E3FFE">
          <w:rPr>
            <w:rStyle w:val="Lienhypertexte"/>
            <w:noProof/>
          </w:rPr>
          <w:t>Figure 13 Tests du signal de type NRZ</w:t>
        </w:r>
        <w:r w:rsidR="00242C94">
          <w:rPr>
            <w:noProof/>
            <w:webHidden/>
          </w:rPr>
          <w:tab/>
        </w:r>
        <w:r w:rsidR="00242C94">
          <w:rPr>
            <w:noProof/>
            <w:webHidden/>
          </w:rPr>
          <w:fldChar w:fldCharType="begin"/>
        </w:r>
        <w:r w:rsidR="00242C94">
          <w:rPr>
            <w:noProof/>
            <w:webHidden/>
          </w:rPr>
          <w:instrText xml:space="preserve"> PAGEREF _Toc51617048 \h </w:instrText>
        </w:r>
        <w:r w:rsidR="00242C94">
          <w:rPr>
            <w:noProof/>
            <w:webHidden/>
          </w:rPr>
        </w:r>
        <w:r w:rsidR="00242C94">
          <w:rPr>
            <w:noProof/>
            <w:webHidden/>
          </w:rPr>
          <w:fldChar w:fldCharType="separate"/>
        </w:r>
        <w:r w:rsidR="003D559A">
          <w:rPr>
            <w:noProof/>
            <w:webHidden/>
          </w:rPr>
          <w:t>17</w:t>
        </w:r>
        <w:r w:rsidR="00242C94">
          <w:rPr>
            <w:noProof/>
            <w:webHidden/>
          </w:rPr>
          <w:fldChar w:fldCharType="end"/>
        </w:r>
      </w:hyperlink>
    </w:p>
    <w:p w14:paraId="272470FC" w14:textId="0A076D1C" w:rsidR="00242C94" w:rsidRDefault="005B35FC">
      <w:pPr>
        <w:pStyle w:val="Tabledesillustrations"/>
        <w:tabs>
          <w:tab w:val="right" w:leader="dot" w:pos="10024"/>
        </w:tabs>
        <w:rPr>
          <w:b w:val="0"/>
          <w:noProof/>
          <w:color w:val="auto"/>
          <w:sz w:val="22"/>
          <w:lang w:eastAsia="fr-FR"/>
        </w:rPr>
      </w:pPr>
      <w:hyperlink w:anchor="_Toc51617049" w:history="1">
        <w:r w:rsidR="00242C94" w:rsidRPr="007E3FFE">
          <w:rPr>
            <w:rStyle w:val="Lienhypertexte"/>
            <w:noProof/>
          </w:rPr>
          <w:t>Figure 14 Tests du signal de type NRZT</w:t>
        </w:r>
        <w:r w:rsidR="00242C94">
          <w:rPr>
            <w:noProof/>
            <w:webHidden/>
          </w:rPr>
          <w:tab/>
        </w:r>
        <w:r w:rsidR="00242C94">
          <w:rPr>
            <w:noProof/>
            <w:webHidden/>
          </w:rPr>
          <w:fldChar w:fldCharType="begin"/>
        </w:r>
        <w:r w:rsidR="00242C94">
          <w:rPr>
            <w:noProof/>
            <w:webHidden/>
          </w:rPr>
          <w:instrText xml:space="preserve"> PAGEREF _Toc51617049 \h </w:instrText>
        </w:r>
        <w:r w:rsidR="00242C94">
          <w:rPr>
            <w:noProof/>
            <w:webHidden/>
          </w:rPr>
        </w:r>
        <w:r w:rsidR="00242C94">
          <w:rPr>
            <w:noProof/>
            <w:webHidden/>
          </w:rPr>
          <w:fldChar w:fldCharType="separate"/>
        </w:r>
        <w:r w:rsidR="003D559A">
          <w:rPr>
            <w:noProof/>
            <w:webHidden/>
          </w:rPr>
          <w:t>18</w:t>
        </w:r>
        <w:r w:rsidR="00242C94">
          <w:rPr>
            <w:noProof/>
            <w:webHidden/>
          </w:rPr>
          <w:fldChar w:fldCharType="end"/>
        </w:r>
      </w:hyperlink>
    </w:p>
    <w:p w14:paraId="3C0F3D5A" w14:textId="229CC092" w:rsidR="00242C94" w:rsidRDefault="005B35FC">
      <w:pPr>
        <w:pStyle w:val="Tabledesillustrations"/>
        <w:tabs>
          <w:tab w:val="right" w:leader="dot" w:pos="10024"/>
        </w:tabs>
        <w:rPr>
          <w:b w:val="0"/>
          <w:noProof/>
          <w:color w:val="auto"/>
          <w:sz w:val="22"/>
          <w:lang w:eastAsia="fr-FR"/>
        </w:rPr>
      </w:pPr>
      <w:hyperlink w:anchor="_Toc51617050" w:history="1">
        <w:r w:rsidR="00242C94" w:rsidRPr="007E3FFE">
          <w:rPr>
            <w:rStyle w:val="Lienhypertexte"/>
            <w:noProof/>
          </w:rPr>
          <w:t>Figure 15 Tests du signal de type RZ</w:t>
        </w:r>
        <w:r w:rsidR="00242C94">
          <w:rPr>
            <w:noProof/>
            <w:webHidden/>
          </w:rPr>
          <w:tab/>
        </w:r>
        <w:r w:rsidR="00242C94">
          <w:rPr>
            <w:noProof/>
            <w:webHidden/>
          </w:rPr>
          <w:fldChar w:fldCharType="begin"/>
        </w:r>
        <w:r w:rsidR="00242C94">
          <w:rPr>
            <w:noProof/>
            <w:webHidden/>
          </w:rPr>
          <w:instrText xml:space="preserve"> PAGEREF _Toc51617050 \h </w:instrText>
        </w:r>
        <w:r w:rsidR="00242C94">
          <w:rPr>
            <w:noProof/>
            <w:webHidden/>
          </w:rPr>
        </w:r>
        <w:r w:rsidR="00242C94">
          <w:rPr>
            <w:noProof/>
            <w:webHidden/>
          </w:rPr>
          <w:fldChar w:fldCharType="separate"/>
        </w:r>
        <w:r w:rsidR="003D559A">
          <w:rPr>
            <w:noProof/>
            <w:webHidden/>
          </w:rPr>
          <w:t>19</w:t>
        </w:r>
        <w:r w:rsidR="00242C94">
          <w:rPr>
            <w:noProof/>
            <w:webHidden/>
          </w:rPr>
          <w:fldChar w:fldCharType="end"/>
        </w:r>
      </w:hyperlink>
    </w:p>
    <w:p w14:paraId="2FB17C50" w14:textId="429D198B" w:rsidR="00242C94" w:rsidRDefault="005B35FC">
      <w:pPr>
        <w:pStyle w:val="Tabledesillustrations"/>
        <w:tabs>
          <w:tab w:val="right" w:leader="dot" w:pos="10024"/>
        </w:tabs>
        <w:rPr>
          <w:b w:val="0"/>
          <w:noProof/>
          <w:color w:val="auto"/>
          <w:sz w:val="22"/>
          <w:lang w:eastAsia="fr-FR"/>
        </w:rPr>
      </w:pPr>
      <w:hyperlink w:anchor="_Toc51617051" w:history="1">
        <w:r w:rsidR="00242C94" w:rsidRPr="007E3FFE">
          <w:rPr>
            <w:rStyle w:val="Lienhypertexte"/>
            <w:noProof/>
          </w:rPr>
          <w:t>Figure 16 : Modélisation de la chaîne de transmission à l’étape 3.</w:t>
        </w:r>
        <w:r w:rsidR="00242C94">
          <w:rPr>
            <w:noProof/>
            <w:webHidden/>
          </w:rPr>
          <w:tab/>
        </w:r>
        <w:r w:rsidR="00242C94">
          <w:rPr>
            <w:noProof/>
            <w:webHidden/>
          </w:rPr>
          <w:fldChar w:fldCharType="begin"/>
        </w:r>
        <w:r w:rsidR="00242C94">
          <w:rPr>
            <w:noProof/>
            <w:webHidden/>
          </w:rPr>
          <w:instrText xml:space="preserve"> PAGEREF _Toc51617051 \h </w:instrText>
        </w:r>
        <w:r w:rsidR="00242C94">
          <w:rPr>
            <w:noProof/>
            <w:webHidden/>
          </w:rPr>
        </w:r>
        <w:r w:rsidR="00242C94">
          <w:rPr>
            <w:noProof/>
            <w:webHidden/>
          </w:rPr>
          <w:fldChar w:fldCharType="separate"/>
        </w:r>
        <w:r w:rsidR="003D559A">
          <w:rPr>
            <w:noProof/>
            <w:webHidden/>
          </w:rPr>
          <w:t>21</w:t>
        </w:r>
        <w:r w:rsidR="00242C94">
          <w:rPr>
            <w:noProof/>
            <w:webHidden/>
          </w:rPr>
          <w:fldChar w:fldCharType="end"/>
        </w:r>
      </w:hyperlink>
    </w:p>
    <w:p w14:paraId="46FAE201" w14:textId="66144A9E" w:rsidR="00242C94" w:rsidRDefault="005B35FC">
      <w:pPr>
        <w:pStyle w:val="Tabledesillustrations"/>
        <w:tabs>
          <w:tab w:val="right" w:leader="dot" w:pos="10024"/>
        </w:tabs>
        <w:rPr>
          <w:b w:val="0"/>
          <w:noProof/>
          <w:color w:val="auto"/>
          <w:sz w:val="22"/>
          <w:lang w:eastAsia="fr-FR"/>
        </w:rPr>
      </w:pPr>
      <w:hyperlink w:anchor="_Toc51617052" w:history="1">
        <w:r w:rsidR="00242C94" w:rsidRPr="007E3FFE">
          <w:rPr>
            <w:rStyle w:val="Lienhypertexte"/>
            <w:noProof/>
          </w:rPr>
          <w:t>Figure 17 : Ajout du bruit blanc gaussien.</w:t>
        </w:r>
        <w:r w:rsidR="00242C94">
          <w:rPr>
            <w:noProof/>
            <w:webHidden/>
          </w:rPr>
          <w:tab/>
        </w:r>
        <w:r w:rsidR="00242C94">
          <w:rPr>
            <w:noProof/>
            <w:webHidden/>
          </w:rPr>
          <w:fldChar w:fldCharType="begin"/>
        </w:r>
        <w:r w:rsidR="00242C94">
          <w:rPr>
            <w:noProof/>
            <w:webHidden/>
          </w:rPr>
          <w:instrText xml:space="preserve"> PAGEREF _Toc51617052 \h </w:instrText>
        </w:r>
        <w:r w:rsidR="00242C94">
          <w:rPr>
            <w:noProof/>
            <w:webHidden/>
          </w:rPr>
        </w:r>
        <w:r w:rsidR="00242C94">
          <w:rPr>
            <w:noProof/>
            <w:webHidden/>
          </w:rPr>
          <w:fldChar w:fldCharType="separate"/>
        </w:r>
        <w:r w:rsidR="003D559A">
          <w:rPr>
            <w:noProof/>
            <w:webHidden/>
          </w:rPr>
          <w:t>22</w:t>
        </w:r>
        <w:r w:rsidR="00242C94">
          <w:rPr>
            <w:noProof/>
            <w:webHidden/>
          </w:rPr>
          <w:fldChar w:fldCharType="end"/>
        </w:r>
      </w:hyperlink>
    </w:p>
    <w:p w14:paraId="21BD0B25" w14:textId="3F365E4F" w:rsidR="00242C94" w:rsidRDefault="005B35FC">
      <w:pPr>
        <w:pStyle w:val="Tabledesillustrations"/>
        <w:tabs>
          <w:tab w:val="right" w:leader="dot" w:pos="10024"/>
        </w:tabs>
        <w:rPr>
          <w:b w:val="0"/>
          <w:noProof/>
          <w:color w:val="auto"/>
          <w:sz w:val="22"/>
          <w:lang w:eastAsia="fr-FR"/>
        </w:rPr>
      </w:pPr>
      <w:hyperlink w:anchor="_Toc51617053" w:history="1">
        <w:r w:rsidR="00242C94" w:rsidRPr="007E3FFE">
          <w:rPr>
            <w:rStyle w:val="Lienhypertexte"/>
            <w:noProof/>
          </w:rPr>
          <w:t>Figure 18 : source http://www.codeurjava.com/ - ArrayList vs LinkedList (abscisse = temp en ms)</w:t>
        </w:r>
        <w:r w:rsidR="00242C94">
          <w:rPr>
            <w:noProof/>
            <w:webHidden/>
          </w:rPr>
          <w:tab/>
        </w:r>
        <w:r w:rsidR="00242C94">
          <w:rPr>
            <w:noProof/>
            <w:webHidden/>
          </w:rPr>
          <w:fldChar w:fldCharType="begin"/>
        </w:r>
        <w:r w:rsidR="00242C94">
          <w:rPr>
            <w:noProof/>
            <w:webHidden/>
          </w:rPr>
          <w:instrText xml:space="preserve"> PAGEREF _Toc51617053 \h </w:instrText>
        </w:r>
        <w:r w:rsidR="00242C94">
          <w:rPr>
            <w:noProof/>
            <w:webHidden/>
          </w:rPr>
        </w:r>
        <w:r w:rsidR="00242C94">
          <w:rPr>
            <w:noProof/>
            <w:webHidden/>
          </w:rPr>
          <w:fldChar w:fldCharType="separate"/>
        </w:r>
        <w:r w:rsidR="003D559A">
          <w:rPr>
            <w:noProof/>
            <w:webHidden/>
          </w:rPr>
          <w:t>23</w:t>
        </w:r>
        <w:r w:rsidR="00242C94">
          <w:rPr>
            <w:noProof/>
            <w:webHidden/>
          </w:rPr>
          <w:fldChar w:fldCharType="end"/>
        </w:r>
      </w:hyperlink>
    </w:p>
    <w:p w14:paraId="6C61488E" w14:textId="02AB90B1" w:rsidR="00242C94" w:rsidRDefault="005B35FC">
      <w:pPr>
        <w:pStyle w:val="Tabledesillustrations"/>
        <w:tabs>
          <w:tab w:val="right" w:leader="dot" w:pos="10024"/>
        </w:tabs>
        <w:rPr>
          <w:b w:val="0"/>
          <w:noProof/>
          <w:color w:val="auto"/>
          <w:sz w:val="22"/>
          <w:lang w:eastAsia="fr-FR"/>
        </w:rPr>
      </w:pPr>
      <w:hyperlink w:anchor="_Toc51617054" w:history="1">
        <w:r w:rsidR="00242C94" w:rsidRPr="007E3FFE">
          <w:rPr>
            <w:rStyle w:val="Lienhypertexte"/>
            <w:noProof/>
          </w:rPr>
          <w:t>Figure 19 : Tests du signal de type NRZ</w:t>
        </w:r>
        <w:r w:rsidR="00242C94">
          <w:rPr>
            <w:noProof/>
            <w:webHidden/>
          </w:rPr>
          <w:tab/>
        </w:r>
        <w:r w:rsidR="00242C94">
          <w:rPr>
            <w:noProof/>
            <w:webHidden/>
          </w:rPr>
          <w:fldChar w:fldCharType="begin"/>
        </w:r>
        <w:r w:rsidR="00242C94">
          <w:rPr>
            <w:noProof/>
            <w:webHidden/>
          </w:rPr>
          <w:instrText xml:space="preserve"> PAGEREF _Toc51617054 \h </w:instrText>
        </w:r>
        <w:r w:rsidR="00242C94">
          <w:rPr>
            <w:noProof/>
            <w:webHidden/>
          </w:rPr>
        </w:r>
        <w:r w:rsidR="00242C94">
          <w:rPr>
            <w:noProof/>
            <w:webHidden/>
          </w:rPr>
          <w:fldChar w:fldCharType="separate"/>
        </w:r>
        <w:r w:rsidR="003D559A">
          <w:rPr>
            <w:noProof/>
            <w:webHidden/>
          </w:rPr>
          <w:t>26</w:t>
        </w:r>
        <w:r w:rsidR="00242C94">
          <w:rPr>
            <w:noProof/>
            <w:webHidden/>
          </w:rPr>
          <w:fldChar w:fldCharType="end"/>
        </w:r>
      </w:hyperlink>
    </w:p>
    <w:p w14:paraId="6B295FAD" w14:textId="7B017EB1" w:rsidR="00242C94" w:rsidRDefault="005B35FC">
      <w:pPr>
        <w:pStyle w:val="Tabledesillustrations"/>
        <w:tabs>
          <w:tab w:val="right" w:leader="dot" w:pos="10024"/>
        </w:tabs>
        <w:rPr>
          <w:b w:val="0"/>
          <w:noProof/>
          <w:color w:val="auto"/>
          <w:sz w:val="22"/>
          <w:lang w:eastAsia="fr-FR"/>
        </w:rPr>
      </w:pPr>
      <w:hyperlink w:anchor="_Toc51617055" w:history="1">
        <w:r w:rsidR="00242C94" w:rsidRPr="007E3FFE">
          <w:rPr>
            <w:rStyle w:val="Lienhypertexte"/>
            <w:noProof/>
          </w:rPr>
          <w:t>Figure 20 : Tests du signal de type NRZT</w:t>
        </w:r>
        <w:r w:rsidR="00242C94">
          <w:rPr>
            <w:noProof/>
            <w:webHidden/>
          </w:rPr>
          <w:tab/>
        </w:r>
        <w:r w:rsidR="00242C94">
          <w:rPr>
            <w:noProof/>
            <w:webHidden/>
          </w:rPr>
          <w:fldChar w:fldCharType="begin"/>
        </w:r>
        <w:r w:rsidR="00242C94">
          <w:rPr>
            <w:noProof/>
            <w:webHidden/>
          </w:rPr>
          <w:instrText xml:space="preserve"> PAGEREF _Toc51617055 \h </w:instrText>
        </w:r>
        <w:r w:rsidR="00242C94">
          <w:rPr>
            <w:noProof/>
            <w:webHidden/>
          </w:rPr>
        </w:r>
        <w:r w:rsidR="00242C94">
          <w:rPr>
            <w:noProof/>
            <w:webHidden/>
          </w:rPr>
          <w:fldChar w:fldCharType="separate"/>
        </w:r>
        <w:r w:rsidR="003D559A">
          <w:rPr>
            <w:noProof/>
            <w:webHidden/>
          </w:rPr>
          <w:t>27</w:t>
        </w:r>
        <w:r w:rsidR="00242C94">
          <w:rPr>
            <w:noProof/>
            <w:webHidden/>
          </w:rPr>
          <w:fldChar w:fldCharType="end"/>
        </w:r>
      </w:hyperlink>
    </w:p>
    <w:p w14:paraId="2D4865DC" w14:textId="0477DEDC" w:rsidR="00242C94" w:rsidRDefault="005B35FC">
      <w:pPr>
        <w:pStyle w:val="Tabledesillustrations"/>
        <w:tabs>
          <w:tab w:val="right" w:leader="dot" w:pos="10024"/>
        </w:tabs>
        <w:rPr>
          <w:b w:val="0"/>
          <w:noProof/>
          <w:color w:val="auto"/>
          <w:sz w:val="22"/>
          <w:lang w:eastAsia="fr-FR"/>
        </w:rPr>
      </w:pPr>
      <w:hyperlink w:anchor="_Toc51617056" w:history="1">
        <w:r w:rsidR="00242C94" w:rsidRPr="007E3FFE">
          <w:rPr>
            <w:rStyle w:val="Lienhypertexte"/>
            <w:noProof/>
          </w:rPr>
          <w:t>Figure 21 : Tests du signal de type NRZ</w:t>
        </w:r>
        <w:r w:rsidR="00242C94">
          <w:rPr>
            <w:noProof/>
            <w:webHidden/>
          </w:rPr>
          <w:tab/>
        </w:r>
        <w:r w:rsidR="00242C94">
          <w:rPr>
            <w:noProof/>
            <w:webHidden/>
          </w:rPr>
          <w:fldChar w:fldCharType="begin"/>
        </w:r>
        <w:r w:rsidR="00242C94">
          <w:rPr>
            <w:noProof/>
            <w:webHidden/>
          </w:rPr>
          <w:instrText xml:space="preserve"> PAGEREF _Toc51617056 \h </w:instrText>
        </w:r>
        <w:r w:rsidR="00242C94">
          <w:rPr>
            <w:noProof/>
            <w:webHidden/>
          </w:rPr>
        </w:r>
        <w:r w:rsidR="00242C94">
          <w:rPr>
            <w:noProof/>
            <w:webHidden/>
          </w:rPr>
          <w:fldChar w:fldCharType="separate"/>
        </w:r>
        <w:r w:rsidR="003D559A">
          <w:rPr>
            <w:noProof/>
            <w:webHidden/>
          </w:rPr>
          <w:t>28</w:t>
        </w:r>
        <w:r w:rsidR="00242C94">
          <w:rPr>
            <w:noProof/>
            <w:webHidden/>
          </w:rPr>
          <w:fldChar w:fldCharType="end"/>
        </w:r>
      </w:hyperlink>
    </w:p>
    <w:p w14:paraId="4D78860F" w14:textId="674ECE3F" w:rsidR="00242C94" w:rsidRDefault="005B35FC">
      <w:pPr>
        <w:pStyle w:val="Tabledesillustrations"/>
        <w:tabs>
          <w:tab w:val="right" w:leader="dot" w:pos="10024"/>
        </w:tabs>
        <w:rPr>
          <w:b w:val="0"/>
          <w:noProof/>
          <w:color w:val="auto"/>
          <w:sz w:val="22"/>
          <w:lang w:eastAsia="fr-FR"/>
        </w:rPr>
      </w:pPr>
      <w:hyperlink w:anchor="_Toc51617057" w:history="1">
        <w:r w:rsidR="00242C94" w:rsidRPr="007E3FFE">
          <w:rPr>
            <w:rStyle w:val="Lienhypertexte"/>
            <w:noProof/>
          </w:rPr>
          <w:t>Figure 22 : NRZT avec un snrpb à -20dB</w:t>
        </w:r>
        <w:r w:rsidR="00242C94">
          <w:rPr>
            <w:noProof/>
            <w:webHidden/>
          </w:rPr>
          <w:tab/>
        </w:r>
        <w:r w:rsidR="00242C94">
          <w:rPr>
            <w:noProof/>
            <w:webHidden/>
          </w:rPr>
          <w:fldChar w:fldCharType="begin"/>
        </w:r>
        <w:r w:rsidR="00242C94">
          <w:rPr>
            <w:noProof/>
            <w:webHidden/>
          </w:rPr>
          <w:instrText xml:space="preserve"> PAGEREF _Toc51617057 \h </w:instrText>
        </w:r>
        <w:r w:rsidR="00242C94">
          <w:rPr>
            <w:noProof/>
            <w:webHidden/>
          </w:rPr>
        </w:r>
        <w:r w:rsidR="00242C94">
          <w:rPr>
            <w:noProof/>
            <w:webHidden/>
          </w:rPr>
          <w:fldChar w:fldCharType="separate"/>
        </w:r>
        <w:r w:rsidR="003D559A">
          <w:rPr>
            <w:noProof/>
            <w:webHidden/>
          </w:rPr>
          <w:t>29</w:t>
        </w:r>
        <w:r w:rsidR="00242C94">
          <w:rPr>
            <w:noProof/>
            <w:webHidden/>
          </w:rPr>
          <w:fldChar w:fldCharType="end"/>
        </w:r>
      </w:hyperlink>
    </w:p>
    <w:p w14:paraId="57A966A0" w14:textId="23BBBED3"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58"/>
      <w:footerReference w:type="default" r:id="rId5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BAC3E8" w14:textId="77777777" w:rsidR="005B35FC" w:rsidRDefault="005B35FC">
      <w:r>
        <w:separator/>
      </w:r>
    </w:p>
    <w:p w14:paraId="0BFA41A6" w14:textId="77777777" w:rsidR="005B35FC" w:rsidRDefault="005B35FC"/>
  </w:endnote>
  <w:endnote w:type="continuationSeparator" w:id="0">
    <w:p w14:paraId="341D3A54" w14:textId="77777777" w:rsidR="005B35FC" w:rsidRDefault="005B35FC">
      <w:r>
        <w:continuationSeparator/>
      </w:r>
    </w:p>
    <w:p w14:paraId="605381E7" w14:textId="77777777" w:rsidR="005B35FC" w:rsidRDefault="005B35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C816F" w14:textId="77777777" w:rsidR="005B35FC" w:rsidRDefault="005B35FC">
      <w:r>
        <w:separator/>
      </w:r>
    </w:p>
    <w:p w14:paraId="18FE6AC6" w14:textId="77777777" w:rsidR="005B35FC" w:rsidRDefault="005B35FC"/>
  </w:footnote>
  <w:footnote w:type="continuationSeparator" w:id="0">
    <w:p w14:paraId="5055C528" w14:textId="77777777" w:rsidR="005B35FC" w:rsidRDefault="005B35FC">
      <w:r>
        <w:continuationSeparator/>
      </w:r>
    </w:p>
    <w:p w14:paraId="05796913" w14:textId="77777777" w:rsidR="005B35FC" w:rsidRDefault="005B35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7"/>
  </w:num>
  <w:num w:numId="6">
    <w:abstractNumId w:val="12"/>
  </w:num>
  <w:num w:numId="7">
    <w:abstractNumId w:val="16"/>
  </w:num>
  <w:num w:numId="8">
    <w:abstractNumId w:val="0"/>
  </w:num>
  <w:num w:numId="9">
    <w:abstractNumId w:val="10"/>
  </w:num>
  <w:num w:numId="10">
    <w:abstractNumId w:val="4"/>
  </w:num>
  <w:num w:numId="11">
    <w:abstractNumId w:val="6"/>
  </w:num>
  <w:num w:numId="12">
    <w:abstractNumId w:val="11"/>
  </w:num>
  <w:num w:numId="13">
    <w:abstractNumId w:val="9"/>
  </w:num>
  <w:num w:numId="14">
    <w:abstractNumId w:val="14"/>
  </w:num>
  <w:num w:numId="15">
    <w:abstractNumId w:val="15"/>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66E4"/>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48F6"/>
    <w:rsid w:val="000658F6"/>
    <w:rsid w:val="000704F6"/>
    <w:rsid w:val="000719D2"/>
    <w:rsid w:val="000729DD"/>
    <w:rsid w:val="00075DDE"/>
    <w:rsid w:val="00075E43"/>
    <w:rsid w:val="00085D91"/>
    <w:rsid w:val="00091F1D"/>
    <w:rsid w:val="00093DA3"/>
    <w:rsid w:val="0009574A"/>
    <w:rsid w:val="00097282"/>
    <w:rsid w:val="00097424"/>
    <w:rsid w:val="000A0150"/>
    <w:rsid w:val="000A0C3E"/>
    <w:rsid w:val="000A6E07"/>
    <w:rsid w:val="000B0A1A"/>
    <w:rsid w:val="000B1E81"/>
    <w:rsid w:val="000C15A8"/>
    <w:rsid w:val="000C4222"/>
    <w:rsid w:val="000C5C23"/>
    <w:rsid w:val="000C5ED9"/>
    <w:rsid w:val="000E12EB"/>
    <w:rsid w:val="000E63C9"/>
    <w:rsid w:val="000E69F9"/>
    <w:rsid w:val="000F126D"/>
    <w:rsid w:val="0010108C"/>
    <w:rsid w:val="0010383D"/>
    <w:rsid w:val="0010417F"/>
    <w:rsid w:val="00114990"/>
    <w:rsid w:val="00115C30"/>
    <w:rsid w:val="001173DE"/>
    <w:rsid w:val="00121583"/>
    <w:rsid w:val="001266C4"/>
    <w:rsid w:val="00130E9D"/>
    <w:rsid w:val="00136A57"/>
    <w:rsid w:val="00150A6D"/>
    <w:rsid w:val="00151CE8"/>
    <w:rsid w:val="00154376"/>
    <w:rsid w:val="0015504F"/>
    <w:rsid w:val="001560C0"/>
    <w:rsid w:val="00157010"/>
    <w:rsid w:val="00177AEF"/>
    <w:rsid w:val="00185B35"/>
    <w:rsid w:val="00187BA0"/>
    <w:rsid w:val="00192472"/>
    <w:rsid w:val="001A5CB3"/>
    <w:rsid w:val="001B4C5E"/>
    <w:rsid w:val="001C1E4B"/>
    <w:rsid w:val="001C22E1"/>
    <w:rsid w:val="001C6673"/>
    <w:rsid w:val="001C77AD"/>
    <w:rsid w:val="001D68B0"/>
    <w:rsid w:val="001E03D2"/>
    <w:rsid w:val="001E0E6F"/>
    <w:rsid w:val="001F1451"/>
    <w:rsid w:val="001F200E"/>
    <w:rsid w:val="001F2BC8"/>
    <w:rsid w:val="001F3152"/>
    <w:rsid w:val="001F5F6B"/>
    <w:rsid w:val="001F5FB5"/>
    <w:rsid w:val="001F6327"/>
    <w:rsid w:val="002058E8"/>
    <w:rsid w:val="00211188"/>
    <w:rsid w:val="00212AA7"/>
    <w:rsid w:val="0022354E"/>
    <w:rsid w:val="00223571"/>
    <w:rsid w:val="002241C9"/>
    <w:rsid w:val="002277C7"/>
    <w:rsid w:val="002330B8"/>
    <w:rsid w:val="0023355E"/>
    <w:rsid w:val="00242C94"/>
    <w:rsid w:val="002434CA"/>
    <w:rsid w:val="00243EBC"/>
    <w:rsid w:val="002465AE"/>
    <w:rsid w:val="00246A35"/>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5FC0"/>
    <w:rsid w:val="002E68B7"/>
    <w:rsid w:val="002E6D8F"/>
    <w:rsid w:val="002F0843"/>
    <w:rsid w:val="002F24F9"/>
    <w:rsid w:val="002F3333"/>
    <w:rsid w:val="002F3A8B"/>
    <w:rsid w:val="002F51F5"/>
    <w:rsid w:val="002F5797"/>
    <w:rsid w:val="0030038B"/>
    <w:rsid w:val="003022FF"/>
    <w:rsid w:val="00311029"/>
    <w:rsid w:val="00311AC9"/>
    <w:rsid w:val="00312137"/>
    <w:rsid w:val="00314F99"/>
    <w:rsid w:val="00330359"/>
    <w:rsid w:val="0033762F"/>
    <w:rsid w:val="0034029E"/>
    <w:rsid w:val="00342975"/>
    <w:rsid w:val="003530ED"/>
    <w:rsid w:val="003538E9"/>
    <w:rsid w:val="00360464"/>
    <w:rsid w:val="00360494"/>
    <w:rsid w:val="00363F53"/>
    <w:rsid w:val="00366C7E"/>
    <w:rsid w:val="00367F7E"/>
    <w:rsid w:val="00371F7D"/>
    <w:rsid w:val="00376800"/>
    <w:rsid w:val="00382A01"/>
    <w:rsid w:val="00384EA3"/>
    <w:rsid w:val="00394D49"/>
    <w:rsid w:val="003A042C"/>
    <w:rsid w:val="003A39A1"/>
    <w:rsid w:val="003A3B41"/>
    <w:rsid w:val="003A3C5B"/>
    <w:rsid w:val="003A4FC1"/>
    <w:rsid w:val="003A6202"/>
    <w:rsid w:val="003A6454"/>
    <w:rsid w:val="003B1DEA"/>
    <w:rsid w:val="003C2191"/>
    <w:rsid w:val="003C21D8"/>
    <w:rsid w:val="003C3D26"/>
    <w:rsid w:val="003C671A"/>
    <w:rsid w:val="003D3863"/>
    <w:rsid w:val="003D3D48"/>
    <w:rsid w:val="003D40BD"/>
    <w:rsid w:val="003D4A89"/>
    <w:rsid w:val="003D559A"/>
    <w:rsid w:val="003D6277"/>
    <w:rsid w:val="003E19F8"/>
    <w:rsid w:val="003F0C2A"/>
    <w:rsid w:val="003F4C4C"/>
    <w:rsid w:val="003F7799"/>
    <w:rsid w:val="004013ED"/>
    <w:rsid w:val="00403D28"/>
    <w:rsid w:val="004110DE"/>
    <w:rsid w:val="00412330"/>
    <w:rsid w:val="00412D7E"/>
    <w:rsid w:val="00427829"/>
    <w:rsid w:val="00431753"/>
    <w:rsid w:val="004341FC"/>
    <w:rsid w:val="00436154"/>
    <w:rsid w:val="0044085A"/>
    <w:rsid w:val="00445D97"/>
    <w:rsid w:val="00447FD0"/>
    <w:rsid w:val="004525F8"/>
    <w:rsid w:val="004636E1"/>
    <w:rsid w:val="004641CB"/>
    <w:rsid w:val="00470AB0"/>
    <w:rsid w:val="004726EE"/>
    <w:rsid w:val="00472AD7"/>
    <w:rsid w:val="004762DA"/>
    <w:rsid w:val="00483BB9"/>
    <w:rsid w:val="004868D2"/>
    <w:rsid w:val="00486C91"/>
    <w:rsid w:val="00490EC0"/>
    <w:rsid w:val="0049457D"/>
    <w:rsid w:val="004A04C9"/>
    <w:rsid w:val="004A19FF"/>
    <w:rsid w:val="004A3955"/>
    <w:rsid w:val="004A3A4D"/>
    <w:rsid w:val="004B21A5"/>
    <w:rsid w:val="004B2828"/>
    <w:rsid w:val="004E2197"/>
    <w:rsid w:val="004E451D"/>
    <w:rsid w:val="004E568A"/>
    <w:rsid w:val="004F3C2D"/>
    <w:rsid w:val="004F453B"/>
    <w:rsid w:val="00500F98"/>
    <w:rsid w:val="005025DF"/>
    <w:rsid w:val="005037F0"/>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57C51"/>
    <w:rsid w:val="00561166"/>
    <w:rsid w:val="00563979"/>
    <w:rsid w:val="005649A9"/>
    <w:rsid w:val="00572102"/>
    <w:rsid w:val="0057360B"/>
    <w:rsid w:val="00581980"/>
    <w:rsid w:val="00590645"/>
    <w:rsid w:val="00590B79"/>
    <w:rsid w:val="005966CC"/>
    <w:rsid w:val="00597DFA"/>
    <w:rsid w:val="005A3BA5"/>
    <w:rsid w:val="005B35FC"/>
    <w:rsid w:val="005B3C77"/>
    <w:rsid w:val="005B4EA9"/>
    <w:rsid w:val="005C049E"/>
    <w:rsid w:val="005D372C"/>
    <w:rsid w:val="005D6667"/>
    <w:rsid w:val="005E314E"/>
    <w:rsid w:val="005F0AE6"/>
    <w:rsid w:val="005F1BB0"/>
    <w:rsid w:val="005F63EB"/>
    <w:rsid w:val="00602907"/>
    <w:rsid w:val="006033BC"/>
    <w:rsid w:val="00603D41"/>
    <w:rsid w:val="00607DA3"/>
    <w:rsid w:val="006109B1"/>
    <w:rsid w:val="0061239B"/>
    <w:rsid w:val="00614EF7"/>
    <w:rsid w:val="0062198F"/>
    <w:rsid w:val="00623B00"/>
    <w:rsid w:val="00627846"/>
    <w:rsid w:val="00627F3F"/>
    <w:rsid w:val="00633C48"/>
    <w:rsid w:val="00636887"/>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A0BDD"/>
    <w:rsid w:val="006A1DAC"/>
    <w:rsid w:val="006A384F"/>
    <w:rsid w:val="006A3E88"/>
    <w:rsid w:val="006A74D2"/>
    <w:rsid w:val="006B0D00"/>
    <w:rsid w:val="006B36AF"/>
    <w:rsid w:val="006B5F4F"/>
    <w:rsid w:val="006B6E9B"/>
    <w:rsid w:val="006C10D9"/>
    <w:rsid w:val="006C1686"/>
    <w:rsid w:val="006D12B7"/>
    <w:rsid w:val="006D1330"/>
    <w:rsid w:val="006D6BDC"/>
    <w:rsid w:val="006E332C"/>
    <w:rsid w:val="006E4C71"/>
    <w:rsid w:val="006E5686"/>
    <w:rsid w:val="006E5716"/>
    <w:rsid w:val="006E7B49"/>
    <w:rsid w:val="006F44D7"/>
    <w:rsid w:val="0070366D"/>
    <w:rsid w:val="00705FED"/>
    <w:rsid w:val="007302B3"/>
    <w:rsid w:val="00730733"/>
    <w:rsid w:val="00730E3A"/>
    <w:rsid w:val="00733DBE"/>
    <w:rsid w:val="00735D7B"/>
    <w:rsid w:val="00736AAF"/>
    <w:rsid w:val="007428CE"/>
    <w:rsid w:val="00750316"/>
    <w:rsid w:val="007571A4"/>
    <w:rsid w:val="00765B2A"/>
    <w:rsid w:val="00774F06"/>
    <w:rsid w:val="007766D6"/>
    <w:rsid w:val="00783A34"/>
    <w:rsid w:val="00791F4B"/>
    <w:rsid w:val="007A5A96"/>
    <w:rsid w:val="007B23D6"/>
    <w:rsid w:val="007B4E1D"/>
    <w:rsid w:val="007C0326"/>
    <w:rsid w:val="007C2097"/>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290F"/>
    <w:rsid w:val="00853CDB"/>
    <w:rsid w:val="00856663"/>
    <w:rsid w:val="00862FE4"/>
    <w:rsid w:val="0086389A"/>
    <w:rsid w:val="008659CE"/>
    <w:rsid w:val="00870CDF"/>
    <w:rsid w:val="0087605E"/>
    <w:rsid w:val="0087609A"/>
    <w:rsid w:val="00876387"/>
    <w:rsid w:val="00881739"/>
    <w:rsid w:val="00881EE7"/>
    <w:rsid w:val="008825AA"/>
    <w:rsid w:val="00894AA0"/>
    <w:rsid w:val="008A0267"/>
    <w:rsid w:val="008A57E3"/>
    <w:rsid w:val="008B1D0F"/>
    <w:rsid w:val="008B1ED9"/>
    <w:rsid w:val="008B1FEE"/>
    <w:rsid w:val="008B26D8"/>
    <w:rsid w:val="008B282A"/>
    <w:rsid w:val="008B2D7F"/>
    <w:rsid w:val="008D4117"/>
    <w:rsid w:val="008D73AE"/>
    <w:rsid w:val="008E0363"/>
    <w:rsid w:val="008E0A50"/>
    <w:rsid w:val="008E6942"/>
    <w:rsid w:val="008E6D70"/>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977"/>
    <w:rsid w:val="00930F4F"/>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6E7D"/>
    <w:rsid w:val="009F44C2"/>
    <w:rsid w:val="009F794D"/>
    <w:rsid w:val="00A005E5"/>
    <w:rsid w:val="00A028CE"/>
    <w:rsid w:val="00A03295"/>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4EBD"/>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6534"/>
    <w:rsid w:val="00AA6900"/>
    <w:rsid w:val="00AB02A7"/>
    <w:rsid w:val="00AB6721"/>
    <w:rsid w:val="00AC0EA2"/>
    <w:rsid w:val="00AC29F3"/>
    <w:rsid w:val="00AC427E"/>
    <w:rsid w:val="00AC598A"/>
    <w:rsid w:val="00AE005B"/>
    <w:rsid w:val="00AE0E7F"/>
    <w:rsid w:val="00AE1FD7"/>
    <w:rsid w:val="00AF037B"/>
    <w:rsid w:val="00AF3481"/>
    <w:rsid w:val="00AF650B"/>
    <w:rsid w:val="00B22B1A"/>
    <w:rsid w:val="00B22EDD"/>
    <w:rsid w:val="00B231E5"/>
    <w:rsid w:val="00B308BD"/>
    <w:rsid w:val="00B30FB5"/>
    <w:rsid w:val="00B31F19"/>
    <w:rsid w:val="00B40FF0"/>
    <w:rsid w:val="00B53868"/>
    <w:rsid w:val="00B554D8"/>
    <w:rsid w:val="00B5633B"/>
    <w:rsid w:val="00B632DE"/>
    <w:rsid w:val="00B634E2"/>
    <w:rsid w:val="00B6352E"/>
    <w:rsid w:val="00B63A4C"/>
    <w:rsid w:val="00B7280E"/>
    <w:rsid w:val="00B76494"/>
    <w:rsid w:val="00B76717"/>
    <w:rsid w:val="00B8090C"/>
    <w:rsid w:val="00B82FC3"/>
    <w:rsid w:val="00B84007"/>
    <w:rsid w:val="00B861C1"/>
    <w:rsid w:val="00B87BC3"/>
    <w:rsid w:val="00B9185B"/>
    <w:rsid w:val="00B92919"/>
    <w:rsid w:val="00B93FDA"/>
    <w:rsid w:val="00BA43D0"/>
    <w:rsid w:val="00BB28E9"/>
    <w:rsid w:val="00BB517B"/>
    <w:rsid w:val="00BC0FDC"/>
    <w:rsid w:val="00BC3950"/>
    <w:rsid w:val="00BC4A57"/>
    <w:rsid w:val="00BD38C8"/>
    <w:rsid w:val="00BF0C3B"/>
    <w:rsid w:val="00BF19E7"/>
    <w:rsid w:val="00C01922"/>
    <w:rsid w:val="00C02A34"/>
    <w:rsid w:val="00C02B87"/>
    <w:rsid w:val="00C041B2"/>
    <w:rsid w:val="00C04513"/>
    <w:rsid w:val="00C05347"/>
    <w:rsid w:val="00C142B3"/>
    <w:rsid w:val="00C21611"/>
    <w:rsid w:val="00C23768"/>
    <w:rsid w:val="00C32D59"/>
    <w:rsid w:val="00C4086D"/>
    <w:rsid w:val="00C41F2A"/>
    <w:rsid w:val="00C435E5"/>
    <w:rsid w:val="00C44062"/>
    <w:rsid w:val="00C47166"/>
    <w:rsid w:val="00C53B44"/>
    <w:rsid w:val="00C55715"/>
    <w:rsid w:val="00C60EEC"/>
    <w:rsid w:val="00C66314"/>
    <w:rsid w:val="00C70F59"/>
    <w:rsid w:val="00C76612"/>
    <w:rsid w:val="00C77A13"/>
    <w:rsid w:val="00C8362C"/>
    <w:rsid w:val="00C87796"/>
    <w:rsid w:val="00C93D84"/>
    <w:rsid w:val="00C94ED3"/>
    <w:rsid w:val="00CA1896"/>
    <w:rsid w:val="00CB183B"/>
    <w:rsid w:val="00CB4F1C"/>
    <w:rsid w:val="00CB5B28"/>
    <w:rsid w:val="00CC0DF5"/>
    <w:rsid w:val="00CC3DE5"/>
    <w:rsid w:val="00CC5BCC"/>
    <w:rsid w:val="00CD00B3"/>
    <w:rsid w:val="00CD05F9"/>
    <w:rsid w:val="00CD7FDC"/>
    <w:rsid w:val="00CE1D63"/>
    <w:rsid w:val="00CF09E1"/>
    <w:rsid w:val="00CF1025"/>
    <w:rsid w:val="00CF5371"/>
    <w:rsid w:val="00D0323A"/>
    <w:rsid w:val="00D0559F"/>
    <w:rsid w:val="00D077E9"/>
    <w:rsid w:val="00D17297"/>
    <w:rsid w:val="00D20237"/>
    <w:rsid w:val="00D2125B"/>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B1B52"/>
    <w:rsid w:val="00DB20FF"/>
    <w:rsid w:val="00DB4D28"/>
    <w:rsid w:val="00DC171F"/>
    <w:rsid w:val="00DC1F8C"/>
    <w:rsid w:val="00DC7D87"/>
    <w:rsid w:val="00DD152F"/>
    <w:rsid w:val="00DD421B"/>
    <w:rsid w:val="00DE213F"/>
    <w:rsid w:val="00DE2D58"/>
    <w:rsid w:val="00DE53D2"/>
    <w:rsid w:val="00DE6B4C"/>
    <w:rsid w:val="00DF027C"/>
    <w:rsid w:val="00DF3D28"/>
    <w:rsid w:val="00DF55C8"/>
    <w:rsid w:val="00E00A32"/>
    <w:rsid w:val="00E07AB8"/>
    <w:rsid w:val="00E16849"/>
    <w:rsid w:val="00E16CF5"/>
    <w:rsid w:val="00E16E80"/>
    <w:rsid w:val="00E22ACD"/>
    <w:rsid w:val="00E27AFC"/>
    <w:rsid w:val="00E5624E"/>
    <w:rsid w:val="00E57BD3"/>
    <w:rsid w:val="00E616D4"/>
    <w:rsid w:val="00E620B0"/>
    <w:rsid w:val="00E6366E"/>
    <w:rsid w:val="00E671EC"/>
    <w:rsid w:val="00E67A19"/>
    <w:rsid w:val="00E7639E"/>
    <w:rsid w:val="00E76614"/>
    <w:rsid w:val="00E810BA"/>
    <w:rsid w:val="00E81B40"/>
    <w:rsid w:val="00E86F1C"/>
    <w:rsid w:val="00E95E29"/>
    <w:rsid w:val="00EB15EA"/>
    <w:rsid w:val="00EB3D69"/>
    <w:rsid w:val="00EB3E0D"/>
    <w:rsid w:val="00EB5E0B"/>
    <w:rsid w:val="00EC1209"/>
    <w:rsid w:val="00EC36BB"/>
    <w:rsid w:val="00EC7169"/>
    <w:rsid w:val="00EC7568"/>
    <w:rsid w:val="00EF386A"/>
    <w:rsid w:val="00EF3E0A"/>
    <w:rsid w:val="00EF4656"/>
    <w:rsid w:val="00EF555B"/>
    <w:rsid w:val="00EF5AEC"/>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4167D"/>
    <w:rsid w:val="00F4204E"/>
    <w:rsid w:val="00F44555"/>
    <w:rsid w:val="00F506CA"/>
    <w:rsid w:val="00F52D27"/>
    <w:rsid w:val="00F531F2"/>
    <w:rsid w:val="00F5558C"/>
    <w:rsid w:val="00F6111B"/>
    <w:rsid w:val="00F619FC"/>
    <w:rsid w:val="00F64C61"/>
    <w:rsid w:val="00F704E4"/>
    <w:rsid w:val="00F715F7"/>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retis-my.sharepoint.com/personal/clegruiec_retis_fr/Documents/IMT/IMT-SIT213/rapport/merge/LEGRUIEC-LEDUC-FRAIGNAC-MAQUIN-LEJEUNE-1to3-Rapports.docx"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retis-my.sharepoint.com/personal/clegruiec_retis_fr/Documents/IMT/IMT-SIT213/rapport/merge/LEGRUIEC-LEDUC-FRAIGNAC-MAQUIN-LEJEUNE-1to3-Rapports.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retis-my.sharepoint.com/personal/clegruiec_retis_fr/Documents/IMT/IMT-SIT213/rapport/merge/LEGRUIEC-LEDUC-FRAIGNAC-MAQUIN-LEJEUNE-1to3-Rapports.docx" TargetMode="External"/><Relationship Id="rId61"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https://retis-my.sharepoint.com/personal/clegruiec_retis_fr/Documents/IMT/IMT-SIT213/rapport/merge/LEGRUIEC-LEDUC-FRAIGNAC-MAQUIN-LEJEUNE-1to3-Rapports.docx" TargetMode="Externa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B2932"/>
    <w:rsid w:val="002B682B"/>
    <w:rsid w:val="004979BA"/>
    <w:rsid w:val="006B7408"/>
    <w:rsid w:val="007D7C90"/>
    <w:rsid w:val="00803D17"/>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186</TotalTime>
  <Pages>32</Pages>
  <Words>5174</Words>
  <Characters>28459</Characters>
  <Application>Microsoft Office Word</Application>
  <DocSecurity>0</DocSecurity>
  <Lines>237</Lines>
  <Paragraphs>67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134</cp:revision>
  <cp:lastPrinted>2020-09-22T18:15:00Z</cp:lastPrinted>
  <dcterms:created xsi:type="dcterms:W3CDTF">2020-09-21T17:15:00Z</dcterms:created>
  <dcterms:modified xsi:type="dcterms:W3CDTF">2020-09-22T18:15:00Z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