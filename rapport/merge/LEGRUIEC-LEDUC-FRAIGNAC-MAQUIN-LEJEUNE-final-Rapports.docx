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6CCC7F66" w14:textId="02D195FB" w:rsidR="00716547" w:rsidRPr="00D86945" w:rsidRDefault="00716547" w:rsidP="00D077E9">
                            <w:pPr>
                              <w:pStyle w:val="Titre"/>
                              <w:rPr>
                                <w:lang w:bidi="fr-FR"/>
                              </w:rPr>
                            </w:pPr>
                            <w:r>
                              <w:rPr>
                                <w:lang w:bidi="fr-FR"/>
                              </w:rPr>
                              <w:t>SIT213</w:t>
                            </w:r>
                          </w:p>
                          <w:p w14:paraId="3CBF0842" w14:textId="55430124" w:rsidR="00716547" w:rsidRPr="00D86945" w:rsidRDefault="00716547"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6952FBBE"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8A5801">
                  <w:rPr>
                    <w:rStyle w:val="Sous-titreCar"/>
                    <w:b w:val="0"/>
                    <w:noProof/>
                    <w:lang w:bidi="fr-FR"/>
                  </w:rPr>
                  <w:t>17 octobre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716547" w:rsidRDefault="00716547"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716547" w:rsidRDefault="00716547"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391ED597" w14:textId="79C9ED1F" w:rsidR="00047DD0" w:rsidRDefault="00C8362C">
          <w:pPr>
            <w:pStyle w:val="TM1"/>
            <w:rPr>
              <w:b w:val="0"/>
              <w:noProof/>
              <w:color w:val="auto"/>
              <w:sz w:val="22"/>
              <w:lang w:eastAsia="fr-FR"/>
            </w:rPr>
          </w:pPr>
          <w:r>
            <w:fldChar w:fldCharType="begin"/>
          </w:r>
          <w:r>
            <w:instrText xml:space="preserve"> TOC \o "1-3" \h \z \u </w:instrText>
          </w:r>
          <w:r>
            <w:fldChar w:fldCharType="separate"/>
          </w:r>
          <w:hyperlink w:anchor="_Toc53861850" w:history="1">
            <w:r w:rsidR="00047DD0" w:rsidRPr="002E47D1">
              <w:rPr>
                <w:rStyle w:val="Lienhypertexte"/>
                <w:noProof/>
              </w:rPr>
              <w:t>Intentions du projet</w:t>
            </w:r>
            <w:r w:rsidR="00047DD0">
              <w:rPr>
                <w:noProof/>
                <w:webHidden/>
              </w:rPr>
              <w:tab/>
            </w:r>
            <w:r w:rsidR="00047DD0">
              <w:rPr>
                <w:noProof/>
                <w:webHidden/>
              </w:rPr>
              <w:fldChar w:fldCharType="begin"/>
            </w:r>
            <w:r w:rsidR="00047DD0">
              <w:rPr>
                <w:noProof/>
                <w:webHidden/>
              </w:rPr>
              <w:instrText xml:space="preserve"> PAGEREF _Toc53861850 \h </w:instrText>
            </w:r>
            <w:r w:rsidR="00047DD0">
              <w:rPr>
                <w:noProof/>
                <w:webHidden/>
              </w:rPr>
            </w:r>
            <w:r w:rsidR="00047DD0">
              <w:rPr>
                <w:noProof/>
                <w:webHidden/>
              </w:rPr>
              <w:fldChar w:fldCharType="separate"/>
            </w:r>
            <w:r w:rsidR="00047DD0">
              <w:rPr>
                <w:noProof/>
                <w:webHidden/>
              </w:rPr>
              <w:t>4</w:t>
            </w:r>
            <w:r w:rsidR="00047DD0">
              <w:rPr>
                <w:noProof/>
                <w:webHidden/>
              </w:rPr>
              <w:fldChar w:fldCharType="end"/>
            </w:r>
          </w:hyperlink>
        </w:p>
        <w:p w14:paraId="6EF4E6A2" w14:textId="58F2E2E2" w:rsidR="00047DD0" w:rsidRDefault="00047DD0">
          <w:pPr>
            <w:pStyle w:val="TM1"/>
            <w:rPr>
              <w:b w:val="0"/>
              <w:noProof/>
              <w:color w:val="auto"/>
              <w:sz w:val="22"/>
              <w:lang w:eastAsia="fr-FR"/>
            </w:rPr>
          </w:pPr>
          <w:hyperlink w:anchor="_Toc53861851" w:history="1">
            <w:r w:rsidRPr="002E47D1">
              <w:rPr>
                <w:rStyle w:val="Lienhypertexte"/>
                <w:noProof/>
              </w:rPr>
              <w:t>1</w:t>
            </w:r>
            <w:r w:rsidRPr="002E47D1">
              <w:rPr>
                <w:rStyle w:val="Lienhypertexte"/>
                <w:noProof/>
                <w:vertAlign w:val="superscript"/>
              </w:rPr>
              <w:t>ère</w:t>
            </w:r>
            <w:r w:rsidRPr="002E47D1">
              <w:rPr>
                <w:rStyle w:val="Lienhypertexte"/>
                <w:noProof/>
              </w:rPr>
              <w:t xml:space="preserve"> étape du projet</w:t>
            </w:r>
            <w:r>
              <w:rPr>
                <w:noProof/>
                <w:webHidden/>
              </w:rPr>
              <w:tab/>
            </w:r>
            <w:r>
              <w:rPr>
                <w:noProof/>
                <w:webHidden/>
              </w:rPr>
              <w:fldChar w:fldCharType="begin"/>
            </w:r>
            <w:r>
              <w:rPr>
                <w:noProof/>
                <w:webHidden/>
              </w:rPr>
              <w:instrText xml:space="preserve"> PAGEREF _Toc53861851 \h </w:instrText>
            </w:r>
            <w:r>
              <w:rPr>
                <w:noProof/>
                <w:webHidden/>
              </w:rPr>
            </w:r>
            <w:r>
              <w:rPr>
                <w:noProof/>
                <w:webHidden/>
              </w:rPr>
              <w:fldChar w:fldCharType="separate"/>
            </w:r>
            <w:r>
              <w:rPr>
                <w:noProof/>
                <w:webHidden/>
              </w:rPr>
              <w:t>5</w:t>
            </w:r>
            <w:r>
              <w:rPr>
                <w:noProof/>
                <w:webHidden/>
              </w:rPr>
              <w:fldChar w:fldCharType="end"/>
            </w:r>
          </w:hyperlink>
        </w:p>
        <w:p w14:paraId="4440BA74" w14:textId="5297CBDB" w:rsidR="00047DD0" w:rsidRDefault="00047DD0">
          <w:pPr>
            <w:pStyle w:val="TM2"/>
            <w:tabs>
              <w:tab w:val="left" w:pos="880"/>
              <w:tab w:val="right" w:leader="dot" w:pos="10024"/>
            </w:tabs>
            <w:rPr>
              <w:b w:val="0"/>
              <w:noProof/>
              <w:color w:val="auto"/>
              <w:sz w:val="22"/>
              <w:lang w:eastAsia="fr-FR"/>
            </w:rPr>
          </w:pPr>
          <w:hyperlink w:anchor="_Toc53861852" w:history="1">
            <w:r w:rsidRPr="002E47D1">
              <w:rPr>
                <w:rStyle w:val="Lienhypertexte"/>
                <w:rFonts w:ascii="Wingdings" w:hAnsi="Wingdings"/>
                <w:noProof/>
              </w:rPr>
              <w:t></w:t>
            </w:r>
            <w:r>
              <w:rPr>
                <w:b w:val="0"/>
                <w:noProof/>
                <w:color w:val="auto"/>
                <w:sz w:val="22"/>
                <w:lang w:eastAsia="fr-FR"/>
              </w:rPr>
              <w:tab/>
            </w:r>
            <w:r w:rsidRPr="002E47D1">
              <w:rPr>
                <w:rStyle w:val="Lienhypertexte"/>
                <w:noProof/>
              </w:rPr>
              <w:t>Objectifs</w:t>
            </w:r>
            <w:r>
              <w:rPr>
                <w:noProof/>
                <w:webHidden/>
              </w:rPr>
              <w:tab/>
            </w:r>
            <w:r>
              <w:rPr>
                <w:noProof/>
                <w:webHidden/>
              </w:rPr>
              <w:fldChar w:fldCharType="begin"/>
            </w:r>
            <w:r>
              <w:rPr>
                <w:noProof/>
                <w:webHidden/>
              </w:rPr>
              <w:instrText xml:space="preserve"> PAGEREF _Toc53861852 \h </w:instrText>
            </w:r>
            <w:r>
              <w:rPr>
                <w:noProof/>
                <w:webHidden/>
              </w:rPr>
            </w:r>
            <w:r>
              <w:rPr>
                <w:noProof/>
                <w:webHidden/>
              </w:rPr>
              <w:fldChar w:fldCharType="separate"/>
            </w:r>
            <w:r>
              <w:rPr>
                <w:noProof/>
                <w:webHidden/>
              </w:rPr>
              <w:t>5</w:t>
            </w:r>
            <w:r>
              <w:rPr>
                <w:noProof/>
                <w:webHidden/>
              </w:rPr>
              <w:fldChar w:fldCharType="end"/>
            </w:r>
          </w:hyperlink>
        </w:p>
        <w:p w14:paraId="023DD9AC" w14:textId="4A122AFE" w:rsidR="00047DD0" w:rsidRDefault="00047DD0">
          <w:pPr>
            <w:pStyle w:val="TM2"/>
            <w:tabs>
              <w:tab w:val="left" w:pos="880"/>
              <w:tab w:val="right" w:leader="dot" w:pos="10024"/>
            </w:tabs>
            <w:rPr>
              <w:b w:val="0"/>
              <w:noProof/>
              <w:color w:val="auto"/>
              <w:sz w:val="22"/>
              <w:lang w:eastAsia="fr-FR"/>
            </w:rPr>
          </w:pPr>
          <w:hyperlink w:anchor="_Toc53861853"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Analyse des actions à mener</w:t>
            </w:r>
            <w:r>
              <w:rPr>
                <w:noProof/>
                <w:webHidden/>
              </w:rPr>
              <w:tab/>
            </w:r>
            <w:r>
              <w:rPr>
                <w:noProof/>
                <w:webHidden/>
              </w:rPr>
              <w:fldChar w:fldCharType="begin"/>
            </w:r>
            <w:r>
              <w:rPr>
                <w:noProof/>
                <w:webHidden/>
              </w:rPr>
              <w:instrText xml:space="preserve"> PAGEREF _Toc53861853 \h </w:instrText>
            </w:r>
            <w:r>
              <w:rPr>
                <w:noProof/>
                <w:webHidden/>
              </w:rPr>
            </w:r>
            <w:r>
              <w:rPr>
                <w:noProof/>
                <w:webHidden/>
              </w:rPr>
              <w:fldChar w:fldCharType="separate"/>
            </w:r>
            <w:r>
              <w:rPr>
                <w:noProof/>
                <w:webHidden/>
              </w:rPr>
              <w:t>6</w:t>
            </w:r>
            <w:r>
              <w:rPr>
                <w:noProof/>
                <w:webHidden/>
              </w:rPr>
              <w:fldChar w:fldCharType="end"/>
            </w:r>
          </w:hyperlink>
        </w:p>
        <w:p w14:paraId="19D453AF" w14:textId="77558740" w:rsidR="00047DD0" w:rsidRDefault="00047DD0">
          <w:pPr>
            <w:pStyle w:val="TM2"/>
            <w:tabs>
              <w:tab w:val="left" w:pos="880"/>
              <w:tab w:val="right" w:leader="dot" w:pos="10024"/>
            </w:tabs>
            <w:rPr>
              <w:b w:val="0"/>
              <w:noProof/>
              <w:color w:val="auto"/>
              <w:sz w:val="22"/>
              <w:lang w:eastAsia="fr-FR"/>
            </w:rPr>
          </w:pPr>
          <w:hyperlink w:anchor="_Toc53861854" w:history="1">
            <w:r w:rsidRPr="002E47D1">
              <w:rPr>
                <w:rStyle w:val="Lienhypertexte"/>
                <w:rFonts w:ascii="Wingdings" w:hAnsi="Wingdings"/>
                <w:noProof/>
              </w:rPr>
              <w:t></w:t>
            </w:r>
            <w:r>
              <w:rPr>
                <w:b w:val="0"/>
                <w:noProof/>
                <w:color w:val="auto"/>
                <w:sz w:val="22"/>
                <w:lang w:eastAsia="fr-FR"/>
              </w:rPr>
              <w:tab/>
            </w:r>
            <w:r w:rsidRPr="002E47D1">
              <w:rPr>
                <w:rStyle w:val="Lienhypertexte"/>
                <w:noProof/>
              </w:rPr>
              <w:t>Programmation et connexion des blocs</w:t>
            </w:r>
            <w:r>
              <w:rPr>
                <w:noProof/>
                <w:webHidden/>
              </w:rPr>
              <w:tab/>
            </w:r>
            <w:r>
              <w:rPr>
                <w:noProof/>
                <w:webHidden/>
              </w:rPr>
              <w:fldChar w:fldCharType="begin"/>
            </w:r>
            <w:r>
              <w:rPr>
                <w:noProof/>
                <w:webHidden/>
              </w:rPr>
              <w:instrText xml:space="preserve"> PAGEREF _Toc53861854 \h </w:instrText>
            </w:r>
            <w:r>
              <w:rPr>
                <w:noProof/>
                <w:webHidden/>
              </w:rPr>
            </w:r>
            <w:r>
              <w:rPr>
                <w:noProof/>
                <w:webHidden/>
              </w:rPr>
              <w:fldChar w:fldCharType="separate"/>
            </w:r>
            <w:r>
              <w:rPr>
                <w:noProof/>
                <w:webHidden/>
              </w:rPr>
              <w:t>7</w:t>
            </w:r>
            <w:r>
              <w:rPr>
                <w:noProof/>
                <w:webHidden/>
              </w:rPr>
              <w:fldChar w:fldCharType="end"/>
            </w:r>
          </w:hyperlink>
        </w:p>
        <w:p w14:paraId="019B1CE6" w14:textId="506EF753" w:rsidR="00047DD0" w:rsidRDefault="00047DD0">
          <w:pPr>
            <w:pStyle w:val="TM3"/>
            <w:tabs>
              <w:tab w:val="left" w:pos="1100"/>
              <w:tab w:val="right" w:leader="dot" w:pos="10024"/>
            </w:tabs>
            <w:rPr>
              <w:b w:val="0"/>
              <w:noProof/>
              <w:color w:val="auto"/>
              <w:sz w:val="22"/>
              <w:lang w:eastAsia="fr-FR"/>
            </w:rPr>
          </w:pPr>
          <w:hyperlink w:anchor="_Toc53861855" w:history="1">
            <w:r w:rsidRPr="002E47D1">
              <w:rPr>
                <w:rStyle w:val="Lienhypertexte"/>
                <w:rFonts w:ascii="Wingdings" w:hAnsi="Wingdings"/>
                <w:noProof/>
              </w:rPr>
              <w:t></w:t>
            </w:r>
            <w:r>
              <w:rPr>
                <w:b w:val="0"/>
                <w:noProof/>
                <w:color w:val="auto"/>
                <w:sz w:val="22"/>
                <w:lang w:eastAsia="fr-FR"/>
              </w:rPr>
              <w:tab/>
            </w:r>
            <w:r w:rsidRPr="002E47D1">
              <w:rPr>
                <w:rStyle w:val="Lienhypertexte"/>
                <w:noProof/>
              </w:rPr>
              <w:t>Mise en place des liaisons entre les blocs</w:t>
            </w:r>
            <w:r>
              <w:rPr>
                <w:noProof/>
                <w:webHidden/>
              </w:rPr>
              <w:tab/>
            </w:r>
            <w:r>
              <w:rPr>
                <w:noProof/>
                <w:webHidden/>
              </w:rPr>
              <w:fldChar w:fldCharType="begin"/>
            </w:r>
            <w:r>
              <w:rPr>
                <w:noProof/>
                <w:webHidden/>
              </w:rPr>
              <w:instrText xml:space="preserve"> PAGEREF _Toc53861855 \h </w:instrText>
            </w:r>
            <w:r>
              <w:rPr>
                <w:noProof/>
                <w:webHidden/>
              </w:rPr>
            </w:r>
            <w:r>
              <w:rPr>
                <w:noProof/>
                <w:webHidden/>
              </w:rPr>
              <w:fldChar w:fldCharType="separate"/>
            </w:r>
            <w:r>
              <w:rPr>
                <w:noProof/>
                <w:webHidden/>
              </w:rPr>
              <w:t>7</w:t>
            </w:r>
            <w:r>
              <w:rPr>
                <w:noProof/>
                <w:webHidden/>
              </w:rPr>
              <w:fldChar w:fldCharType="end"/>
            </w:r>
          </w:hyperlink>
        </w:p>
        <w:p w14:paraId="36B05023" w14:textId="519D9410" w:rsidR="00047DD0" w:rsidRDefault="00047DD0">
          <w:pPr>
            <w:pStyle w:val="TM3"/>
            <w:tabs>
              <w:tab w:val="left" w:pos="1100"/>
              <w:tab w:val="right" w:leader="dot" w:pos="10024"/>
            </w:tabs>
            <w:rPr>
              <w:b w:val="0"/>
              <w:noProof/>
              <w:color w:val="auto"/>
              <w:sz w:val="22"/>
              <w:lang w:eastAsia="fr-FR"/>
            </w:rPr>
          </w:pPr>
          <w:hyperlink w:anchor="_Toc53861856" w:history="1">
            <w:r w:rsidRPr="002E47D1">
              <w:rPr>
                <w:rStyle w:val="Lienhypertexte"/>
                <w:rFonts w:ascii="Wingdings" w:hAnsi="Wingdings"/>
                <w:noProof/>
              </w:rPr>
              <w:t></w:t>
            </w:r>
            <w:r>
              <w:rPr>
                <w:b w:val="0"/>
                <w:noProof/>
                <w:color w:val="auto"/>
                <w:sz w:val="22"/>
                <w:lang w:eastAsia="fr-FR"/>
              </w:rPr>
              <w:tab/>
            </w:r>
            <w:r w:rsidRPr="002E47D1">
              <w:rPr>
                <w:rStyle w:val="Lienhypertexte"/>
                <w:noProof/>
              </w:rPr>
              <w:t>Calcul du TEB</w:t>
            </w:r>
            <w:r>
              <w:rPr>
                <w:noProof/>
                <w:webHidden/>
              </w:rPr>
              <w:tab/>
            </w:r>
            <w:r>
              <w:rPr>
                <w:noProof/>
                <w:webHidden/>
              </w:rPr>
              <w:fldChar w:fldCharType="begin"/>
            </w:r>
            <w:r>
              <w:rPr>
                <w:noProof/>
                <w:webHidden/>
              </w:rPr>
              <w:instrText xml:space="preserve"> PAGEREF _Toc53861856 \h </w:instrText>
            </w:r>
            <w:r>
              <w:rPr>
                <w:noProof/>
                <w:webHidden/>
              </w:rPr>
            </w:r>
            <w:r>
              <w:rPr>
                <w:noProof/>
                <w:webHidden/>
              </w:rPr>
              <w:fldChar w:fldCharType="separate"/>
            </w:r>
            <w:r>
              <w:rPr>
                <w:noProof/>
                <w:webHidden/>
              </w:rPr>
              <w:t>8</w:t>
            </w:r>
            <w:r>
              <w:rPr>
                <w:noProof/>
                <w:webHidden/>
              </w:rPr>
              <w:fldChar w:fldCharType="end"/>
            </w:r>
          </w:hyperlink>
        </w:p>
        <w:p w14:paraId="24FF2B7B" w14:textId="21C894B4" w:rsidR="00047DD0" w:rsidRDefault="00047DD0">
          <w:pPr>
            <w:pStyle w:val="TM2"/>
            <w:tabs>
              <w:tab w:val="left" w:pos="880"/>
              <w:tab w:val="right" w:leader="dot" w:pos="10024"/>
            </w:tabs>
            <w:rPr>
              <w:b w:val="0"/>
              <w:noProof/>
              <w:color w:val="auto"/>
              <w:sz w:val="22"/>
              <w:lang w:eastAsia="fr-FR"/>
            </w:rPr>
          </w:pPr>
          <w:hyperlink w:anchor="_Toc53861857" w:history="1">
            <w:r w:rsidRPr="002E47D1">
              <w:rPr>
                <w:rStyle w:val="Lienhypertexte"/>
                <w:rFonts w:ascii="Wingdings" w:hAnsi="Wingdings"/>
                <w:noProof/>
              </w:rPr>
              <w:t></w:t>
            </w:r>
            <w:r>
              <w:rPr>
                <w:b w:val="0"/>
                <w:noProof/>
                <w:color w:val="auto"/>
                <w:sz w:val="22"/>
                <w:lang w:eastAsia="fr-FR"/>
              </w:rPr>
              <w:tab/>
            </w:r>
            <w:r w:rsidRPr="002E47D1">
              <w:rPr>
                <w:rStyle w:val="Lienhypertexte"/>
                <w:noProof/>
              </w:rPr>
              <w:t>Réalisation des tests</w:t>
            </w:r>
            <w:r>
              <w:rPr>
                <w:noProof/>
                <w:webHidden/>
              </w:rPr>
              <w:tab/>
            </w:r>
            <w:r>
              <w:rPr>
                <w:noProof/>
                <w:webHidden/>
              </w:rPr>
              <w:fldChar w:fldCharType="begin"/>
            </w:r>
            <w:r>
              <w:rPr>
                <w:noProof/>
                <w:webHidden/>
              </w:rPr>
              <w:instrText xml:space="preserve"> PAGEREF _Toc53861857 \h </w:instrText>
            </w:r>
            <w:r>
              <w:rPr>
                <w:noProof/>
                <w:webHidden/>
              </w:rPr>
            </w:r>
            <w:r>
              <w:rPr>
                <w:noProof/>
                <w:webHidden/>
              </w:rPr>
              <w:fldChar w:fldCharType="separate"/>
            </w:r>
            <w:r>
              <w:rPr>
                <w:noProof/>
                <w:webHidden/>
              </w:rPr>
              <w:t>8</w:t>
            </w:r>
            <w:r>
              <w:rPr>
                <w:noProof/>
                <w:webHidden/>
              </w:rPr>
              <w:fldChar w:fldCharType="end"/>
            </w:r>
          </w:hyperlink>
        </w:p>
        <w:p w14:paraId="6C33C7AD" w14:textId="55A874D4" w:rsidR="00047DD0" w:rsidRDefault="00047DD0">
          <w:pPr>
            <w:pStyle w:val="TM2"/>
            <w:tabs>
              <w:tab w:val="left" w:pos="880"/>
              <w:tab w:val="right" w:leader="dot" w:pos="10024"/>
            </w:tabs>
            <w:rPr>
              <w:b w:val="0"/>
              <w:noProof/>
              <w:color w:val="auto"/>
              <w:sz w:val="22"/>
              <w:lang w:eastAsia="fr-FR"/>
            </w:rPr>
          </w:pPr>
          <w:hyperlink w:anchor="_Toc53861858"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et validations du programme</w:t>
            </w:r>
            <w:r>
              <w:rPr>
                <w:noProof/>
                <w:webHidden/>
              </w:rPr>
              <w:tab/>
            </w:r>
            <w:r>
              <w:rPr>
                <w:noProof/>
                <w:webHidden/>
              </w:rPr>
              <w:fldChar w:fldCharType="begin"/>
            </w:r>
            <w:r>
              <w:rPr>
                <w:noProof/>
                <w:webHidden/>
              </w:rPr>
              <w:instrText xml:space="preserve"> PAGEREF _Toc53861858 \h </w:instrText>
            </w:r>
            <w:r>
              <w:rPr>
                <w:noProof/>
                <w:webHidden/>
              </w:rPr>
            </w:r>
            <w:r>
              <w:rPr>
                <w:noProof/>
                <w:webHidden/>
              </w:rPr>
              <w:fldChar w:fldCharType="separate"/>
            </w:r>
            <w:r>
              <w:rPr>
                <w:noProof/>
                <w:webHidden/>
              </w:rPr>
              <w:t>8</w:t>
            </w:r>
            <w:r>
              <w:rPr>
                <w:noProof/>
                <w:webHidden/>
              </w:rPr>
              <w:fldChar w:fldCharType="end"/>
            </w:r>
          </w:hyperlink>
        </w:p>
        <w:p w14:paraId="19802851" w14:textId="79705FD6" w:rsidR="00047DD0" w:rsidRDefault="00047DD0">
          <w:pPr>
            <w:pStyle w:val="TM3"/>
            <w:tabs>
              <w:tab w:val="left" w:pos="1100"/>
              <w:tab w:val="right" w:leader="dot" w:pos="10024"/>
            </w:tabs>
            <w:rPr>
              <w:b w:val="0"/>
              <w:noProof/>
              <w:color w:val="auto"/>
              <w:sz w:val="22"/>
              <w:lang w:eastAsia="fr-FR"/>
            </w:rPr>
          </w:pPr>
          <w:hyperlink w:anchor="_Toc53861859" w:history="1">
            <w:r w:rsidRPr="002E47D1">
              <w:rPr>
                <w:rStyle w:val="Lienhypertexte"/>
                <w:rFonts w:ascii="Wingdings" w:hAnsi="Wingdings"/>
                <w:noProof/>
              </w:rPr>
              <w:t></w:t>
            </w:r>
            <w:r>
              <w:rPr>
                <w:b w:val="0"/>
                <w:noProof/>
                <w:color w:val="auto"/>
                <w:sz w:val="22"/>
                <w:lang w:eastAsia="fr-FR"/>
              </w:rPr>
              <w:tab/>
            </w:r>
            <w:r w:rsidRPr="002E47D1">
              <w:rPr>
                <w:rStyle w:val="Lienhypertexte"/>
                <w:noProof/>
              </w:rPr>
              <w:t>Vérification du TEB</w:t>
            </w:r>
            <w:r>
              <w:rPr>
                <w:noProof/>
                <w:webHidden/>
              </w:rPr>
              <w:tab/>
            </w:r>
            <w:r>
              <w:rPr>
                <w:noProof/>
                <w:webHidden/>
              </w:rPr>
              <w:fldChar w:fldCharType="begin"/>
            </w:r>
            <w:r>
              <w:rPr>
                <w:noProof/>
                <w:webHidden/>
              </w:rPr>
              <w:instrText xml:space="preserve"> PAGEREF _Toc53861859 \h </w:instrText>
            </w:r>
            <w:r>
              <w:rPr>
                <w:noProof/>
                <w:webHidden/>
              </w:rPr>
            </w:r>
            <w:r>
              <w:rPr>
                <w:noProof/>
                <w:webHidden/>
              </w:rPr>
              <w:fldChar w:fldCharType="separate"/>
            </w:r>
            <w:r>
              <w:rPr>
                <w:noProof/>
                <w:webHidden/>
              </w:rPr>
              <w:t>8</w:t>
            </w:r>
            <w:r>
              <w:rPr>
                <w:noProof/>
                <w:webHidden/>
              </w:rPr>
              <w:fldChar w:fldCharType="end"/>
            </w:r>
          </w:hyperlink>
        </w:p>
        <w:p w14:paraId="649777A0" w14:textId="689E4438" w:rsidR="00047DD0" w:rsidRDefault="00047DD0">
          <w:pPr>
            <w:pStyle w:val="TM3"/>
            <w:tabs>
              <w:tab w:val="left" w:pos="1100"/>
              <w:tab w:val="right" w:leader="dot" w:pos="10024"/>
            </w:tabs>
            <w:rPr>
              <w:b w:val="0"/>
              <w:noProof/>
              <w:color w:val="auto"/>
              <w:sz w:val="22"/>
              <w:lang w:eastAsia="fr-FR"/>
            </w:rPr>
          </w:pPr>
          <w:hyperlink w:anchor="_Toc53861860" w:history="1">
            <w:r w:rsidRPr="002E47D1">
              <w:rPr>
                <w:rStyle w:val="Lienhypertexte"/>
                <w:rFonts w:ascii="Wingdings" w:hAnsi="Wingdings"/>
                <w:noProof/>
              </w:rPr>
              <w:t></w:t>
            </w:r>
            <w:r>
              <w:rPr>
                <w:b w:val="0"/>
                <w:noProof/>
                <w:color w:val="auto"/>
                <w:sz w:val="22"/>
                <w:lang w:eastAsia="fr-FR"/>
              </w:rPr>
              <w:tab/>
            </w:r>
            <w:r w:rsidRPr="002E47D1">
              <w:rPr>
                <w:rStyle w:val="Lienhypertexte"/>
                <w:noProof/>
              </w:rPr>
              <w:t>Vérification des signaux entrée / sortie</w:t>
            </w:r>
            <w:r>
              <w:rPr>
                <w:noProof/>
                <w:webHidden/>
              </w:rPr>
              <w:tab/>
            </w:r>
            <w:r>
              <w:rPr>
                <w:noProof/>
                <w:webHidden/>
              </w:rPr>
              <w:fldChar w:fldCharType="begin"/>
            </w:r>
            <w:r>
              <w:rPr>
                <w:noProof/>
                <w:webHidden/>
              </w:rPr>
              <w:instrText xml:space="preserve"> PAGEREF _Toc53861860 \h </w:instrText>
            </w:r>
            <w:r>
              <w:rPr>
                <w:noProof/>
                <w:webHidden/>
              </w:rPr>
            </w:r>
            <w:r>
              <w:rPr>
                <w:noProof/>
                <w:webHidden/>
              </w:rPr>
              <w:fldChar w:fldCharType="separate"/>
            </w:r>
            <w:r>
              <w:rPr>
                <w:noProof/>
                <w:webHidden/>
              </w:rPr>
              <w:t>9</w:t>
            </w:r>
            <w:r>
              <w:rPr>
                <w:noProof/>
                <w:webHidden/>
              </w:rPr>
              <w:fldChar w:fldCharType="end"/>
            </w:r>
          </w:hyperlink>
        </w:p>
        <w:p w14:paraId="21D52AEA" w14:textId="47A8F5C9" w:rsidR="00047DD0" w:rsidRDefault="00047DD0">
          <w:pPr>
            <w:pStyle w:val="TM1"/>
            <w:rPr>
              <w:b w:val="0"/>
              <w:noProof/>
              <w:color w:val="auto"/>
              <w:sz w:val="22"/>
              <w:lang w:eastAsia="fr-FR"/>
            </w:rPr>
          </w:pPr>
          <w:hyperlink w:anchor="_Toc53861861" w:history="1">
            <w:r w:rsidRPr="002E47D1">
              <w:rPr>
                <w:rStyle w:val="Lienhypertexte"/>
                <w:noProof/>
              </w:rPr>
              <w:t>Capitalisation du travail réalisé</w:t>
            </w:r>
            <w:r>
              <w:rPr>
                <w:noProof/>
                <w:webHidden/>
              </w:rPr>
              <w:tab/>
            </w:r>
            <w:r>
              <w:rPr>
                <w:noProof/>
                <w:webHidden/>
              </w:rPr>
              <w:fldChar w:fldCharType="begin"/>
            </w:r>
            <w:r>
              <w:rPr>
                <w:noProof/>
                <w:webHidden/>
              </w:rPr>
              <w:instrText xml:space="preserve"> PAGEREF _Toc53861861 \h </w:instrText>
            </w:r>
            <w:r>
              <w:rPr>
                <w:noProof/>
                <w:webHidden/>
              </w:rPr>
            </w:r>
            <w:r>
              <w:rPr>
                <w:noProof/>
                <w:webHidden/>
              </w:rPr>
              <w:fldChar w:fldCharType="separate"/>
            </w:r>
            <w:r>
              <w:rPr>
                <w:noProof/>
                <w:webHidden/>
              </w:rPr>
              <w:t>11</w:t>
            </w:r>
            <w:r>
              <w:rPr>
                <w:noProof/>
                <w:webHidden/>
              </w:rPr>
              <w:fldChar w:fldCharType="end"/>
            </w:r>
          </w:hyperlink>
        </w:p>
        <w:p w14:paraId="09DC1B2B" w14:textId="7118659D" w:rsidR="00047DD0" w:rsidRDefault="00047DD0">
          <w:pPr>
            <w:pStyle w:val="TM1"/>
            <w:rPr>
              <w:b w:val="0"/>
              <w:noProof/>
              <w:color w:val="auto"/>
              <w:sz w:val="22"/>
              <w:lang w:eastAsia="fr-FR"/>
            </w:rPr>
          </w:pPr>
          <w:hyperlink w:anchor="_Toc53861862" w:history="1">
            <w:r w:rsidRPr="002E47D1">
              <w:rPr>
                <w:rStyle w:val="Lienhypertexte"/>
                <w:noProof/>
              </w:rPr>
              <w:t>Bilan de l’étape 1</w:t>
            </w:r>
            <w:r>
              <w:rPr>
                <w:noProof/>
                <w:webHidden/>
              </w:rPr>
              <w:tab/>
            </w:r>
            <w:r>
              <w:rPr>
                <w:noProof/>
                <w:webHidden/>
              </w:rPr>
              <w:fldChar w:fldCharType="begin"/>
            </w:r>
            <w:r>
              <w:rPr>
                <w:noProof/>
                <w:webHidden/>
              </w:rPr>
              <w:instrText xml:space="preserve"> PAGEREF _Toc53861862 \h </w:instrText>
            </w:r>
            <w:r>
              <w:rPr>
                <w:noProof/>
                <w:webHidden/>
              </w:rPr>
            </w:r>
            <w:r>
              <w:rPr>
                <w:noProof/>
                <w:webHidden/>
              </w:rPr>
              <w:fldChar w:fldCharType="separate"/>
            </w:r>
            <w:r>
              <w:rPr>
                <w:noProof/>
                <w:webHidden/>
              </w:rPr>
              <w:t>11</w:t>
            </w:r>
            <w:r>
              <w:rPr>
                <w:noProof/>
                <w:webHidden/>
              </w:rPr>
              <w:fldChar w:fldCharType="end"/>
            </w:r>
          </w:hyperlink>
        </w:p>
        <w:p w14:paraId="5C0AF106" w14:textId="1E95F859" w:rsidR="00047DD0" w:rsidRDefault="00047DD0">
          <w:pPr>
            <w:pStyle w:val="TM1"/>
            <w:rPr>
              <w:b w:val="0"/>
              <w:noProof/>
              <w:color w:val="auto"/>
              <w:sz w:val="22"/>
              <w:lang w:eastAsia="fr-FR"/>
            </w:rPr>
          </w:pPr>
          <w:hyperlink w:anchor="_Toc53861863" w:history="1">
            <w:r w:rsidRPr="002E47D1">
              <w:rPr>
                <w:rStyle w:val="Lienhypertexte"/>
                <w:noProof/>
              </w:rPr>
              <w:t>2</w:t>
            </w:r>
            <w:r w:rsidRPr="002E47D1">
              <w:rPr>
                <w:rStyle w:val="Lienhypertexte"/>
                <w:noProof/>
                <w:vertAlign w:val="superscript"/>
              </w:rPr>
              <w:t>ème</w:t>
            </w:r>
            <w:r w:rsidRPr="002E47D1">
              <w:rPr>
                <w:rStyle w:val="Lienhypertexte"/>
                <w:noProof/>
              </w:rPr>
              <w:t xml:space="preserve"> étape du projet</w:t>
            </w:r>
            <w:r>
              <w:rPr>
                <w:noProof/>
                <w:webHidden/>
              </w:rPr>
              <w:tab/>
            </w:r>
            <w:r>
              <w:rPr>
                <w:noProof/>
                <w:webHidden/>
              </w:rPr>
              <w:fldChar w:fldCharType="begin"/>
            </w:r>
            <w:r>
              <w:rPr>
                <w:noProof/>
                <w:webHidden/>
              </w:rPr>
              <w:instrText xml:space="preserve"> PAGEREF _Toc53861863 \h </w:instrText>
            </w:r>
            <w:r>
              <w:rPr>
                <w:noProof/>
                <w:webHidden/>
              </w:rPr>
            </w:r>
            <w:r>
              <w:rPr>
                <w:noProof/>
                <w:webHidden/>
              </w:rPr>
              <w:fldChar w:fldCharType="separate"/>
            </w:r>
            <w:r>
              <w:rPr>
                <w:noProof/>
                <w:webHidden/>
              </w:rPr>
              <w:t>12</w:t>
            </w:r>
            <w:r>
              <w:rPr>
                <w:noProof/>
                <w:webHidden/>
              </w:rPr>
              <w:fldChar w:fldCharType="end"/>
            </w:r>
          </w:hyperlink>
        </w:p>
        <w:p w14:paraId="2ACD5A0F" w14:textId="0457D4A0" w:rsidR="00047DD0" w:rsidRDefault="00047DD0">
          <w:pPr>
            <w:pStyle w:val="TM2"/>
            <w:tabs>
              <w:tab w:val="left" w:pos="880"/>
              <w:tab w:val="right" w:leader="dot" w:pos="10024"/>
            </w:tabs>
            <w:rPr>
              <w:b w:val="0"/>
              <w:noProof/>
              <w:color w:val="auto"/>
              <w:sz w:val="22"/>
              <w:lang w:eastAsia="fr-FR"/>
            </w:rPr>
          </w:pPr>
          <w:hyperlink w:anchor="_Toc53861864" w:history="1">
            <w:r w:rsidRPr="002E47D1">
              <w:rPr>
                <w:rStyle w:val="Lienhypertexte"/>
                <w:rFonts w:ascii="Wingdings" w:hAnsi="Wingdings"/>
                <w:noProof/>
              </w:rPr>
              <w:t></w:t>
            </w:r>
            <w:r>
              <w:rPr>
                <w:b w:val="0"/>
                <w:noProof/>
                <w:color w:val="auto"/>
                <w:sz w:val="22"/>
                <w:lang w:eastAsia="fr-FR"/>
              </w:rPr>
              <w:tab/>
            </w:r>
            <w:r w:rsidRPr="002E47D1">
              <w:rPr>
                <w:rStyle w:val="Lienhypertexte"/>
                <w:noProof/>
              </w:rPr>
              <w:t>Objectifs</w:t>
            </w:r>
            <w:r>
              <w:rPr>
                <w:noProof/>
                <w:webHidden/>
              </w:rPr>
              <w:tab/>
            </w:r>
            <w:r>
              <w:rPr>
                <w:noProof/>
                <w:webHidden/>
              </w:rPr>
              <w:fldChar w:fldCharType="begin"/>
            </w:r>
            <w:r>
              <w:rPr>
                <w:noProof/>
                <w:webHidden/>
              </w:rPr>
              <w:instrText xml:space="preserve"> PAGEREF _Toc53861864 \h </w:instrText>
            </w:r>
            <w:r>
              <w:rPr>
                <w:noProof/>
                <w:webHidden/>
              </w:rPr>
            </w:r>
            <w:r>
              <w:rPr>
                <w:noProof/>
                <w:webHidden/>
              </w:rPr>
              <w:fldChar w:fldCharType="separate"/>
            </w:r>
            <w:r>
              <w:rPr>
                <w:noProof/>
                <w:webHidden/>
              </w:rPr>
              <w:t>12</w:t>
            </w:r>
            <w:r>
              <w:rPr>
                <w:noProof/>
                <w:webHidden/>
              </w:rPr>
              <w:fldChar w:fldCharType="end"/>
            </w:r>
          </w:hyperlink>
        </w:p>
        <w:p w14:paraId="2304B3FD" w14:textId="23DCC48F" w:rsidR="00047DD0" w:rsidRDefault="00047DD0">
          <w:pPr>
            <w:pStyle w:val="TM2"/>
            <w:tabs>
              <w:tab w:val="left" w:pos="880"/>
              <w:tab w:val="right" w:leader="dot" w:pos="10024"/>
            </w:tabs>
            <w:rPr>
              <w:b w:val="0"/>
              <w:noProof/>
              <w:color w:val="auto"/>
              <w:sz w:val="22"/>
              <w:lang w:eastAsia="fr-FR"/>
            </w:rPr>
          </w:pPr>
          <w:hyperlink w:anchor="_Toc53861865"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Analyse des actions à mener</w:t>
            </w:r>
            <w:r>
              <w:rPr>
                <w:noProof/>
                <w:webHidden/>
              </w:rPr>
              <w:tab/>
            </w:r>
            <w:r>
              <w:rPr>
                <w:noProof/>
                <w:webHidden/>
              </w:rPr>
              <w:fldChar w:fldCharType="begin"/>
            </w:r>
            <w:r>
              <w:rPr>
                <w:noProof/>
                <w:webHidden/>
              </w:rPr>
              <w:instrText xml:space="preserve"> PAGEREF _Toc53861865 \h </w:instrText>
            </w:r>
            <w:r>
              <w:rPr>
                <w:noProof/>
                <w:webHidden/>
              </w:rPr>
            </w:r>
            <w:r>
              <w:rPr>
                <w:noProof/>
                <w:webHidden/>
              </w:rPr>
              <w:fldChar w:fldCharType="separate"/>
            </w:r>
            <w:r>
              <w:rPr>
                <w:noProof/>
                <w:webHidden/>
              </w:rPr>
              <w:t>13</w:t>
            </w:r>
            <w:r>
              <w:rPr>
                <w:noProof/>
                <w:webHidden/>
              </w:rPr>
              <w:fldChar w:fldCharType="end"/>
            </w:r>
          </w:hyperlink>
        </w:p>
        <w:p w14:paraId="0679AFC7" w14:textId="7800C799" w:rsidR="00047DD0" w:rsidRDefault="00047DD0">
          <w:pPr>
            <w:pStyle w:val="TM2"/>
            <w:tabs>
              <w:tab w:val="left" w:pos="880"/>
              <w:tab w:val="right" w:leader="dot" w:pos="10024"/>
            </w:tabs>
            <w:rPr>
              <w:b w:val="0"/>
              <w:noProof/>
              <w:color w:val="auto"/>
              <w:sz w:val="22"/>
              <w:lang w:eastAsia="fr-FR"/>
            </w:rPr>
          </w:pPr>
          <w:hyperlink w:anchor="_Toc53861866" w:history="1">
            <w:r w:rsidRPr="002E47D1">
              <w:rPr>
                <w:rStyle w:val="Lienhypertexte"/>
                <w:rFonts w:ascii="Wingdings" w:hAnsi="Wingdings"/>
                <w:noProof/>
              </w:rPr>
              <w:t></w:t>
            </w:r>
            <w:r>
              <w:rPr>
                <w:b w:val="0"/>
                <w:noProof/>
                <w:color w:val="auto"/>
                <w:sz w:val="22"/>
                <w:lang w:eastAsia="fr-FR"/>
              </w:rPr>
              <w:tab/>
            </w:r>
            <w:r w:rsidRPr="002E47D1">
              <w:rPr>
                <w:rStyle w:val="Lienhypertexte"/>
                <w:noProof/>
              </w:rPr>
              <w:t>Programmation</w:t>
            </w:r>
            <w:r>
              <w:rPr>
                <w:noProof/>
                <w:webHidden/>
              </w:rPr>
              <w:tab/>
            </w:r>
            <w:r>
              <w:rPr>
                <w:noProof/>
                <w:webHidden/>
              </w:rPr>
              <w:fldChar w:fldCharType="begin"/>
            </w:r>
            <w:r>
              <w:rPr>
                <w:noProof/>
                <w:webHidden/>
              </w:rPr>
              <w:instrText xml:space="preserve"> PAGEREF _Toc53861866 \h </w:instrText>
            </w:r>
            <w:r>
              <w:rPr>
                <w:noProof/>
                <w:webHidden/>
              </w:rPr>
            </w:r>
            <w:r>
              <w:rPr>
                <w:noProof/>
                <w:webHidden/>
              </w:rPr>
              <w:fldChar w:fldCharType="separate"/>
            </w:r>
            <w:r>
              <w:rPr>
                <w:noProof/>
                <w:webHidden/>
              </w:rPr>
              <w:t>15</w:t>
            </w:r>
            <w:r>
              <w:rPr>
                <w:noProof/>
                <w:webHidden/>
              </w:rPr>
              <w:fldChar w:fldCharType="end"/>
            </w:r>
          </w:hyperlink>
        </w:p>
        <w:p w14:paraId="055927FC" w14:textId="656643B0" w:rsidR="00047DD0" w:rsidRDefault="00047DD0">
          <w:pPr>
            <w:pStyle w:val="TM3"/>
            <w:tabs>
              <w:tab w:val="right" w:leader="dot" w:pos="10024"/>
            </w:tabs>
            <w:rPr>
              <w:b w:val="0"/>
              <w:noProof/>
              <w:color w:val="auto"/>
              <w:sz w:val="22"/>
              <w:lang w:eastAsia="fr-FR"/>
            </w:rPr>
          </w:pPr>
          <w:hyperlink w:anchor="_Toc53861867" w:history="1">
            <w:r w:rsidRPr="002E47D1">
              <w:rPr>
                <w:rStyle w:val="Lienhypertexte"/>
                <w:noProof/>
              </w:rPr>
              <w:t>Emetteur</w:t>
            </w:r>
            <w:r>
              <w:rPr>
                <w:noProof/>
                <w:webHidden/>
              </w:rPr>
              <w:tab/>
            </w:r>
            <w:r>
              <w:rPr>
                <w:noProof/>
                <w:webHidden/>
              </w:rPr>
              <w:fldChar w:fldCharType="begin"/>
            </w:r>
            <w:r>
              <w:rPr>
                <w:noProof/>
                <w:webHidden/>
              </w:rPr>
              <w:instrText xml:space="preserve"> PAGEREF _Toc53861867 \h </w:instrText>
            </w:r>
            <w:r>
              <w:rPr>
                <w:noProof/>
                <w:webHidden/>
              </w:rPr>
            </w:r>
            <w:r>
              <w:rPr>
                <w:noProof/>
                <w:webHidden/>
              </w:rPr>
              <w:fldChar w:fldCharType="separate"/>
            </w:r>
            <w:r>
              <w:rPr>
                <w:noProof/>
                <w:webHidden/>
              </w:rPr>
              <w:t>15</w:t>
            </w:r>
            <w:r>
              <w:rPr>
                <w:noProof/>
                <w:webHidden/>
              </w:rPr>
              <w:fldChar w:fldCharType="end"/>
            </w:r>
          </w:hyperlink>
        </w:p>
        <w:p w14:paraId="485F94FC" w14:textId="2F654986" w:rsidR="00047DD0" w:rsidRDefault="00047DD0">
          <w:pPr>
            <w:pStyle w:val="TM3"/>
            <w:tabs>
              <w:tab w:val="right" w:leader="dot" w:pos="10024"/>
            </w:tabs>
            <w:rPr>
              <w:b w:val="0"/>
              <w:noProof/>
              <w:color w:val="auto"/>
              <w:sz w:val="22"/>
              <w:lang w:eastAsia="fr-FR"/>
            </w:rPr>
          </w:pPr>
          <w:hyperlink w:anchor="_Toc53861868" w:history="1">
            <w:r w:rsidRPr="002E47D1">
              <w:rPr>
                <w:rStyle w:val="Lienhypertexte"/>
                <w:noProof/>
              </w:rPr>
              <w:t>Récepteur</w:t>
            </w:r>
            <w:r>
              <w:rPr>
                <w:noProof/>
                <w:webHidden/>
              </w:rPr>
              <w:tab/>
            </w:r>
            <w:r>
              <w:rPr>
                <w:noProof/>
                <w:webHidden/>
              </w:rPr>
              <w:fldChar w:fldCharType="begin"/>
            </w:r>
            <w:r>
              <w:rPr>
                <w:noProof/>
                <w:webHidden/>
              </w:rPr>
              <w:instrText xml:space="preserve"> PAGEREF _Toc53861868 \h </w:instrText>
            </w:r>
            <w:r>
              <w:rPr>
                <w:noProof/>
                <w:webHidden/>
              </w:rPr>
            </w:r>
            <w:r>
              <w:rPr>
                <w:noProof/>
                <w:webHidden/>
              </w:rPr>
              <w:fldChar w:fldCharType="separate"/>
            </w:r>
            <w:r>
              <w:rPr>
                <w:noProof/>
                <w:webHidden/>
              </w:rPr>
              <w:t>16</w:t>
            </w:r>
            <w:r>
              <w:rPr>
                <w:noProof/>
                <w:webHidden/>
              </w:rPr>
              <w:fldChar w:fldCharType="end"/>
            </w:r>
          </w:hyperlink>
        </w:p>
        <w:p w14:paraId="15E3685B" w14:textId="7D9E6DCF" w:rsidR="00047DD0" w:rsidRDefault="00047DD0">
          <w:pPr>
            <w:pStyle w:val="TM2"/>
            <w:tabs>
              <w:tab w:val="left" w:pos="880"/>
              <w:tab w:val="right" w:leader="dot" w:pos="10024"/>
            </w:tabs>
            <w:rPr>
              <w:b w:val="0"/>
              <w:noProof/>
              <w:color w:val="auto"/>
              <w:sz w:val="22"/>
              <w:lang w:eastAsia="fr-FR"/>
            </w:rPr>
          </w:pPr>
          <w:hyperlink w:anchor="_Toc53861869"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et validations du programme</w:t>
            </w:r>
            <w:r>
              <w:rPr>
                <w:noProof/>
                <w:webHidden/>
              </w:rPr>
              <w:tab/>
            </w:r>
            <w:r>
              <w:rPr>
                <w:noProof/>
                <w:webHidden/>
              </w:rPr>
              <w:fldChar w:fldCharType="begin"/>
            </w:r>
            <w:r>
              <w:rPr>
                <w:noProof/>
                <w:webHidden/>
              </w:rPr>
              <w:instrText xml:space="preserve"> PAGEREF _Toc53861869 \h </w:instrText>
            </w:r>
            <w:r>
              <w:rPr>
                <w:noProof/>
                <w:webHidden/>
              </w:rPr>
            </w:r>
            <w:r>
              <w:rPr>
                <w:noProof/>
                <w:webHidden/>
              </w:rPr>
              <w:fldChar w:fldCharType="separate"/>
            </w:r>
            <w:r>
              <w:rPr>
                <w:noProof/>
                <w:webHidden/>
              </w:rPr>
              <w:t>17</w:t>
            </w:r>
            <w:r>
              <w:rPr>
                <w:noProof/>
                <w:webHidden/>
              </w:rPr>
              <w:fldChar w:fldCharType="end"/>
            </w:r>
          </w:hyperlink>
        </w:p>
        <w:p w14:paraId="5027389C" w14:textId="170FB2FF" w:rsidR="00047DD0" w:rsidRDefault="00047DD0">
          <w:pPr>
            <w:pStyle w:val="TM3"/>
            <w:tabs>
              <w:tab w:val="left" w:pos="1100"/>
              <w:tab w:val="right" w:leader="dot" w:pos="10024"/>
            </w:tabs>
            <w:rPr>
              <w:b w:val="0"/>
              <w:noProof/>
              <w:color w:val="auto"/>
              <w:sz w:val="22"/>
              <w:lang w:eastAsia="fr-FR"/>
            </w:rPr>
          </w:pPr>
          <w:hyperlink w:anchor="_Toc53861870" w:history="1">
            <w:r w:rsidRPr="002E47D1">
              <w:rPr>
                <w:rStyle w:val="Lienhypertexte"/>
                <w:rFonts w:ascii="Wingdings" w:hAnsi="Wingdings"/>
                <w:noProof/>
              </w:rPr>
              <w:t></w:t>
            </w:r>
            <w:r>
              <w:rPr>
                <w:b w:val="0"/>
                <w:noProof/>
                <w:color w:val="auto"/>
                <w:sz w:val="22"/>
                <w:lang w:eastAsia="fr-FR"/>
              </w:rPr>
              <w:tab/>
            </w:r>
            <w:r w:rsidRPr="002E47D1">
              <w:rPr>
                <w:rStyle w:val="Lienhypertexte"/>
                <w:noProof/>
              </w:rPr>
              <w:t>Résultats attendus</w:t>
            </w:r>
            <w:r>
              <w:rPr>
                <w:noProof/>
                <w:webHidden/>
              </w:rPr>
              <w:tab/>
            </w:r>
            <w:r>
              <w:rPr>
                <w:noProof/>
                <w:webHidden/>
              </w:rPr>
              <w:fldChar w:fldCharType="begin"/>
            </w:r>
            <w:r>
              <w:rPr>
                <w:noProof/>
                <w:webHidden/>
              </w:rPr>
              <w:instrText xml:space="preserve"> PAGEREF _Toc53861870 \h </w:instrText>
            </w:r>
            <w:r>
              <w:rPr>
                <w:noProof/>
                <w:webHidden/>
              </w:rPr>
            </w:r>
            <w:r>
              <w:rPr>
                <w:noProof/>
                <w:webHidden/>
              </w:rPr>
              <w:fldChar w:fldCharType="separate"/>
            </w:r>
            <w:r>
              <w:rPr>
                <w:noProof/>
                <w:webHidden/>
              </w:rPr>
              <w:t>17</w:t>
            </w:r>
            <w:r>
              <w:rPr>
                <w:noProof/>
                <w:webHidden/>
              </w:rPr>
              <w:fldChar w:fldCharType="end"/>
            </w:r>
          </w:hyperlink>
        </w:p>
        <w:p w14:paraId="0BB39271" w14:textId="2B8798D8" w:rsidR="00047DD0" w:rsidRDefault="00047DD0">
          <w:pPr>
            <w:pStyle w:val="TM3"/>
            <w:tabs>
              <w:tab w:val="left" w:pos="1100"/>
              <w:tab w:val="right" w:leader="dot" w:pos="10024"/>
            </w:tabs>
            <w:rPr>
              <w:b w:val="0"/>
              <w:noProof/>
              <w:color w:val="auto"/>
              <w:sz w:val="22"/>
              <w:lang w:eastAsia="fr-FR"/>
            </w:rPr>
          </w:pPr>
          <w:hyperlink w:anchor="_Toc53861871"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w:t>
            </w:r>
            <w:r>
              <w:rPr>
                <w:noProof/>
                <w:webHidden/>
              </w:rPr>
              <w:tab/>
            </w:r>
            <w:r>
              <w:rPr>
                <w:noProof/>
                <w:webHidden/>
              </w:rPr>
              <w:fldChar w:fldCharType="begin"/>
            </w:r>
            <w:r>
              <w:rPr>
                <w:noProof/>
                <w:webHidden/>
              </w:rPr>
              <w:instrText xml:space="preserve"> PAGEREF _Toc53861871 \h </w:instrText>
            </w:r>
            <w:r>
              <w:rPr>
                <w:noProof/>
                <w:webHidden/>
              </w:rPr>
            </w:r>
            <w:r>
              <w:rPr>
                <w:noProof/>
                <w:webHidden/>
              </w:rPr>
              <w:fldChar w:fldCharType="separate"/>
            </w:r>
            <w:r>
              <w:rPr>
                <w:noProof/>
                <w:webHidden/>
              </w:rPr>
              <w:t>18</w:t>
            </w:r>
            <w:r>
              <w:rPr>
                <w:noProof/>
                <w:webHidden/>
              </w:rPr>
              <w:fldChar w:fldCharType="end"/>
            </w:r>
          </w:hyperlink>
        </w:p>
        <w:p w14:paraId="03059D65" w14:textId="6E0E409B" w:rsidR="00047DD0" w:rsidRDefault="00047DD0">
          <w:pPr>
            <w:pStyle w:val="TM3"/>
            <w:tabs>
              <w:tab w:val="left" w:pos="1100"/>
              <w:tab w:val="right" w:leader="dot" w:pos="10024"/>
            </w:tabs>
            <w:rPr>
              <w:b w:val="0"/>
              <w:noProof/>
              <w:color w:val="auto"/>
              <w:sz w:val="22"/>
              <w:lang w:eastAsia="fr-FR"/>
            </w:rPr>
          </w:pPr>
          <w:hyperlink w:anchor="_Toc53861872"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NRZT</w:t>
            </w:r>
            <w:r>
              <w:rPr>
                <w:noProof/>
                <w:webHidden/>
              </w:rPr>
              <w:tab/>
            </w:r>
            <w:r>
              <w:rPr>
                <w:noProof/>
                <w:webHidden/>
              </w:rPr>
              <w:fldChar w:fldCharType="begin"/>
            </w:r>
            <w:r>
              <w:rPr>
                <w:noProof/>
                <w:webHidden/>
              </w:rPr>
              <w:instrText xml:space="preserve"> PAGEREF _Toc53861872 \h </w:instrText>
            </w:r>
            <w:r>
              <w:rPr>
                <w:noProof/>
                <w:webHidden/>
              </w:rPr>
            </w:r>
            <w:r>
              <w:rPr>
                <w:noProof/>
                <w:webHidden/>
              </w:rPr>
              <w:fldChar w:fldCharType="separate"/>
            </w:r>
            <w:r>
              <w:rPr>
                <w:noProof/>
                <w:webHidden/>
              </w:rPr>
              <w:t>19</w:t>
            </w:r>
            <w:r>
              <w:rPr>
                <w:noProof/>
                <w:webHidden/>
              </w:rPr>
              <w:fldChar w:fldCharType="end"/>
            </w:r>
          </w:hyperlink>
        </w:p>
        <w:p w14:paraId="0973E2D8" w14:textId="0C9AD811" w:rsidR="00047DD0" w:rsidRDefault="00047DD0">
          <w:pPr>
            <w:pStyle w:val="TM3"/>
            <w:tabs>
              <w:tab w:val="left" w:pos="1100"/>
              <w:tab w:val="right" w:leader="dot" w:pos="10024"/>
            </w:tabs>
            <w:rPr>
              <w:b w:val="0"/>
              <w:noProof/>
              <w:color w:val="auto"/>
              <w:sz w:val="22"/>
              <w:lang w:eastAsia="fr-FR"/>
            </w:rPr>
          </w:pPr>
          <w:hyperlink w:anchor="_Toc53861873"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RZ</w:t>
            </w:r>
            <w:r>
              <w:rPr>
                <w:noProof/>
                <w:webHidden/>
              </w:rPr>
              <w:tab/>
            </w:r>
            <w:r>
              <w:rPr>
                <w:noProof/>
                <w:webHidden/>
              </w:rPr>
              <w:fldChar w:fldCharType="begin"/>
            </w:r>
            <w:r>
              <w:rPr>
                <w:noProof/>
                <w:webHidden/>
              </w:rPr>
              <w:instrText xml:space="preserve"> PAGEREF _Toc53861873 \h </w:instrText>
            </w:r>
            <w:r>
              <w:rPr>
                <w:noProof/>
                <w:webHidden/>
              </w:rPr>
            </w:r>
            <w:r>
              <w:rPr>
                <w:noProof/>
                <w:webHidden/>
              </w:rPr>
              <w:fldChar w:fldCharType="separate"/>
            </w:r>
            <w:r>
              <w:rPr>
                <w:noProof/>
                <w:webHidden/>
              </w:rPr>
              <w:t>20</w:t>
            </w:r>
            <w:r>
              <w:rPr>
                <w:noProof/>
                <w:webHidden/>
              </w:rPr>
              <w:fldChar w:fldCharType="end"/>
            </w:r>
          </w:hyperlink>
        </w:p>
        <w:p w14:paraId="3DD21FF5" w14:textId="0C0F21C5" w:rsidR="00047DD0" w:rsidRDefault="00047DD0">
          <w:pPr>
            <w:pStyle w:val="TM1"/>
            <w:rPr>
              <w:b w:val="0"/>
              <w:noProof/>
              <w:color w:val="auto"/>
              <w:sz w:val="22"/>
              <w:lang w:eastAsia="fr-FR"/>
            </w:rPr>
          </w:pPr>
          <w:hyperlink w:anchor="_Toc53861874" w:history="1">
            <w:r w:rsidRPr="002E47D1">
              <w:rPr>
                <w:rStyle w:val="Lienhypertexte"/>
                <w:noProof/>
              </w:rPr>
              <w:t>Bilan de l’étape 2</w:t>
            </w:r>
            <w:r>
              <w:rPr>
                <w:noProof/>
                <w:webHidden/>
              </w:rPr>
              <w:tab/>
            </w:r>
            <w:r>
              <w:rPr>
                <w:noProof/>
                <w:webHidden/>
              </w:rPr>
              <w:fldChar w:fldCharType="begin"/>
            </w:r>
            <w:r>
              <w:rPr>
                <w:noProof/>
                <w:webHidden/>
              </w:rPr>
              <w:instrText xml:space="preserve"> PAGEREF _Toc53861874 \h </w:instrText>
            </w:r>
            <w:r>
              <w:rPr>
                <w:noProof/>
                <w:webHidden/>
              </w:rPr>
            </w:r>
            <w:r>
              <w:rPr>
                <w:noProof/>
                <w:webHidden/>
              </w:rPr>
              <w:fldChar w:fldCharType="separate"/>
            </w:r>
            <w:r>
              <w:rPr>
                <w:noProof/>
                <w:webHidden/>
              </w:rPr>
              <w:t>21</w:t>
            </w:r>
            <w:r>
              <w:rPr>
                <w:noProof/>
                <w:webHidden/>
              </w:rPr>
              <w:fldChar w:fldCharType="end"/>
            </w:r>
          </w:hyperlink>
        </w:p>
        <w:p w14:paraId="271BC38E" w14:textId="77777777" w:rsidR="00047DD0" w:rsidRDefault="00047DD0">
          <w:pPr>
            <w:spacing w:after="200"/>
            <w:rPr>
              <w:rStyle w:val="Lienhypertexte"/>
              <w:noProof/>
            </w:rPr>
          </w:pPr>
          <w:r>
            <w:rPr>
              <w:rStyle w:val="Lienhypertexte"/>
              <w:noProof/>
            </w:rPr>
            <w:br w:type="page"/>
          </w:r>
        </w:p>
        <w:p w14:paraId="4120E046" w14:textId="0FBED5C6" w:rsidR="00047DD0" w:rsidRDefault="00047DD0">
          <w:pPr>
            <w:pStyle w:val="TM1"/>
            <w:rPr>
              <w:b w:val="0"/>
              <w:noProof/>
              <w:color w:val="auto"/>
              <w:sz w:val="22"/>
              <w:lang w:eastAsia="fr-FR"/>
            </w:rPr>
          </w:pPr>
          <w:hyperlink w:anchor="_Toc53861875" w:history="1">
            <w:r w:rsidRPr="002E47D1">
              <w:rPr>
                <w:rStyle w:val="Lienhypertexte"/>
                <w:rFonts w:cstheme="majorHAnsi"/>
                <w:noProof/>
              </w:rPr>
              <w:t>3</w:t>
            </w:r>
            <w:r w:rsidRPr="002E47D1">
              <w:rPr>
                <w:rStyle w:val="Lienhypertexte"/>
                <w:rFonts w:cstheme="majorHAnsi"/>
                <w:noProof/>
                <w:vertAlign w:val="superscript"/>
              </w:rPr>
              <w:t>ème</w:t>
            </w:r>
            <w:r w:rsidRPr="002E47D1">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_Toc53861875 \h </w:instrText>
            </w:r>
            <w:r>
              <w:rPr>
                <w:noProof/>
                <w:webHidden/>
              </w:rPr>
            </w:r>
            <w:r>
              <w:rPr>
                <w:noProof/>
                <w:webHidden/>
              </w:rPr>
              <w:fldChar w:fldCharType="separate"/>
            </w:r>
            <w:r>
              <w:rPr>
                <w:noProof/>
                <w:webHidden/>
              </w:rPr>
              <w:t>22</w:t>
            </w:r>
            <w:r>
              <w:rPr>
                <w:noProof/>
                <w:webHidden/>
              </w:rPr>
              <w:fldChar w:fldCharType="end"/>
            </w:r>
          </w:hyperlink>
        </w:p>
        <w:p w14:paraId="2548A5AA" w14:textId="545A38EC" w:rsidR="00047DD0" w:rsidRDefault="00047DD0">
          <w:pPr>
            <w:pStyle w:val="TM2"/>
            <w:tabs>
              <w:tab w:val="left" w:pos="880"/>
              <w:tab w:val="right" w:leader="dot" w:pos="10024"/>
            </w:tabs>
            <w:rPr>
              <w:b w:val="0"/>
              <w:noProof/>
              <w:color w:val="auto"/>
              <w:sz w:val="22"/>
              <w:lang w:eastAsia="fr-FR"/>
            </w:rPr>
          </w:pPr>
          <w:hyperlink w:anchor="_Toc53861876"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_Toc53861876 \h </w:instrText>
            </w:r>
            <w:r>
              <w:rPr>
                <w:noProof/>
                <w:webHidden/>
              </w:rPr>
            </w:r>
            <w:r>
              <w:rPr>
                <w:noProof/>
                <w:webHidden/>
              </w:rPr>
              <w:fldChar w:fldCharType="separate"/>
            </w:r>
            <w:r>
              <w:rPr>
                <w:noProof/>
                <w:webHidden/>
              </w:rPr>
              <w:t>22</w:t>
            </w:r>
            <w:r>
              <w:rPr>
                <w:noProof/>
                <w:webHidden/>
              </w:rPr>
              <w:fldChar w:fldCharType="end"/>
            </w:r>
          </w:hyperlink>
        </w:p>
        <w:p w14:paraId="6F082221" w14:textId="3E2AF937" w:rsidR="00047DD0" w:rsidRDefault="00047DD0">
          <w:pPr>
            <w:pStyle w:val="TM2"/>
            <w:tabs>
              <w:tab w:val="left" w:pos="880"/>
              <w:tab w:val="right" w:leader="dot" w:pos="10024"/>
            </w:tabs>
            <w:rPr>
              <w:b w:val="0"/>
              <w:noProof/>
              <w:color w:val="auto"/>
              <w:sz w:val="22"/>
              <w:lang w:eastAsia="fr-FR"/>
            </w:rPr>
          </w:pPr>
          <w:hyperlink w:anchor="_Toc53861877"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Analyse des actions à mener</w:t>
            </w:r>
            <w:r>
              <w:rPr>
                <w:noProof/>
                <w:webHidden/>
              </w:rPr>
              <w:tab/>
            </w:r>
            <w:r>
              <w:rPr>
                <w:noProof/>
                <w:webHidden/>
              </w:rPr>
              <w:fldChar w:fldCharType="begin"/>
            </w:r>
            <w:r>
              <w:rPr>
                <w:noProof/>
                <w:webHidden/>
              </w:rPr>
              <w:instrText xml:space="preserve"> PAGEREF _Toc53861877 \h </w:instrText>
            </w:r>
            <w:r>
              <w:rPr>
                <w:noProof/>
                <w:webHidden/>
              </w:rPr>
            </w:r>
            <w:r>
              <w:rPr>
                <w:noProof/>
                <w:webHidden/>
              </w:rPr>
              <w:fldChar w:fldCharType="separate"/>
            </w:r>
            <w:r>
              <w:rPr>
                <w:noProof/>
                <w:webHidden/>
              </w:rPr>
              <w:t>23</w:t>
            </w:r>
            <w:r>
              <w:rPr>
                <w:noProof/>
                <w:webHidden/>
              </w:rPr>
              <w:fldChar w:fldCharType="end"/>
            </w:r>
          </w:hyperlink>
        </w:p>
        <w:p w14:paraId="26122EBF" w14:textId="5F6FE54A" w:rsidR="00047DD0" w:rsidRDefault="00047DD0">
          <w:pPr>
            <w:pStyle w:val="TM2"/>
            <w:tabs>
              <w:tab w:val="left" w:pos="880"/>
              <w:tab w:val="right" w:leader="dot" w:pos="10024"/>
            </w:tabs>
            <w:rPr>
              <w:b w:val="0"/>
              <w:noProof/>
              <w:color w:val="auto"/>
              <w:sz w:val="22"/>
              <w:lang w:eastAsia="fr-FR"/>
            </w:rPr>
          </w:pPr>
          <w:hyperlink w:anchor="_Toc53861878"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Programmation</w:t>
            </w:r>
            <w:r>
              <w:rPr>
                <w:noProof/>
                <w:webHidden/>
              </w:rPr>
              <w:tab/>
            </w:r>
            <w:r>
              <w:rPr>
                <w:noProof/>
                <w:webHidden/>
              </w:rPr>
              <w:fldChar w:fldCharType="begin"/>
            </w:r>
            <w:r>
              <w:rPr>
                <w:noProof/>
                <w:webHidden/>
              </w:rPr>
              <w:instrText xml:space="preserve"> PAGEREF _Toc53861878 \h </w:instrText>
            </w:r>
            <w:r>
              <w:rPr>
                <w:noProof/>
                <w:webHidden/>
              </w:rPr>
            </w:r>
            <w:r>
              <w:rPr>
                <w:noProof/>
                <w:webHidden/>
              </w:rPr>
              <w:fldChar w:fldCharType="separate"/>
            </w:r>
            <w:r>
              <w:rPr>
                <w:noProof/>
                <w:webHidden/>
              </w:rPr>
              <w:t>24</w:t>
            </w:r>
            <w:r>
              <w:rPr>
                <w:noProof/>
                <w:webHidden/>
              </w:rPr>
              <w:fldChar w:fldCharType="end"/>
            </w:r>
          </w:hyperlink>
        </w:p>
        <w:p w14:paraId="22981873" w14:textId="0A03F8B6" w:rsidR="00047DD0" w:rsidRDefault="00047DD0">
          <w:pPr>
            <w:pStyle w:val="TM2"/>
            <w:tabs>
              <w:tab w:val="left" w:pos="880"/>
              <w:tab w:val="right" w:leader="dot" w:pos="10024"/>
            </w:tabs>
            <w:rPr>
              <w:b w:val="0"/>
              <w:noProof/>
              <w:color w:val="auto"/>
              <w:sz w:val="22"/>
              <w:lang w:eastAsia="fr-FR"/>
            </w:rPr>
          </w:pPr>
          <w:hyperlink w:anchor="_Toc53861879"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Tests et validations du programme</w:t>
            </w:r>
            <w:r>
              <w:rPr>
                <w:noProof/>
                <w:webHidden/>
              </w:rPr>
              <w:tab/>
            </w:r>
            <w:r>
              <w:rPr>
                <w:noProof/>
                <w:webHidden/>
              </w:rPr>
              <w:fldChar w:fldCharType="begin"/>
            </w:r>
            <w:r>
              <w:rPr>
                <w:noProof/>
                <w:webHidden/>
              </w:rPr>
              <w:instrText xml:space="preserve"> PAGEREF _Toc53861879 \h </w:instrText>
            </w:r>
            <w:r>
              <w:rPr>
                <w:noProof/>
                <w:webHidden/>
              </w:rPr>
            </w:r>
            <w:r>
              <w:rPr>
                <w:noProof/>
                <w:webHidden/>
              </w:rPr>
              <w:fldChar w:fldCharType="separate"/>
            </w:r>
            <w:r>
              <w:rPr>
                <w:noProof/>
                <w:webHidden/>
              </w:rPr>
              <w:t>26</w:t>
            </w:r>
            <w:r>
              <w:rPr>
                <w:noProof/>
                <w:webHidden/>
              </w:rPr>
              <w:fldChar w:fldCharType="end"/>
            </w:r>
          </w:hyperlink>
        </w:p>
        <w:p w14:paraId="3FEEBD0F" w14:textId="783261F3" w:rsidR="00047DD0" w:rsidRDefault="00047DD0">
          <w:pPr>
            <w:pStyle w:val="TM3"/>
            <w:tabs>
              <w:tab w:val="left" w:pos="1100"/>
              <w:tab w:val="right" w:leader="dot" w:pos="10024"/>
            </w:tabs>
            <w:rPr>
              <w:b w:val="0"/>
              <w:noProof/>
              <w:color w:val="auto"/>
              <w:sz w:val="22"/>
              <w:lang w:eastAsia="fr-FR"/>
            </w:rPr>
          </w:pPr>
          <w:hyperlink w:anchor="_Toc53861880" w:history="1">
            <w:r w:rsidRPr="002E47D1">
              <w:rPr>
                <w:rStyle w:val="Lienhypertexte"/>
                <w:rFonts w:ascii="Wingdings" w:hAnsi="Wingdings"/>
                <w:noProof/>
              </w:rPr>
              <w:t></w:t>
            </w:r>
            <w:r>
              <w:rPr>
                <w:b w:val="0"/>
                <w:noProof/>
                <w:color w:val="auto"/>
                <w:sz w:val="22"/>
                <w:lang w:eastAsia="fr-FR"/>
              </w:rPr>
              <w:tab/>
            </w:r>
            <w:r w:rsidRPr="002E47D1">
              <w:rPr>
                <w:rStyle w:val="Lienhypertexte"/>
                <w:noProof/>
              </w:rPr>
              <w:t>Résultats attendus</w:t>
            </w:r>
            <w:r>
              <w:rPr>
                <w:noProof/>
                <w:webHidden/>
              </w:rPr>
              <w:tab/>
            </w:r>
            <w:r>
              <w:rPr>
                <w:noProof/>
                <w:webHidden/>
              </w:rPr>
              <w:fldChar w:fldCharType="begin"/>
            </w:r>
            <w:r>
              <w:rPr>
                <w:noProof/>
                <w:webHidden/>
              </w:rPr>
              <w:instrText xml:space="preserve"> PAGEREF _Toc53861880 \h </w:instrText>
            </w:r>
            <w:r>
              <w:rPr>
                <w:noProof/>
                <w:webHidden/>
              </w:rPr>
            </w:r>
            <w:r>
              <w:rPr>
                <w:noProof/>
                <w:webHidden/>
              </w:rPr>
              <w:fldChar w:fldCharType="separate"/>
            </w:r>
            <w:r>
              <w:rPr>
                <w:noProof/>
                <w:webHidden/>
              </w:rPr>
              <w:t>26</w:t>
            </w:r>
            <w:r>
              <w:rPr>
                <w:noProof/>
                <w:webHidden/>
              </w:rPr>
              <w:fldChar w:fldCharType="end"/>
            </w:r>
          </w:hyperlink>
        </w:p>
        <w:p w14:paraId="44D7B4A7" w14:textId="71BF7A29" w:rsidR="00047DD0" w:rsidRDefault="00047DD0">
          <w:pPr>
            <w:pStyle w:val="TM3"/>
            <w:tabs>
              <w:tab w:val="left" w:pos="1100"/>
              <w:tab w:val="right" w:leader="dot" w:pos="10024"/>
            </w:tabs>
            <w:rPr>
              <w:b w:val="0"/>
              <w:noProof/>
              <w:color w:val="auto"/>
              <w:sz w:val="22"/>
              <w:lang w:eastAsia="fr-FR"/>
            </w:rPr>
          </w:pPr>
          <w:hyperlink w:anchor="_Toc53861881"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w:t>
            </w:r>
            <w:r>
              <w:rPr>
                <w:noProof/>
                <w:webHidden/>
              </w:rPr>
              <w:tab/>
            </w:r>
            <w:r>
              <w:rPr>
                <w:noProof/>
                <w:webHidden/>
              </w:rPr>
              <w:fldChar w:fldCharType="begin"/>
            </w:r>
            <w:r>
              <w:rPr>
                <w:noProof/>
                <w:webHidden/>
              </w:rPr>
              <w:instrText xml:space="preserve"> PAGEREF _Toc53861881 \h </w:instrText>
            </w:r>
            <w:r>
              <w:rPr>
                <w:noProof/>
                <w:webHidden/>
              </w:rPr>
            </w:r>
            <w:r>
              <w:rPr>
                <w:noProof/>
                <w:webHidden/>
              </w:rPr>
              <w:fldChar w:fldCharType="separate"/>
            </w:r>
            <w:r>
              <w:rPr>
                <w:noProof/>
                <w:webHidden/>
              </w:rPr>
              <w:t>27</w:t>
            </w:r>
            <w:r>
              <w:rPr>
                <w:noProof/>
                <w:webHidden/>
              </w:rPr>
              <w:fldChar w:fldCharType="end"/>
            </w:r>
          </w:hyperlink>
        </w:p>
        <w:p w14:paraId="223A3A18" w14:textId="08A3730D" w:rsidR="00047DD0" w:rsidRDefault="00047DD0">
          <w:pPr>
            <w:pStyle w:val="TM3"/>
            <w:tabs>
              <w:tab w:val="left" w:pos="1100"/>
              <w:tab w:val="right" w:leader="dot" w:pos="10024"/>
            </w:tabs>
            <w:rPr>
              <w:b w:val="0"/>
              <w:noProof/>
              <w:color w:val="auto"/>
              <w:sz w:val="22"/>
              <w:lang w:eastAsia="fr-FR"/>
            </w:rPr>
          </w:pPr>
          <w:hyperlink w:anchor="_Toc53861882"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NRZT</w:t>
            </w:r>
            <w:r>
              <w:rPr>
                <w:noProof/>
                <w:webHidden/>
              </w:rPr>
              <w:tab/>
            </w:r>
            <w:r>
              <w:rPr>
                <w:noProof/>
                <w:webHidden/>
              </w:rPr>
              <w:fldChar w:fldCharType="begin"/>
            </w:r>
            <w:r>
              <w:rPr>
                <w:noProof/>
                <w:webHidden/>
              </w:rPr>
              <w:instrText xml:space="preserve"> PAGEREF _Toc53861882 \h </w:instrText>
            </w:r>
            <w:r>
              <w:rPr>
                <w:noProof/>
                <w:webHidden/>
              </w:rPr>
            </w:r>
            <w:r>
              <w:rPr>
                <w:noProof/>
                <w:webHidden/>
              </w:rPr>
              <w:fldChar w:fldCharType="separate"/>
            </w:r>
            <w:r>
              <w:rPr>
                <w:noProof/>
                <w:webHidden/>
              </w:rPr>
              <w:t>27</w:t>
            </w:r>
            <w:r>
              <w:rPr>
                <w:noProof/>
                <w:webHidden/>
              </w:rPr>
              <w:fldChar w:fldCharType="end"/>
            </w:r>
          </w:hyperlink>
        </w:p>
        <w:p w14:paraId="2ED372E0" w14:textId="1E8D30FB" w:rsidR="00047DD0" w:rsidRDefault="00047DD0">
          <w:pPr>
            <w:pStyle w:val="TM3"/>
            <w:tabs>
              <w:tab w:val="left" w:pos="1100"/>
              <w:tab w:val="right" w:leader="dot" w:pos="10024"/>
            </w:tabs>
            <w:rPr>
              <w:b w:val="0"/>
              <w:noProof/>
              <w:color w:val="auto"/>
              <w:sz w:val="22"/>
              <w:lang w:eastAsia="fr-FR"/>
            </w:rPr>
          </w:pPr>
          <w:hyperlink w:anchor="_Toc53861883"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RZ</w:t>
            </w:r>
            <w:r>
              <w:rPr>
                <w:noProof/>
                <w:webHidden/>
              </w:rPr>
              <w:tab/>
            </w:r>
            <w:r>
              <w:rPr>
                <w:noProof/>
                <w:webHidden/>
              </w:rPr>
              <w:fldChar w:fldCharType="begin"/>
            </w:r>
            <w:r>
              <w:rPr>
                <w:noProof/>
                <w:webHidden/>
              </w:rPr>
              <w:instrText xml:space="preserve"> PAGEREF _Toc53861883 \h </w:instrText>
            </w:r>
            <w:r>
              <w:rPr>
                <w:noProof/>
                <w:webHidden/>
              </w:rPr>
            </w:r>
            <w:r>
              <w:rPr>
                <w:noProof/>
                <w:webHidden/>
              </w:rPr>
              <w:fldChar w:fldCharType="separate"/>
            </w:r>
            <w:r>
              <w:rPr>
                <w:noProof/>
                <w:webHidden/>
              </w:rPr>
              <w:t>28</w:t>
            </w:r>
            <w:r>
              <w:rPr>
                <w:noProof/>
                <w:webHidden/>
              </w:rPr>
              <w:fldChar w:fldCharType="end"/>
            </w:r>
          </w:hyperlink>
        </w:p>
        <w:p w14:paraId="00EAD225" w14:textId="2B7E7022" w:rsidR="00047DD0" w:rsidRDefault="00047DD0">
          <w:pPr>
            <w:pStyle w:val="TM3"/>
            <w:tabs>
              <w:tab w:val="left" w:pos="1100"/>
              <w:tab w:val="right" w:leader="dot" w:pos="10024"/>
            </w:tabs>
            <w:rPr>
              <w:b w:val="0"/>
              <w:noProof/>
              <w:color w:val="auto"/>
              <w:sz w:val="22"/>
              <w:lang w:eastAsia="fr-FR"/>
            </w:rPr>
          </w:pPr>
          <w:hyperlink w:anchor="_Toc53861884"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NRZT et beaucoup de bruit</w:t>
            </w:r>
            <w:r>
              <w:rPr>
                <w:noProof/>
                <w:webHidden/>
              </w:rPr>
              <w:tab/>
            </w:r>
            <w:r>
              <w:rPr>
                <w:noProof/>
                <w:webHidden/>
              </w:rPr>
              <w:fldChar w:fldCharType="begin"/>
            </w:r>
            <w:r>
              <w:rPr>
                <w:noProof/>
                <w:webHidden/>
              </w:rPr>
              <w:instrText xml:space="preserve"> PAGEREF _Toc53861884 \h </w:instrText>
            </w:r>
            <w:r>
              <w:rPr>
                <w:noProof/>
                <w:webHidden/>
              </w:rPr>
            </w:r>
            <w:r>
              <w:rPr>
                <w:noProof/>
                <w:webHidden/>
              </w:rPr>
              <w:fldChar w:fldCharType="separate"/>
            </w:r>
            <w:r>
              <w:rPr>
                <w:noProof/>
                <w:webHidden/>
              </w:rPr>
              <w:t>29</w:t>
            </w:r>
            <w:r>
              <w:rPr>
                <w:noProof/>
                <w:webHidden/>
              </w:rPr>
              <w:fldChar w:fldCharType="end"/>
            </w:r>
          </w:hyperlink>
        </w:p>
        <w:p w14:paraId="4B8C95F4" w14:textId="3BFA9798" w:rsidR="00047DD0" w:rsidRDefault="00047DD0">
          <w:pPr>
            <w:pStyle w:val="TM3"/>
            <w:tabs>
              <w:tab w:val="left" w:pos="1100"/>
              <w:tab w:val="right" w:leader="dot" w:pos="10024"/>
            </w:tabs>
            <w:rPr>
              <w:b w:val="0"/>
              <w:noProof/>
              <w:color w:val="auto"/>
              <w:sz w:val="22"/>
              <w:lang w:eastAsia="fr-FR"/>
            </w:rPr>
          </w:pPr>
          <w:hyperlink w:anchor="_Toc53861885" w:history="1">
            <w:r w:rsidRPr="002E47D1">
              <w:rPr>
                <w:rStyle w:val="Lienhypertexte"/>
                <w:rFonts w:ascii="Wingdings" w:hAnsi="Wingdings"/>
                <w:noProof/>
              </w:rPr>
              <w:t></w:t>
            </w:r>
            <w:r>
              <w:rPr>
                <w:b w:val="0"/>
                <w:noProof/>
                <w:color w:val="auto"/>
                <w:sz w:val="22"/>
                <w:lang w:eastAsia="fr-FR"/>
              </w:rPr>
              <w:tab/>
            </w:r>
            <w:r w:rsidRPr="002E47D1">
              <w:rPr>
                <w:rStyle w:val="Lienhypertexte"/>
                <w:noProof/>
              </w:rPr>
              <w:t>Vérification de la forme du bruit</w:t>
            </w:r>
            <w:r>
              <w:rPr>
                <w:noProof/>
                <w:webHidden/>
              </w:rPr>
              <w:tab/>
            </w:r>
            <w:r>
              <w:rPr>
                <w:noProof/>
                <w:webHidden/>
              </w:rPr>
              <w:fldChar w:fldCharType="begin"/>
            </w:r>
            <w:r>
              <w:rPr>
                <w:noProof/>
                <w:webHidden/>
              </w:rPr>
              <w:instrText xml:space="preserve"> PAGEREF _Toc53861885 \h </w:instrText>
            </w:r>
            <w:r>
              <w:rPr>
                <w:noProof/>
                <w:webHidden/>
              </w:rPr>
            </w:r>
            <w:r>
              <w:rPr>
                <w:noProof/>
                <w:webHidden/>
              </w:rPr>
              <w:fldChar w:fldCharType="separate"/>
            </w:r>
            <w:r>
              <w:rPr>
                <w:noProof/>
                <w:webHidden/>
              </w:rPr>
              <w:t>30</w:t>
            </w:r>
            <w:r>
              <w:rPr>
                <w:noProof/>
                <w:webHidden/>
              </w:rPr>
              <w:fldChar w:fldCharType="end"/>
            </w:r>
          </w:hyperlink>
        </w:p>
        <w:p w14:paraId="6B619A8A" w14:textId="4193E7BD" w:rsidR="00047DD0" w:rsidRDefault="00047DD0">
          <w:pPr>
            <w:pStyle w:val="TM3"/>
            <w:tabs>
              <w:tab w:val="left" w:pos="1100"/>
              <w:tab w:val="right" w:leader="dot" w:pos="10024"/>
            </w:tabs>
            <w:rPr>
              <w:b w:val="0"/>
              <w:noProof/>
              <w:color w:val="auto"/>
              <w:sz w:val="22"/>
              <w:lang w:eastAsia="fr-FR"/>
            </w:rPr>
          </w:pPr>
          <w:hyperlink w:anchor="_Toc53861886" w:history="1">
            <w:r w:rsidRPr="002E47D1">
              <w:rPr>
                <w:rStyle w:val="Lienhypertexte"/>
                <w:rFonts w:ascii="Wingdings" w:hAnsi="Wingdings"/>
                <w:noProof/>
              </w:rPr>
              <w:t></w:t>
            </w:r>
            <w:r>
              <w:rPr>
                <w:b w:val="0"/>
                <w:noProof/>
                <w:color w:val="auto"/>
                <w:sz w:val="22"/>
                <w:lang w:eastAsia="fr-FR"/>
              </w:rPr>
              <w:tab/>
            </w:r>
            <w:r w:rsidRPr="002E47D1">
              <w:rPr>
                <w:rStyle w:val="Lienhypertexte"/>
                <w:noProof/>
              </w:rPr>
              <w:t>Comparaison entre simulation et théorie</w:t>
            </w:r>
            <w:r>
              <w:rPr>
                <w:noProof/>
                <w:webHidden/>
              </w:rPr>
              <w:tab/>
            </w:r>
            <w:r>
              <w:rPr>
                <w:noProof/>
                <w:webHidden/>
              </w:rPr>
              <w:fldChar w:fldCharType="begin"/>
            </w:r>
            <w:r>
              <w:rPr>
                <w:noProof/>
                <w:webHidden/>
              </w:rPr>
              <w:instrText xml:space="preserve"> PAGEREF _Toc53861886 \h </w:instrText>
            </w:r>
            <w:r>
              <w:rPr>
                <w:noProof/>
                <w:webHidden/>
              </w:rPr>
            </w:r>
            <w:r>
              <w:rPr>
                <w:noProof/>
                <w:webHidden/>
              </w:rPr>
              <w:fldChar w:fldCharType="separate"/>
            </w:r>
            <w:r>
              <w:rPr>
                <w:noProof/>
                <w:webHidden/>
              </w:rPr>
              <w:t>31</w:t>
            </w:r>
            <w:r>
              <w:rPr>
                <w:noProof/>
                <w:webHidden/>
              </w:rPr>
              <w:fldChar w:fldCharType="end"/>
            </w:r>
          </w:hyperlink>
        </w:p>
        <w:p w14:paraId="1A7290D4" w14:textId="42C0CD19" w:rsidR="00047DD0" w:rsidRDefault="00047DD0">
          <w:pPr>
            <w:pStyle w:val="TM3"/>
            <w:tabs>
              <w:tab w:val="left" w:pos="1100"/>
              <w:tab w:val="right" w:leader="dot" w:pos="10024"/>
            </w:tabs>
            <w:rPr>
              <w:b w:val="0"/>
              <w:noProof/>
              <w:color w:val="auto"/>
              <w:sz w:val="22"/>
              <w:lang w:eastAsia="fr-FR"/>
            </w:rPr>
          </w:pPr>
          <w:hyperlink w:anchor="_Toc53861887" w:history="1">
            <w:r w:rsidRPr="002E47D1">
              <w:rPr>
                <w:rStyle w:val="Lienhypertexte"/>
                <w:rFonts w:ascii="Wingdings" w:hAnsi="Wingdings"/>
                <w:noProof/>
              </w:rPr>
              <w:t></w:t>
            </w:r>
            <w:r>
              <w:rPr>
                <w:b w:val="0"/>
                <w:noProof/>
                <w:color w:val="auto"/>
                <w:sz w:val="22"/>
                <w:lang w:eastAsia="fr-FR"/>
              </w:rPr>
              <w:tab/>
            </w:r>
            <w:r w:rsidRPr="002E47D1">
              <w:rPr>
                <w:rStyle w:val="Lienhypertexte"/>
                <w:noProof/>
              </w:rPr>
              <w:t>Comparaison entre les formes</w:t>
            </w:r>
            <w:r>
              <w:rPr>
                <w:noProof/>
                <w:webHidden/>
              </w:rPr>
              <w:tab/>
            </w:r>
            <w:r>
              <w:rPr>
                <w:noProof/>
                <w:webHidden/>
              </w:rPr>
              <w:fldChar w:fldCharType="begin"/>
            </w:r>
            <w:r>
              <w:rPr>
                <w:noProof/>
                <w:webHidden/>
              </w:rPr>
              <w:instrText xml:space="preserve"> PAGEREF _Toc53861887 \h </w:instrText>
            </w:r>
            <w:r>
              <w:rPr>
                <w:noProof/>
                <w:webHidden/>
              </w:rPr>
            </w:r>
            <w:r>
              <w:rPr>
                <w:noProof/>
                <w:webHidden/>
              </w:rPr>
              <w:fldChar w:fldCharType="separate"/>
            </w:r>
            <w:r>
              <w:rPr>
                <w:noProof/>
                <w:webHidden/>
              </w:rPr>
              <w:t>32</w:t>
            </w:r>
            <w:r>
              <w:rPr>
                <w:noProof/>
                <w:webHidden/>
              </w:rPr>
              <w:fldChar w:fldCharType="end"/>
            </w:r>
          </w:hyperlink>
        </w:p>
        <w:p w14:paraId="382ACFAF" w14:textId="6781A47D" w:rsidR="00047DD0" w:rsidRDefault="00047DD0">
          <w:pPr>
            <w:pStyle w:val="TM3"/>
            <w:tabs>
              <w:tab w:val="left" w:pos="1100"/>
              <w:tab w:val="right" w:leader="dot" w:pos="10024"/>
            </w:tabs>
            <w:rPr>
              <w:b w:val="0"/>
              <w:noProof/>
              <w:color w:val="auto"/>
              <w:sz w:val="22"/>
              <w:lang w:eastAsia="fr-FR"/>
            </w:rPr>
          </w:pPr>
          <w:hyperlink w:anchor="_Toc53861888"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Autotests</w:t>
            </w:r>
            <w:r>
              <w:rPr>
                <w:noProof/>
                <w:webHidden/>
              </w:rPr>
              <w:tab/>
            </w:r>
            <w:r>
              <w:rPr>
                <w:noProof/>
                <w:webHidden/>
              </w:rPr>
              <w:fldChar w:fldCharType="begin"/>
            </w:r>
            <w:r>
              <w:rPr>
                <w:noProof/>
                <w:webHidden/>
              </w:rPr>
              <w:instrText xml:space="preserve"> PAGEREF _Toc53861888 \h </w:instrText>
            </w:r>
            <w:r>
              <w:rPr>
                <w:noProof/>
                <w:webHidden/>
              </w:rPr>
            </w:r>
            <w:r>
              <w:rPr>
                <w:noProof/>
                <w:webHidden/>
              </w:rPr>
              <w:fldChar w:fldCharType="separate"/>
            </w:r>
            <w:r>
              <w:rPr>
                <w:noProof/>
                <w:webHidden/>
              </w:rPr>
              <w:t>33</w:t>
            </w:r>
            <w:r>
              <w:rPr>
                <w:noProof/>
                <w:webHidden/>
              </w:rPr>
              <w:fldChar w:fldCharType="end"/>
            </w:r>
          </w:hyperlink>
        </w:p>
        <w:p w14:paraId="5D6E4F07" w14:textId="2C1FDD20" w:rsidR="00047DD0" w:rsidRDefault="00047DD0">
          <w:pPr>
            <w:pStyle w:val="TM1"/>
            <w:rPr>
              <w:b w:val="0"/>
              <w:noProof/>
              <w:color w:val="auto"/>
              <w:sz w:val="22"/>
              <w:lang w:eastAsia="fr-FR"/>
            </w:rPr>
          </w:pPr>
          <w:hyperlink w:anchor="_Toc53861889" w:history="1">
            <w:r w:rsidRPr="002E47D1">
              <w:rPr>
                <w:rStyle w:val="Lienhypertexte"/>
                <w:noProof/>
              </w:rPr>
              <w:t>Bilan de l’étape 3</w:t>
            </w:r>
            <w:r>
              <w:rPr>
                <w:noProof/>
                <w:webHidden/>
              </w:rPr>
              <w:tab/>
            </w:r>
            <w:r>
              <w:rPr>
                <w:noProof/>
                <w:webHidden/>
              </w:rPr>
              <w:fldChar w:fldCharType="begin"/>
            </w:r>
            <w:r>
              <w:rPr>
                <w:noProof/>
                <w:webHidden/>
              </w:rPr>
              <w:instrText xml:space="preserve"> PAGEREF _Toc53861889 \h </w:instrText>
            </w:r>
            <w:r>
              <w:rPr>
                <w:noProof/>
                <w:webHidden/>
              </w:rPr>
            </w:r>
            <w:r>
              <w:rPr>
                <w:noProof/>
                <w:webHidden/>
              </w:rPr>
              <w:fldChar w:fldCharType="separate"/>
            </w:r>
            <w:r>
              <w:rPr>
                <w:noProof/>
                <w:webHidden/>
              </w:rPr>
              <w:t>34</w:t>
            </w:r>
            <w:r>
              <w:rPr>
                <w:noProof/>
                <w:webHidden/>
              </w:rPr>
              <w:fldChar w:fldCharType="end"/>
            </w:r>
          </w:hyperlink>
        </w:p>
        <w:p w14:paraId="6BDAB34E" w14:textId="025E5444" w:rsidR="00047DD0" w:rsidRDefault="00047DD0">
          <w:pPr>
            <w:pStyle w:val="TM1"/>
            <w:rPr>
              <w:b w:val="0"/>
              <w:noProof/>
              <w:color w:val="auto"/>
              <w:sz w:val="22"/>
              <w:lang w:eastAsia="fr-FR"/>
            </w:rPr>
          </w:pPr>
          <w:hyperlink w:anchor="_Toc53861890" w:history="1">
            <w:r w:rsidRPr="002E47D1">
              <w:rPr>
                <w:rStyle w:val="Lienhypertexte"/>
                <w:rFonts w:cstheme="majorHAnsi"/>
                <w:noProof/>
              </w:rPr>
              <w:t>4</w:t>
            </w:r>
            <w:r w:rsidRPr="002E47D1">
              <w:rPr>
                <w:rStyle w:val="Lienhypertexte"/>
                <w:rFonts w:cstheme="majorHAnsi"/>
                <w:noProof/>
                <w:vertAlign w:val="superscript"/>
              </w:rPr>
              <w:t>ème</w:t>
            </w:r>
            <w:r w:rsidRPr="002E47D1">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_Toc53861890 \h </w:instrText>
            </w:r>
            <w:r>
              <w:rPr>
                <w:noProof/>
                <w:webHidden/>
              </w:rPr>
            </w:r>
            <w:r>
              <w:rPr>
                <w:noProof/>
                <w:webHidden/>
              </w:rPr>
              <w:fldChar w:fldCharType="separate"/>
            </w:r>
            <w:r>
              <w:rPr>
                <w:noProof/>
                <w:webHidden/>
              </w:rPr>
              <w:t>35</w:t>
            </w:r>
            <w:r>
              <w:rPr>
                <w:noProof/>
                <w:webHidden/>
              </w:rPr>
              <w:fldChar w:fldCharType="end"/>
            </w:r>
          </w:hyperlink>
        </w:p>
        <w:p w14:paraId="401DA987" w14:textId="7A2FA3E9" w:rsidR="00047DD0" w:rsidRDefault="00047DD0">
          <w:pPr>
            <w:pStyle w:val="TM2"/>
            <w:tabs>
              <w:tab w:val="left" w:pos="880"/>
              <w:tab w:val="right" w:leader="dot" w:pos="10024"/>
            </w:tabs>
            <w:rPr>
              <w:b w:val="0"/>
              <w:noProof/>
              <w:color w:val="auto"/>
              <w:sz w:val="22"/>
              <w:lang w:eastAsia="fr-FR"/>
            </w:rPr>
          </w:pPr>
          <w:hyperlink w:anchor="_Toc53861891"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_Toc53861891 \h </w:instrText>
            </w:r>
            <w:r>
              <w:rPr>
                <w:noProof/>
                <w:webHidden/>
              </w:rPr>
            </w:r>
            <w:r>
              <w:rPr>
                <w:noProof/>
                <w:webHidden/>
              </w:rPr>
              <w:fldChar w:fldCharType="separate"/>
            </w:r>
            <w:r>
              <w:rPr>
                <w:noProof/>
                <w:webHidden/>
              </w:rPr>
              <w:t>35</w:t>
            </w:r>
            <w:r>
              <w:rPr>
                <w:noProof/>
                <w:webHidden/>
              </w:rPr>
              <w:fldChar w:fldCharType="end"/>
            </w:r>
          </w:hyperlink>
        </w:p>
        <w:p w14:paraId="4CFD72FD" w14:textId="06B1A87D" w:rsidR="00047DD0" w:rsidRDefault="00047DD0">
          <w:pPr>
            <w:pStyle w:val="TM2"/>
            <w:tabs>
              <w:tab w:val="left" w:pos="880"/>
              <w:tab w:val="right" w:leader="dot" w:pos="10024"/>
            </w:tabs>
            <w:rPr>
              <w:b w:val="0"/>
              <w:noProof/>
              <w:color w:val="auto"/>
              <w:sz w:val="22"/>
              <w:lang w:eastAsia="fr-FR"/>
            </w:rPr>
          </w:pPr>
          <w:hyperlink w:anchor="_Toc53861892"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Analyse des actions à mener</w:t>
            </w:r>
            <w:r>
              <w:rPr>
                <w:noProof/>
                <w:webHidden/>
              </w:rPr>
              <w:tab/>
            </w:r>
            <w:r>
              <w:rPr>
                <w:noProof/>
                <w:webHidden/>
              </w:rPr>
              <w:fldChar w:fldCharType="begin"/>
            </w:r>
            <w:r>
              <w:rPr>
                <w:noProof/>
                <w:webHidden/>
              </w:rPr>
              <w:instrText xml:space="preserve"> PAGEREF _Toc53861892 \h </w:instrText>
            </w:r>
            <w:r>
              <w:rPr>
                <w:noProof/>
                <w:webHidden/>
              </w:rPr>
            </w:r>
            <w:r>
              <w:rPr>
                <w:noProof/>
                <w:webHidden/>
              </w:rPr>
              <w:fldChar w:fldCharType="separate"/>
            </w:r>
            <w:r>
              <w:rPr>
                <w:noProof/>
                <w:webHidden/>
              </w:rPr>
              <w:t>36</w:t>
            </w:r>
            <w:r>
              <w:rPr>
                <w:noProof/>
                <w:webHidden/>
              </w:rPr>
              <w:fldChar w:fldCharType="end"/>
            </w:r>
          </w:hyperlink>
        </w:p>
        <w:p w14:paraId="323130AC" w14:textId="56A47672" w:rsidR="00047DD0" w:rsidRDefault="00047DD0">
          <w:pPr>
            <w:pStyle w:val="TM2"/>
            <w:tabs>
              <w:tab w:val="left" w:pos="880"/>
              <w:tab w:val="right" w:leader="dot" w:pos="10024"/>
            </w:tabs>
            <w:rPr>
              <w:b w:val="0"/>
              <w:noProof/>
              <w:color w:val="auto"/>
              <w:sz w:val="22"/>
              <w:lang w:eastAsia="fr-FR"/>
            </w:rPr>
          </w:pPr>
          <w:hyperlink w:anchor="_Toc53861893"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Amélioration des anciennes étapes</w:t>
            </w:r>
            <w:r>
              <w:rPr>
                <w:noProof/>
                <w:webHidden/>
              </w:rPr>
              <w:tab/>
            </w:r>
            <w:r>
              <w:rPr>
                <w:noProof/>
                <w:webHidden/>
              </w:rPr>
              <w:fldChar w:fldCharType="begin"/>
            </w:r>
            <w:r>
              <w:rPr>
                <w:noProof/>
                <w:webHidden/>
              </w:rPr>
              <w:instrText xml:space="preserve"> PAGEREF _Toc53861893 \h </w:instrText>
            </w:r>
            <w:r>
              <w:rPr>
                <w:noProof/>
                <w:webHidden/>
              </w:rPr>
            </w:r>
            <w:r>
              <w:rPr>
                <w:noProof/>
                <w:webHidden/>
              </w:rPr>
              <w:fldChar w:fldCharType="separate"/>
            </w:r>
            <w:r>
              <w:rPr>
                <w:noProof/>
                <w:webHidden/>
              </w:rPr>
              <w:t>37</w:t>
            </w:r>
            <w:r>
              <w:rPr>
                <w:noProof/>
                <w:webHidden/>
              </w:rPr>
              <w:fldChar w:fldCharType="end"/>
            </w:r>
          </w:hyperlink>
        </w:p>
        <w:p w14:paraId="24250B61" w14:textId="1158410D" w:rsidR="00047DD0" w:rsidRDefault="00047DD0">
          <w:pPr>
            <w:pStyle w:val="TM2"/>
            <w:tabs>
              <w:tab w:val="left" w:pos="880"/>
              <w:tab w:val="right" w:leader="dot" w:pos="10024"/>
            </w:tabs>
            <w:rPr>
              <w:b w:val="0"/>
              <w:noProof/>
              <w:color w:val="auto"/>
              <w:sz w:val="22"/>
              <w:lang w:eastAsia="fr-FR"/>
            </w:rPr>
          </w:pPr>
          <w:hyperlink w:anchor="_Toc53861894"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et validations du programme</w:t>
            </w:r>
            <w:r>
              <w:rPr>
                <w:noProof/>
                <w:webHidden/>
              </w:rPr>
              <w:tab/>
            </w:r>
            <w:r>
              <w:rPr>
                <w:noProof/>
                <w:webHidden/>
              </w:rPr>
              <w:fldChar w:fldCharType="begin"/>
            </w:r>
            <w:r>
              <w:rPr>
                <w:noProof/>
                <w:webHidden/>
              </w:rPr>
              <w:instrText xml:space="preserve"> PAGEREF _Toc53861894 \h </w:instrText>
            </w:r>
            <w:r>
              <w:rPr>
                <w:noProof/>
                <w:webHidden/>
              </w:rPr>
            </w:r>
            <w:r>
              <w:rPr>
                <w:noProof/>
                <w:webHidden/>
              </w:rPr>
              <w:fldChar w:fldCharType="separate"/>
            </w:r>
            <w:r>
              <w:rPr>
                <w:noProof/>
                <w:webHidden/>
              </w:rPr>
              <w:t>37</w:t>
            </w:r>
            <w:r>
              <w:rPr>
                <w:noProof/>
                <w:webHidden/>
              </w:rPr>
              <w:fldChar w:fldCharType="end"/>
            </w:r>
          </w:hyperlink>
        </w:p>
        <w:p w14:paraId="3C325A5C" w14:textId="5DCA712C" w:rsidR="00047DD0" w:rsidRDefault="00047DD0">
          <w:pPr>
            <w:pStyle w:val="TM3"/>
            <w:tabs>
              <w:tab w:val="left" w:pos="1100"/>
              <w:tab w:val="right" w:leader="dot" w:pos="10024"/>
            </w:tabs>
            <w:rPr>
              <w:b w:val="0"/>
              <w:noProof/>
              <w:color w:val="auto"/>
              <w:sz w:val="22"/>
              <w:lang w:eastAsia="fr-FR"/>
            </w:rPr>
          </w:pPr>
          <w:hyperlink w:anchor="_Toc53861895"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RZ</w:t>
            </w:r>
            <w:r>
              <w:rPr>
                <w:noProof/>
                <w:webHidden/>
              </w:rPr>
              <w:tab/>
            </w:r>
            <w:r>
              <w:rPr>
                <w:noProof/>
                <w:webHidden/>
              </w:rPr>
              <w:fldChar w:fldCharType="begin"/>
            </w:r>
            <w:r>
              <w:rPr>
                <w:noProof/>
                <w:webHidden/>
              </w:rPr>
              <w:instrText xml:space="preserve"> PAGEREF _Toc53861895 \h </w:instrText>
            </w:r>
            <w:r>
              <w:rPr>
                <w:noProof/>
                <w:webHidden/>
              </w:rPr>
            </w:r>
            <w:r>
              <w:rPr>
                <w:noProof/>
                <w:webHidden/>
              </w:rPr>
              <w:fldChar w:fldCharType="separate"/>
            </w:r>
            <w:r>
              <w:rPr>
                <w:noProof/>
                <w:webHidden/>
              </w:rPr>
              <w:t>38</w:t>
            </w:r>
            <w:r>
              <w:rPr>
                <w:noProof/>
                <w:webHidden/>
              </w:rPr>
              <w:fldChar w:fldCharType="end"/>
            </w:r>
          </w:hyperlink>
        </w:p>
        <w:p w14:paraId="72C15841" w14:textId="5753D582" w:rsidR="00047DD0" w:rsidRDefault="00047DD0">
          <w:pPr>
            <w:pStyle w:val="TM3"/>
            <w:tabs>
              <w:tab w:val="left" w:pos="1100"/>
              <w:tab w:val="right" w:leader="dot" w:pos="10024"/>
            </w:tabs>
            <w:rPr>
              <w:b w:val="0"/>
              <w:noProof/>
              <w:color w:val="auto"/>
              <w:sz w:val="22"/>
              <w:lang w:eastAsia="fr-FR"/>
            </w:rPr>
          </w:pPr>
          <w:hyperlink w:anchor="_Toc53861896"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w:t>
            </w:r>
            <w:r>
              <w:rPr>
                <w:noProof/>
                <w:webHidden/>
              </w:rPr>
              <w:tab/>
            </w:r>
            <w:r>
              <w:rPr>
                <w:noProof/>
                <w:webHidden/>
              </w:rPr>
              <w:fldChar w:fldCharType="begin"/>
            </w:r>
            <w:r>
              <w:rPr>
                <w:noProof/>
                <w:webHidden/>
              </w:rPr>
              <w:instrText xml:space="preserve"> PAGEREF _Toc53861896 \h </w:instrText>
            </w:r>
            <w:r>
              <w:rPr>
                <w:noProof/>
                <w:webHidden/>
              </w:rPr>
            </w:r>
            <w:r>
              <w:rPr>
                <w:noProof/>
                <w:webHidden/>
              </w:rPr>
              <w:fldChar w:fldCharType="separate"/>
            </w:r>
            <w:r>
              <w:rPr>
                <w:noProof/>
                <w:webHidden/>
              </w:rPr>
              <w:t>39</w:t>
            </w:r>
            <w:r>
              <w:rPr>
                <w:noProof/>
                <w:webHidden/>
              </w:rPr>
              <w:fldChar w:fldCharType="end"/>
            </w:r>
          </w:hyperlink>
        </w:p>
        <w:p w14:paraId="7E63B7D6" w14:textId="378BC597" w:rsidR="00047DD0" w:rsidRDefault="00047DD0">
          <w:pPr>
            <w:pStyle w:val="TM3"/>
            <w:tabs>
              <w:tab w:val="left" w:pos="1100"/>
              <w:tab w:val="right" w:leader="dot" w:pos="10024"/>
            </w:tabs>
            <w:rPr>
              <w:b w:val="0"/>
              <w:noProof/>
              <w:color w:val="auto"/>
              <w:sz w:val="22"/>
              <w:lang w:eastAsia="fr-FR"/>
            </w:rPr>
          </w:pPr>
          <w:hyperlink w:anchor="_Toc53861897"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NRZT</w:t>
            </w:r>
            <w:r>
              <w:rPr>
                <w:noProof/>
                <w:webHidden/>
              </w:rPr>
              <w:tab/>
            </w:r>
            <w:r>
              <w:rPr>
                <w:noProof/>
                <w:webHidden/>
              </w:rPr>
              <w:fldChar w:fldCharType="begin"/>
            </w:r>
            <w:r>
              <w:rPr>
                <w:noProof/>
                <w:webHidden/>
              </w:rPr>
              <w:instrText xml:space="preserve"> PAGEREF _Toc53861897 \h </w:instrText>
            </w:r>
            <w:r>
              <w:rPr>
                <w:noProof/>
                <w:webHidden/>
              </w:rPr>
            </w:r>
            <w:r>
              <w:rPr>
                <w:noProof/>
                <w:webHidden/>
              </w:rPr>
              <w:fldChar w:fldCharType="separate"/>
            </w:r>
            <w:r>
              <w:rPr>
                <w:noProof/>
                <w:webHidden/>
              </w:rPr>
              <w:t>40</w:t>
            </w:r>
            <w:r>
              <w:rPr>
                <w:noProof/>
                <w:webHidden/>
              </w:rPr>
              <w:fldChar w:fldCharType="end"/>
            </w:r>
          </w:hyperlink>
        </w:p>
        <w:p w14:paraId="52908141" w14:textId="70083C88" w:rsidR="00047DD0" w:rsidRDefault="00047DD0">
          <w:pPr>
            <w:pStyle w:val="TM3"/>
            <w:tabs>
              <w:tab w:val="left" w:pos="1100"/>
              <w:tab w:val="right" w:leader="dot" w:pos="10024"/>
            </w:tabs>
            <w:rPr>
              <w:b w:val="0"/>
              <w:noProof/>
              <w:color w:val="auto"/>
              <w:sz w:val="22"/>
              <w:lang w:eastAsia="fr-FR"/>
            </w:rPr>
          </w:pPr>
          <w:hyperlink w:anchor="_Toc53861898" w:history="1">
            <w:r w:rsidRPr="002E47D1">
              <w:rPr>
                <w:rStyle w:val="Lienhypertexte"/>
                <w:rFonts w:ascii="Wingdings" w:hAnsi="Wingdings"/>
                <w:noProof/>
              </w:rPr>
              <w:t></w:t>
            </w:r>
            <w:r>
              <w:rPr>
                <w:b w:val="0"/>
                <w:noProof/>
                <w:color w:val="auto"/>
                <w:sz w:val="22"/>
                <w:lang w:eastAsia="fr-FR"/>
              </w:rPr>
              <w:tab/>
            </w:r>
            <w:r w:rsidRPr="002E47D1">
              <w:rPr>
                <w:rStyle w:val="Lienhypertexte"/>
                <w:noProof/>
              </w:rPr>
              <w:t>Résultats</w:t>
            </w:r>
            <w:r>
              <w:rPr>
                <w:noProof/>
                <w:webHidden/>
              </w:rPr>
              <w:tab/>
            </w:r>
            <w:r>
              <w:rPr>
                <w:noProof/>
                <w:webHidden/>
              </w:rPr>
              <w:fldChar w:fldCharType="begin"/>
            </w:r>
            <w:r>
              <w:rPr>
                <w:noProof/>
                <w:webHidden/>
              </w:rPr>
              <w:instrText xml:space="preserve"> PAGEREF _Toc53861898 \h </w:instrText>
            </w:r>
            <w:r>
              <w:rPr>
                <w:noProof/>
                <w:webHidden/>
              </w:rPr>
            </w:r>
            <w:r>
              <w:rPr>
                <w:noProof/>
                <w:webHidden/>
              </w:rPr>
              <w:fldChar w:fldCharType="separate"/>
            </w:r>
            <w:r>
              <w:rPr>
                <w:noProof/>
                <w:webHidden/>
              </w:rPr>
              <w:t>41</w:t>
            </w:r>
            <w:r>
              <w:rPr>
                <w:noProof/>
                <w:webHidden/>
              </w:rPr>
              <w:fldChar w:fldCharType="end"/>
            </w:r>
          </w:hyperlink>
        </w:p>
        <w:p w14:paraId="0CBB85D7" w14:textId="119668DE" w:rsidR="00047DD0" w:rsidRDefault="00047DD0">
          <w:pPr>
            <w:pStyle w:val="TM1"/>
            <w:rPr>
              <w:b w:val="0"/>
              <w:noProof/>
              <w:color w:val="auto"/>
              <w:sz w:val="22"/>
              <w:lang w:eastAsia="fr-FR"/>
            </w:rPr>
          </w:pPr>
          <w:hyperlink w:anchor="_Toc53861899" w:history="1">
            <w:r w:rsidRPr="002E47D1">
              <w:rPr>
                <w:rStyle w:val="Lienhypertexte"/>
                <w:noProof/>
              </w:rPr>
              <w:t>Bilan de l’étape 4</w:t>
            </w:r>
            <w:r>
              <w:rPr>
                <w:noProof/>
                <w:webHidden/>
              </w:rPr>
              <w:tab/>
            </w:r>
            <w:r>
              <w:rPr>
                <w:noProof/>
                <w:webHidden/>
              </w:rPr>
              <w:fldChar w:fldCharType="begin"/>
            </w:r>
            <w:r>
              <w:rPr>
                <w:noProof/>
                <w:webHidden/>
              </w:rPr>
              <w:instrText xml:space="preserve"> PAGEREF _Toc53861899 \h </w:instrText>
            </w:r>
            <w:r>
              <w:rPr>
                <w:noProof/>
                <w:webHidden/>
              </w:rPr>
            </w:r>
            <w:r>
              <w:rPr>
                <w:noProof/>
                <w:webHidden/>
              </w:rPr>
              <w:fldChar w:fldCharType="separate"/>
            </w:r>
            <w:r>
              <w:rPr>
                <w:noProof/>
                <w:webHidden/>
              </w:rPr>
              <w:t>41</w:t>
            </w:r>
            <w:r>
              <w:rPr>
                <w:noProof/>
                <w:webHidden/>
              </w:rPr>
              <w:fldChar w:fldCharType="end"/>
            </w:r>
          </w:hyperlink>
        </w:p>
        <w:p w14:paraId="34D0C5F0" w14:textId="77777777" w:rsidR="00047DD0" w:rsidRDefault="00047DD0">
          <w:pPr>
            <w:spacing w:after="200"/>
            <w:rPr>
              <w:rStyle w:val="Lienhypertexte"/>
              <w:noProof/>
            </w:rPr>
          </w:pPr>
          <w:r>
            <w:rPr>
              <w:rStyle w:val="Lienhypertexte"/>
              <w:noProof/>
            </w:rPr>
            <w:br w:type="page"/>
          </w:r>
        </w:p>
        <w:p w14:paraId="110A39D0" w14:textId="6F29E205" w:rsidR="00047DD0" w:rsidRDefault="00047DD0">
          <w:pPr>
            <w:pStyle w:val="TM1"/>
            <w:rPr>
              <w:b w:val="0"/>
              <w:noProof/>
              <w:color w:val="auto"/>
              <w:sz w:val="22"/>
              <w:lang w:eastAsia="fr-FR"/>
            </w:rPr>
          </w:pPr>
          <w:hyperlink w:anchor="_Toc53861900" w:history="1">
            <w:r w:rsidRPr="002E47D1">
              <w:rPr>
                <w:rStyle w:val="Lienhypertexte"/>
                <w:rFonts w:cstheme="majorHAnsi"/>
                <w:noProof/>
              </w:rPr>
              <w:t>5</w:t>
            </w:r>
            <w:r w:rsidRPr="002E47D1">
              <w:rPr>
                <w:rStyle w:val="Lienhypertexte"/>
                <w:rFonts w:cstheme="majorHAnsi"/>
                <w:noProof/>
                <w:vertAlign w:val="superscript"/>
              </w:rPr>
              <w:t>ème</w:t>
            </w:r>
            <w:r w:rsidRPr="002E47D1">
              <w:rPr>
                <w:rStyle w:val="Lienhypertexte"/>
                <w:rFonts w:cstheme="majorHAnsi"/>
                <w:noProof/>
              </w:rPr>
              <w:t xml:space="preserve"> étape du projet</w:t>
            </w:r>
            <w:r>
              <w:rPr>
                <w:noProof/>
                <w:webHidden/>
              </w:rPr>
              <w:tab/>
            </w:r>
            <w:r>
              <w:rPr>
                <w:noProof/>
                <w:webHidden/>
              </w:rPr>
              <w:fldChar w:fldCharType="begin"/>
            </w:r>
            <w:r>
              <w:rPr>
                <w:noProof/>
                <w:webHidden/>
              </w:rPr>
              <w:instrText xml:space="preserve"> PAGEREF _Toc53861900 \h </w:instrText>
            </w:r>
            <w:r>
              <w:rPr>
                <w:noProof/>
                <w:webHidden/>
              </w:rPr>
            </w:r>
            <w:r>
              <w:rPr>
                <w:noProof/>
                <w:webHidden/>
              </w:rPr>
              <w:fldChar w:fldCharType="separate"/>
            </w:r>
            <w:r>
              <w:rPr>
                <w:noProof/>
                <w:webHidden/>
              </w:rPr>
              <w:t>42</w:t>
            </w:r>
            <w:r>
              <w:rPr>
                <w:noProof/>
                <w:webHidden/>
              </w:rPr>
              <w:fldChar w:fldCharType="end"/>
            </w:r>
          </w:hyperlink>
        </w:p>
        <w:p w14:paraId="50589696" w14:textId="64FA6CC9" w:rsidR="00047DD0" w:rsidRDefault="00047DD0">
          <w:pPr>
            <w:pStyle w:val="TM2"/>
            <w:tabs>
              <w:tab w:val="left" w:pos="880"/>
              <w:tab w:val="right" w:leader="dot" w:pos="10024"/>
            </w:tabs>
            <w:rPr>
              <w:b w:val="0"/>
              <w:noProof/>
              <w:color w:val="auto"/>
              <w:sz w:val="22"/>
              <w:lang w:eastAsia="fr-FR"/>
            </w:rPr>
          </w:pPr>
          <w:hyperlink w:anchor="_Toc53861901" w:history="1">
            <w:r w:rsidRPr="002E47D1">
              <w:rPr>
                <w:rStyle w:val="Lienhypertexte"/>
                <w:rFonts w:ascii="Wingdings" w:hAnsi="Wingdings" w:cstheme="majorHAnsi"/>
                <w:noProof/>
              </w:rPr>
              <w:t></w:t>
            </w:r>
            <w:r>
              <w:rPr>
                <w:b w:val="0"/>
                <w:noProof/>
                <w:color w:val="auto"/>
                <w:sz w:val="22"/>
                <w:lang w:eastAsia="fr-FR"/>
              </w:rPr>
              <w:tab/>
            </w:r>
            <w:r w:rsidRPr="002E47D1">
              <w:rPr>
                <w:rStyle w:val="Lienhypertexte"/>
                <w:rFonts w:asciiTheme="majorHAnsi" w:hAnsiTheme="majorHAnsi" w:cstheme="majorHAnsi"/>
                <w:noProof/>
              </w:rPr>
              <w:t>Objectifs</w:t>
            </w:r>
            <w:r>
              <w:rPr>
                <w:noProof/>
                <w:webHidden/>
              </w:rPr>
              <w:tab/>
            </w:r>
            <w:r>
              <w:rPr>
                <w:noProof/>
                <w:webHidden/>
              </w:rPr>
              <w:fldChar w:fldCharType="begin"/>
            </w:r>
            <w:r>
              <w:rPr>
                <w:noProof/>
                <w:webHidden/>
              </w:rPr>
              <w:instrText xml:space="preserve"> PAGEREF _Toc53861901 \h </w:instrText>
            </w:r>
            <w:r>
              <w:rPr>
                <w:noProof/>
                <w:webHidden/>
              </w:rPr>
            </w:r>
            <w:r>
              <w:rPr>
                <w:noProof/>
                <w:webHidden/>
              </w:rPr>
              <w:fldChar w:fldCharType="separate"/>
            </w:r>
            <w:r>
              <w:rPr>
                <w:noProof/>
                <w:webHidden/>
              </w:rPr>
              <w:t>42</w:t>
            </w:r>
            <w:r>
              <w:rPr>
                <w:noProof/>
                <w:webHidden/>
              </w:rPr>
              <w:fldChar w:fldCharType="end"/>
            </w:r>
          </w:hyperlink>
        </w:p>
        <w:p w14:paraId="7195D0E8" w14:textId="3EB950B3" w:rsidR="00047DD0" w:rsidRDefault="00047DD0">
          <w:pPr>
            <w:pStyle w:val="TM2"/>
            <w:tabs>
              <w:tab w:val="left" w:pos="880"/>
              <w:tab w:val="right" w:leader="dot" w:pos="10024"/>
            </w:tabs>
            <w:rPr>
              <w:b w:val="0"/>
              <w:noProof/>
              <w:color w:val="auto"/>
              <w:sz w:val="22"/>
              <w:lang w:eastAsia="fr-FR"/>
            </w:rPr>
          </w:pPr>
          <w:hyperlink w:anchor="_Toc53861902" w:history="1">
            <w:r w:rsidRPr="002E47D1">
              <w:rPr>
                <w:rStyle w:val="Lienhypertexte"/>
                <w:rFonts w:ascii="Wingdings" w:hAnsi="Wingdings"/>
                <w:noProof/>
              </w:rPr>
              <w:t></w:t>
            </w:r>
            <w:r>
              <w:rPr>
                <w:b w:val="0"/>
                <w:noProof/>
                <w:color w:val="auto"/>
                <w:sz w:val="22"/>
                <w:lang w:eastAsia="fr-FR"/>
              </w:rPr>
              <w:tab/>
            </w:r>
            <w:r w:rsidRPr="002E47D1">
              <w:rPr>
                <w:rStyle w:val="Lienhypertexte"/>
                <w:noProof/>
              </w:rPr>
              <w:t>Analyse des actions à mener</w:t>
            </w:r>
            <w:r>
              <w:rPr>
                <w:noProof/>
                <w:webHidden/>
              </w:rPr>
              <w:tab/>
            </w:r>
            <w:r>
              <w:rPr>
                <w:noProof/>
                <w:webHidden/>
              </w:rPr>
              <w:fldChar w:fldCharType="begin"/>
            </w:r>
            <w:r>
              <w:rPr>
                <w:noProof/>
                <w:webHidden/>
              </w:rPr>
              <w:instrText xml:space="preserve"> PAGEREF _Toc53861902 \h </w:instrText>
            </w:r>
            <w:r>
              <w:rPr>
                <w:noProof/>
                <w:webHidden/>
              </w:rPr>
            </w:r>
            <w:r>
              <w:rPr>
                <w:noProof/>
                <w:webHidden/>
              </w:rPr>
              <w:fldChar w:fldCharType="separate"/>
            </w:r>
            <w:r>
              <w:rPr>
                <w:noProof/>
                <w:webHidden/>
              </w:rPr>
              <w:t>43</w:t>
            </w:r>
            <w:r>
              <w:rPr>
                <w:noProof/>
                <w:webHidden/>
              </w:rPr>
              <w:fldChar w:fldCharType="end"/>
            </w:r>
          </w:hyperlink>
        </w:p>
        <w:p w14:paraId="1B7C3B03" w14:textId="5F5D2BAC" w:rsidR="00047DD0" w:rsidRDefault="00047DD0">
          <w:pPr>
            <w:pStyle w:val="TM2"/>
            <w:tabs>
              <w:tab w:val="left" w:pos="880"/>
              <w:tab w:val="right" w:leader="dot" w:pos="10024"/>
            </w:tabs>
            <w:rPr>
              <w:b w:val="0"/>
              <w:noProof/>
              <w:color w:val="auto"/>
              <w:sz w:val="22"/>
              <w:lang w:eastAsia="fr-FR"/>
            </w:rPr>
          </w:pPr>
          <w:hyperlink w:anchor="_Toc53861903" w:history="1">
            <w:r w:rsidRPr="002E47D1">
              <w:rPr>
                <w:rStyle w:val="Lienhypertexte"/>
                <w:rFonts w:ascii="Wingdings" w:hAnsi="Wingdings"/>
                <w:noProof/>
              </w:rPr>
              <w:t></w:t>
            </w:r>
            <w:r>
              <w:rPr>
                <w:b w:val="0"/>
                <w:noProof/>
                <w:color w:val="auto"/>
                <w:sz w:val="22"/>
                <w:lang w:eastAsia="fr-FR"/>
              </w:rPr>
              <w:tab/>
            </w:r>
            <w:r w:rsidRPr="002E47D1">
              <w:rPr>
                <w:rStyle w:val="Lienhypertexte"/>
                <w:noProof/>
              </w:rPr>
              <w:t>Programmation :</w:t>
            </w:r>
            <w:r>
              <w:rPr>
                <w:noProof/>
                <w:webHidden/>
              </w:rPr>
              <w:tab/>
            </w:r>
            <w:r>
              <w:rPr>
                <w:noProof/>
                <w:webHidden/>
              </w:rPr>
              <w:fldChar w:fldCharType="begin"/>
            </w:r>
            <w:r>
              <w:rPr>
                <w:noProof/>
                <w:webHidden/>
              </w:rPr>
              <w:instrText xml:space="preserve"> PAGEREF _Toc53861903 \h </w:instrText>
            </w:r>
            <w:r>
              <w:rPr>
                <w:noProof/>
                <w:webHidden/>
              </w:rPr>
            </w:r>
            <w:r>
              <w:rPr>
                <w:noProof/>
                <w:webHidden/>
              </w:rPr>
              <w:fldChar w:fldCharType="separate"/>
            </w:r>
            <w:r>
              <w:rPr>
                <w:noProof/>
                <w:webHidden/>
              </w:rPr>
              <w:t>43</w:t>
            </w:r>
            <w:r>
              <w:rPr>
                <w:noProof/>
                <w:webHidden/>
              </w:rPr>
              <w:fldChar w:fldCharType="end"/>
            </w:r>
          </w:hyperlink>
        </w:p>
        <w:p w14:paraId="07F096C5" w14:textId="2DF9CDB4" w:rsidR="00047DD0" w:rsidRDefault="00047DD0">
          <w:pPr>
            <w:pStyle w:val="TM2"/>
            <w:tabs>
              <w:tab w:val="left" w:pos="880"/>
              <w:tab w:val="right" w:leader="dot" w:pos="10024"/>
            </w:tabs>
            <w:rPr>
              <w:b w:val="0"/>
              <w:noProof/>
              <w:color w:val="auto"/>
              <w:sz w:val="22"/>
              <w:lang w:eastAsia="fr-FR"/>
            </w:rPr>
          </w:pPr>
          <w:hyperlink w:anchor="_Toc53861904"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et validations du programme</w:t>
            </w:r>
            <w:r>
              <w:rPr>
                <w:noProof/>
                <w:webHidden/>
              </w:rPr>
              <w:tab/>
            </w:r>
            <w:r>
              <w:rPr>
                <w:noProof/>
                <w:webHidden/>
              </w:rPr>
              <w:fldChar w:fldCharType="begin"/>
            </w:r>
            <w:r>
              <w:rPr>
                <w:noProof/>
                <w:webHidden/>
              </w:rPr>
              <w:instrText xml:space="preserve"> PAGEREF _Toc53861904 \h </w:instrText>
            </w:r>
            <w:r>
              <w:rPr>
                <w:noProof/>
                <w:webHidden/>
              </w:rPr>
            </w:r>
            <w:r>
              <w:rPr>
                <w:noProof/>
                <w:webHidden/>
              </w:rPr>
              <w:fldChar w:fldCharType="separate"/>
            </w:r>
            <w:r>
              <w:rPr>
                <w:noProof/>
                <w:webHidden/>
              </w:rPr>
              <w:t>44</w:t>
            </w:r>
            <w:r>
              <w:rPr>
                <w:noProof/>
                <w:webHidden/>
              </w:rPr>
              <w:fldChar w:fldCharType="end"/>
            </w:r>
          </w:hyperlink>
        </w:p>
        <w:p w14:paraId="33D4AB48" w14:textId="1ACBF162" w:rsidR="00047DD0" w:rsidRDefault="00047DD0">
          <w:pPr>
            <w:pStyle w:val="TM3"/>
            <w:tabs>
              <w:tab w:val="left" w:pos="1100"/>
              <w:tab w:val="right" w:leader="dot" w:pos="10024"/>
            </w:tabs>
            <w:rPr>
              <w:b w:val="0"/>
              <w:noProof/>
              <w:color w:val="auto"/>
              <w:sz w:val="22"/>
              <w:lang w:eastAsia="fr-FR"/>
            </w:rPr>
          </w:pPr>
          <w:hyperlink w:anchor="_Toc53861905"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w:t>
            </w:r>
            <w:r>
              <w:rPr>
                <w:noProof/>
                <w:webHidden/>
              </w:rPr>
              <w:tab/>
            </w:r>
            <w:r>
              <w:rPr>
                <w:noProof/>
                <w:webHidden/>
              </w:rPr>
              <w:fldChar w:fldCharType="begin"/>
            </w:r>
            <w:r>
              <w:rPr>
                <w:noProof/>
                <w:webHidden/>
              </w:rPr>
              <w:instrText xml:space="preserve"> PAGEREF _Toc53861905 \h </w:instrText>
            </w:r>
            <w:r>
              <w:rPr>
                <w:noProof/>
                <w:webHidden/>
              </w:rPr>
            </w:r>
            <w:r>
              <w:rPr>
                <w:noProof/>
                <w:webHidden/>
              </w:rPr>
              <w:fldChar w:fldCharType="separate"/>
            </w:r>
            <w:r>
              <w:rPr>
                <w:noProof/>
                <w:webHidden/>
              </w:rPr>
              <w:t>44</w:t>
            </w:r>
            <w:r>
              <w:rPr>
                <w:noProof/>
                <w:webHidden/>
              </w:rPr>
              <w:fldChar w:fldCharType="end"/>
            </w:r>
          </w:hyperlink>
        </w:p>
        <w:p w14:paraId="00BBA6FA" w14:textId="3B698175" w:rsidR="00047DD0" w:rsidRDefault="00047DD0">
          <w:pPr>
            <w:pStyle w:val="TM3"/>
            <w:tabs>
              <w:tab w:val="left" w:pos="1100"/>
              <w:tab w:val="right" w:leader="dot" w:pos="10024"/>
            </w:tabs>
            <w:rPr>
              <w:b w:val="0"/>
              <w:noProof/>
              <w:color w:val="auto"/>
              <w:sz w:val="22"/>
              <w:lang w:eastAsia="fr-FR"/>
            </w:rPr>
          </w:pPr>
          <w:hyperlink w:anchor="_Toc53861906"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NRZT</w:t>
            </w:r>
            <w:r>
              <w:rPr>
                <w:noProof/>
                <w:webHidden/>
              </w:rPr>
              <w:tab/>
            </w:r>
            <w:r>
              <w:rPr>
                <w:noProof/>
                <w:webHidden/>
              </w:rPr>
              <w:fldChar w:fldCharType="begin"/>
            </w:r>
            <w:r>
              <w:rPr>
                <w:noProof/>
                <w:webHidden/>
              </w:rPr>
              <w:instrText xml:space="preserve"> PAGEREF _Toc53861906 \h </w:instrText>
            </w:r>
            <w:r>
              <w:rPr>
                <w:noProof/>
                <w:webHidden/>
              </w:rPr>
            </w:r>
            <w:r>
              <w:rPr>
                <w:noProof/>
                <w:webHidden/>
              </w:rPr>
              <w:fldChar w:fldCharType="separate"/>
            </w:r>
            <w:r>
              <w:rPr>
                <w:noProof/>
                <w:webHidden/>
              </w:rPr>
              <w:t>45</w:t>
            </w:r>
            <w:r>
              <w:rPr>
                <w:noProof/>
                <w:webHidden/>
              </w:rPr>
              <w:fldChar w:fldCharType="end"/>
            </w:r>
          </w:hyperlink>
        </w:p>
        <w:p w14:paraId="3A0172AD" w14:textId="3003607E" w:rsidR="00047DD0" w:rsidRDefault="00047DD0">
          <w:pPr>
            <w:pStyle w:val="TM3"/>
            <w:tabs>
              <w:tab w:val="left" w:pos="1100"/>
              <w:tab w:val="right" w:leader="dot" w:pos="10024"/>
            </w:tabs>
            <w:rPr>
              <w:b w:val="0"/>
              <w:noProof/>
              <w:color w:val="auto"/>
              <w:sz w:val="22"/>
              <w:lang w:eastAsia="fr-FR"/>
            </w:rPr>
          </w:pPr>
          <w:hyperlink w:anchor="_Toc53861907" w:history="1">
            <w:r w:rsidRPr="002E47D1">
              <w:rPr>
                <w:rStyle w:val="Lienhypertexte"/>
                <w:rFonts w:ascii="Wingdings" w:hAnsi="Wingdings"/>
                <w:noProof/>
              </w:rPr>
              <w:t></w:t>
            </w:r>
            <w:r>
              <w:rPr>
                <w:b w:val="0"/>
                <w:noProof/>
                <w:color w:val="auto"/>
                <w:sz w:val="22"/>
                <w:lang w:eastAsia="fr-FR"/>
              </w:rPr>
              <w:tab/>
            </w:r>
            <w:r w:rsidRPr="002E47D1">
              <w:rPr>
                <w:rStyle w:val="Lienhypertexte"/>
                <w:noProof/>
              </w:rPr>
              <w:t>Tests avec signal de type RZ</w:t>
            </w:r>
            <w:r>
              <w:rPr>
                <w:noProof/>
                <w:webHidden/>
              </w:rPr>
              <w:tab/>
            </w:r>
            <w:r>
              <w:rPr>
                <w:noProof/>
                <w:webHidden/>
              </w:rPr>
              <w:fldChar w:fldCharType="begin"/>
            </w:r>
            <w:r>
              <w:rPr>
                <w:noProof/>
                <w:webHidden/>
              </w:rPr>
              <w:instrText xml:space="preserve"> PAGEREF _Toc53861907 \h </w:instrText>
            </w:r>
            <w:r>
              <w:rPr>
                <w:noProof/>
                <w:webHidden/>
              </w:rPr>
            </w:r>
            <w:r>
              <w:rPr>
                <w:noProof/>
                <w:webHidden/>
              </w:rPr>
              <w:fldChar w:fldCharType="separate"/>
            </w:r>
            <w:r>
              <w:rPr>
                <w:noProof/>
                <w:webHidden/>
              </w:rPr>
              <w:t>46</w:t>
            </w:r>
            <w:r>
              <w:rPr>
                <w:noProof/>
                <w:webHidden/>
              </w:rPr>
              <w:fldChar w:fldCharType="end"/>
            </w:r>
          </w:hyperlink>
        </w:p>
        <w:p w14:paraId="649936FB" w14:textId="1321F5CE" w:rsidR="00047DD0" w:rsidRDefault="00047DD0">
          <w:pPr>
            <w:pStyle w:val="TM3"/>
            <w:tabs>
              <w:tab w:val="left" w:pos="1100"/>
              <w:tab w:val="right" w:leader="dot" w:pos="10024"/>
            </w:tabs>
            <w:rPr>
              <w:b w:val="0"/>
              <w:noProof/>
              <w:color w:val="auto"/>
              <w:sz w:val="22"/>
              <w:lang w:eastAsia="fr-FR"/>
            </w:rPr>
          </w:pPr>
          <w:hyperlink w:anchor="_Toc53861908" w:history="1">
            <w:r w:rsidRPr="002E47D1">
              <w:rPr>
                <w:rStyle w:val="Lienhypertexte"/>
                <w:rFonts w:ascii="Wingdings" w:hAnsi="Wingdings"/>
                <w:noProof/>
              </w:rPr>
              <w:t></w:t>
            </w:r>
            <w:r>
              <w:rPr>
                <w:b w:val="0"/>
                <w:noProof/>
                <w:color w:val="auto"/>
                <w:sz w:val="22"/>
                <w:lang w:eastAsia="fr-FR"/>
              </w:rPr>
              <w:tab/>
            </w:r>
            <w:r w:rsidRPr="002E47D1">
              <w:rPr>
                <w:rStyle w:val="Lienhypertexte"/>
                <w:noProof/>
              </w:rPr>
              <w:t>Résultats des tests &amp; amélioration du TEB</w:t>
            </w:r>
            <w:r>
              <w:rPr>
                <w:noProof/>
                <w:webHidden/>
              </w:rPr>
              <w:tab/>
            </w:r>
            <w:r>
              <w:rPr>
                <w:noProof/>
                <w:webHidden/>
              </w:rPr>
              <w:fldChar w:fldCharType="begin"/>
            </w:r>
            <w:r>
              <w:rPr>
                <w:noProof/>
                <w:webHidden/>
              </w:rPr>
              <w:instrText xml:space="preserve"> PAGEREF _Toc53861908 \h </w:instrText>
            </w:r>
            <w:r>
              <w:rPr>
                <w:noProof/>
                <w:webHidden/>
              </w:rPr>
            </w:r>
            <w:r>
              <w:rPr>
                <w:noProof/>
                <w:webHidden/>
              </w:rPr>
              <w:fldChar w:fldCharType="separate"/>
            </w:r>
            <w:r>
              <w:rPr>
                <w:noProof/>
                <w:webHidden/>
              </w:rPr>
              <w:t>47</w:t>
            </w:r>
            <w:r>
              <w:rPr>
                <w:noProof/>
                <w:webHidden/>
              </w:rPr>
              <w:fldChar w:fldCharType="end"/>
            </w:r>
          </w:hyperlink>
        </w:p>
        <w:p w14:paraId="64DF2235" w14:textId="7EB3352B" w:rsidR="00047DD0" w:rsidRDefault="00047DD0">
          <w:pPr>
            <w:pStyle w:val="TM1"/>
            <w:rPr>
              <w:b w:val="0"/>
              <w:noProof/>
              <w:color w:val="auto"/>
              <w:sz w:val="22"/>
              <w:lang w:eastAsia="fr-FR"/>
            </w:rPr>
          </w:pPr>
          <w:hyperlink w:anchor="_Toc53861909" w:history="1">
            <w:r w:rsidRPr="002E47D1">
              <w:rPr>
                <w:rStyle w:val="Lienhypertexte"/>
                <w:noProof/>
              </w:rPr>
              <w:t>Bilan de l’étape 5</w:t>
            </w:r>
            <w:r>
              <w:rPr>
                <w:noProof/>
                <w:webHidden/>
              </w:rPr>
              <w:tab/>
            </w:r>
            <w:r>
              <w:rPr>
                <w:noProof/>
                <w:webHidden/>
              </w:rPr>
              <w:fldChar w:fldCharType="begin"/>
            </w:r>
            <w:r>
              <w:rPr>
                <w:noProof/>
                <w:webHidden/>
              </w:rPr>
              <w:instrText xml:space="preserve"> PAGEREF _Toc53861909 \h </w:instrText>
            </w:r>
            <w:r>
              <w:rPr>
                <w:noProof/>
                <w:webHidden/>
              </w:rPr>
            </w:r>
            <w:r>
              <w:rPr>
                <w:noProof/>
                <w:webHidden/>
              </w:rPr>
              <w:fldChar w:fldCharType="separate"/>
            </w:r>
            <w:r>
              <w:rPr>
                <w:noProof/>
                <w:webHidden/>
              </w:rPr>
              <w:t>49</w:t>
            </w:r>
            <w:r>
              <w:rPr>
                <w:noProof/>
                <w:webHidden/>
              </w:rPr>
              <w:fldChar w:fldCharType="end"/>
            </w:r>
          </w:hyperlink>
        </w:p>
        <w:p w14:paraId="5F304217" w14:textId="774230E6" w:rsidR="00047DD0" w:rsidRDefault="00047DD0">
          <w:pPr>
            <w:pStyle w:val="TM1"/>
            <w:rPr>
              <w:b w:val="0"/>
              <w:noProof/>
              <w:color w:val="auto"/>
              <w:sz w:val="22"/>
              <w:lang w:eastAsia="fr-FR"/>
            </w:rPr>
          </w:pPr>
          <w:hyperlink w:anchor="_Toc53861910" w:history="1">
            <w:r w:rsidRPr="002E47D1">
              <w:rPr>
                <w:rStyle w:val="Lienhypertexte"/>
                <w:noProof/>
              </w:rPr>
              <w:t>Table des illustrations</w:t>
            </w:r>
            <w:r>
              <w:rPr>
                <w:noProof/>
                <w:webHidden/>
              </w:rPr>
              <w:tab/>
            </w:r>
            <w:r>
              <w:rPr>
                <w:noProof/>
                <w:webHidden/>
              </w:rPr>
              <w:fldChar w:fldCharType="begin"/>
            </w:r>
            <w:r>
              <w:rPr>
                <w:noProof/>
                <w:webHidden/>
              </w:rPr>
              <w:instrText xml:space="preserve"> PAGEREF _Toc53861910 \h </w:instrText>
            </w:r>
            <w:r>
              <w:rPr>
                <w:noProof/>
                <w:webHidden/>
              </w:rPr>
            </w:r>
            <w:r>
              <w:rPr>
                <w:noProof/>
                <w:webHidden/>
              </w:rPr>
              <w:fldChar w:fldCharType="separate"/>
            </w:r>
            <w:r>
              <w:rPr>
                <w:noProof/>
                <w:webHidden/>
              </w:rPr>
              <w:t>50</w:t>
            </w:r>
            <w:r>
              <w:rPr>
                <w:noProof/>
                <w:webHidden/>
              </w:rPr>
              <w:fldChar w:fldCharType="end"/>
            </w:r>
          </w:hyperlink>
        </w:p>
        <w:p w14:paraId="10D00B49" w14:textId="59644957" w:rsidR="00DE6B4C" w:rsidRPr="0052772D" w:rsidRDefault="00C8362C" w:rsidP="0052772D">
          <w:r>
            <w:rPr>
              <w:bCs/>
            </w:rPr>
            <w:fldChar w:fldCharType="end"/>
          </w:r>
        </w:p>
      </w:sdtContent>
    </w:sdt>
    <w:p w14:paraId="3C3ED200" w14:textId="77777777" w:rsidR="00F0076A" w:rsidRDefault="00F0076A">
      <w:pPr>
        <w:spacing w:after="200"/>
        <w:rPr>
          <w:rFonts w:asciiTheme="majorHAnsi" w:eastAsiaTheme="majorEastAsia" w:hAnsiTheme="majorHAnsi" w:cstheme="majorBidi"/>
          <w:color w:val="061F57" w:themeColor="text2" w:themeShade="BF"/>
          <w:kern w:val="28"/>
          <w:sz w:val="44"/>
          <w:szCs w:val="32"/>
        </w:rPr>
      </w:pPr>
      <w:r>
        <w:br w:type="page"/>
      </w:r>
    </w:p>
    <w:p w14:paraId="51DDAF09" w14:textId="4964D4A6" w:rsidR="00B40FF0" w:rsidRDefault="00B40FF0" w:rsidP="00B40FF0">
      <w:pPr>
        <w:pStyle w:val="Titre1"/>
      </w:pPr>
      <w:bookmarkStart w:id="0" w:name="_Toc53861850"/>
      <w:r>
        <w:lastRenderedPageBreak/>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3861851"/>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3861852"/>
      <w:r>
        <w:t>Objectifs</w:t>
      </w:r>
      <w:bookmarkEnd w:id="3"/>
    </w:p>
    <w:p w14:paraId="5F14D824" w14:textId="77777777" w:rsidR="00F917D1" w:rsidRPr="006C1686" w:rsidRDefault="00F917D1" w:rsidP="00F917D1">
      <w:pPr>
        <w:pStyle w:val="Contenu"/>
      </w:pPr>
      <w:r w:rsidRPr="002D2D81">
        <w:rPr>
          <w:lang w:val="en-GB"/>
        </w:rPr>
        <w:t xml:space="preserve">Transmission </w:t>
      </w:r>
      <w:r w:rsidRPr="00047DD0">
        <w:rPr>
          <w:lang w:val="en-GB"/>
        </w:rPr>
        <w:t>élémentaire</w:t>
      </w:r>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F6DD709" w:rsidR="00F917D1" w:rsidRDefault="00F917D1" w:rsidP="00F917D1">
      <w:pPr>
        <w:pStyle w:val="Lgende"/>
        <w:jc w:val="center"/>
      </w:pPr>
      <w:bookmarkStart w:id="4" w:name="_Toc50238133"/>
      <w:bookmarkStart w:id="5" w:name="_Toc53853711"/>
      <w:r>
        <w:t xml:space="preserve">Figure </w:t>
      </w:r>
      <w:r w:rsidR="00047DD0">
        <w:fldChar w:fldCharType="begin"/>
      </w:r>
      <w:r w:rsidR="00047DD0">
        <w:instrText xml:space="preserve"> SEQ Figure \* ARABIC </w:instrText>
      </w:r>
      <w:r w:rsidR="00047DD0">
        <w:fldChar w:fldCharType="separate"/>
      </w:r>
      <w:r w:rsidR="00DD4533">
        <w:rPr>
          <w:noProof/>
        </w:rPr>
        <w:t>1</w:t>
      </w:r>
      <w:r w:rsidR="00047DD0">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3861853"/>
      <w:r>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32584C36" w:rsidR="00F917D1" w:rsidRDefault="00F917D1" w:rsidP="00F917D1">
      <w:pPr>
        <w:pStyle w:val="Lgende"/>
        <w:jc w:val="center"/>
      </w:pPr>
      <w:bookmarkStart w:id="8" w:name="_Toc50238134"/>
      <w:bookmarkStart w:id="9" w:name="_Toc53853712"/>
      <w:r>
        <w:t xml:space="preserve">Figure </w:t>
      </w:r>
      <w:r w:rsidR="00047DD0">
        <w:fldChar w:fldCharType="begin"/>
      </w:r>
      <w:r w:rsidR="00047DD0">
        <w:instrText xml:space="preserve"> SEQ</w:instrText>
      </w:r>
      <w:r w:rsidR="00047DD0">
        <w:instrText xml:space="preserve"> Figure \* ARABIC </w:instrText>
      </w:r>
      <w:r w:rsidR="00047DD0">
        <w:fldChar w:fldCharType="separate"/>
      </w:r>
      <w:r w:rsidR="00DD4533">
        <w:rPr>
          <w:noProof/>
        </w:rPr>
        <w:t>2</w:t>
      </w:r>
      <w:r w:rsidR="00047DD0">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3861854"/>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3861855"/>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716547" w:rsidRPr="00900CA2"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r w:rsidRPr="00900CA2">
                              <w:rPr>
                                <w:rFonts w:ascii="Consolas" w:eastAsia="Times New Roman" w:hAnsi="Consolas" w:cs="Times New Roman"/>
                                <w:b w:val="0"/>
                                <w:color w:val="D4D4D4"/>
                                <w:sz w:val="21"/>
                                <w:szCs w:val="21"/>
                                <w:lang w:eastAsia="fr-FR"/>
                              </w:rPr>
                              <w:t>(viewSrc);</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analyseArguments</w:t>
                      </w:r>
                      <w:r w:rsidRPr="004A3955">
                        <w:rPr>
                          <w:rFonts w:ascii="Consolas" w:eastAsia="Times New Roman" w:hAnsi="Consolas" w:cs="Times New Roman"/>
                          <w:b w:val="0"/>
                          <w:color w:val="D4D4D4"/>
                          <w:sz w:val="21"/>
                          <w:szCs w:val="21"/>
                          <w:lang w:eastAsia="fr-FR"/>
                        </w:rPr>
                        <w:t>(args);</w:t>
                      </w:r>
                    </w:p>
                    <w:p w14:paraId="084FD32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C586C0"/>
                          <w:sz w:val="21"/>
                          <w:szCs w:val="21"/>
                          <w:lang w:eastAsia="fr-FR"/>
                        </w:rPr>
                        <w:t>if</w:t>
                      </w:r>
                      <w:r w:rsidRPr="00271321">
                        <w:rPr>
                          <w:rFonts w:ascii="Consolas" w:eastAsia="Times New Roman" w:hAnsi="Consolas" w:cs="Times New Roman"/>
                          <w:b w:val="0"/>
                          <w:color w:val="D4D4D4"/>
                          <w:sz w:val="21"/>
                          <w:szCs w:val="21"/>
                          <w:lang w:eastAsia="fr-FR"/>
                        </w:rPr>
                        <w:t> (messageAleatoire) {</w:t>
                      </w:r>
                    </w:p>
                    <w:p w14:paraId="5D7FF821"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source=</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716547" w:rsidRPr="00271321"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transmetteurLogique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destination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(transmetteurLogique);</w:t>
                      </w:r>
                    </w:p>
                    <w:p w14:paraId="05AC1F3E" w14:textId="77777777" w:rsidR="00716547" w:rsidRPr="00900CA2"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C586C0"/>
                          <w:sz w:val="21"/>
                          <w:szCs w:val="21"/>
                          <w:lang w:eastAsia="fr-FR"/>
                        </w:rPr>
                        <w:t>if</w:t>
                      </w:r>
                      <w:r w:rsidRPr="00900CA2">
                        <w:rPr>
                          <w:rFonts w:ascii="Consolas" w:eastAsia="Times New Roman" w:hAnsi="Consolas" w:cs="Times New Roman"/>
                          <w:b w:val="0"/>
                          <w:color w:val="D4D4D4"/>
                          <w:sz w:val="21"/>
                          <w:szCs w:val="21"/>
                          <w:lang w:eastAsia="fr-FR"/>
                        </w:rPr>
                        <w:t xml:space="preserve">(affichage) </w:t>
                      </w:r>
                      <w:r w:rsidRPr="00900CA2">
                        <w:rPr>
                          <w:rFonts w:ascii="Consolas" w:eastAsia="Times New Roman" w:hAnsi="Consolas" w:cs="Times New Roman"/>
                          <w:b w:val="0"/>
                          <w:color w:val="9CDCFE"/>
                          <w:sz w:val="21"/>
                          <w:szCs w:val="21"/>
                          <w:lang w:eastAsia="fr-FR"/>
                        </w:rPr>
                        <w:t>source</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DCDCAA"/>
                          <w:sz w:val="21"/>
                          <w:szCs w:val="21"/>
                          <w:lang w:eastAsia="fr-FR"/>
                        </w:rPr>
                        <w:t>connecter</w:t>
                      </w:r>
                      <w:r w:rsidRPr="00900CA2">
                        <w:rPr>
                          <w:rFonts w:ascii="Consolas" w:eastAsia="Times New Roman" w:hAnsi="Consolas" w:cs="Times New Roman"/>
                          <w:b w:val="0"/>
                          <w:color w:val="D4D4D4"/>
                          <w:sz w:val="21"/>
                          <w:szCs w:val="21"/>
                          <w:lang w:eastAsia="fr-FR"/>
                        </w:rPr>
                        <w:t>(viewSrc);</w:t>
                      </w:r>
                    </w:p>
                    <w:p w14:paraId="373739E2"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900CA2">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
                    <w:p w14:paraId="5CB45AF5"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3D6277">
                        <w:rPr>
                          <w:rFonts w:ascii="Consolas" w:eastAsia="Times New Roman" w:hAnsi="Consolas" w:cs="Times New Roman"/>
                          <w:b w:val="0"/>
                          <w:color w:val="C586C0"/>
                          <w:sz w:val="21"/>
                          <w:szCs w:val="21"/>
                          <w:lang w:eastAsia="fr-FR"/>
                        </w:rPr>
                        <w:t>if</w:t>
                      </w:r>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716547" w:rsidRPr="004A3955"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716547" w:rsidRDefault="00716547"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3861856"/>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569CD6"/>
                          <w:sz w:val="21"/>
                          <w:szCs w:val="21"/>
                          <w:lang w:eastAsia="fr-FR"/>
                        </w:rPr>
                        <w:t>public</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int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0.0f</w:t>
                      </w:r>
                      <w:r w:rsidRPr="002465AE">
                        <w:rPr>
                          <w:rFonts w:ascii="Consolas" w:eastAsia="Times New Roman" w:hAnsi="Consolas" w:cs="Times New Roman"/>
                          <w:b w:val="0"/>
                          <w:color w:val="D4D4D4"/>
                          <w:sz w:val="21"/>
                          <w:szCs w:val="21"/>
                          <w:lang w:val="en-GB" w:eastAsia="fr-FR"/>
                        </w:rPr>
                        <w:t>;</w:t>
                      </w:r>
                    </w:p>
                    <w:p w14:paraId="00F1EC4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716547"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eastAsia="fr-FR"/>
                        </w:rPr>
                        <w:t>if</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716547" w:rsidRPr="002465AE" w:rsidRDefault="00716547"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716547" w:rsidRPr="002D2D81" w:rsidRDefault="00716547"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TEB;</w:t>
                      </w:r>
                    </w:p>
                    <w:p w14:paraId="1A4254C9" w14:textId="77777777" w:rsidR="00716547" w:rsidRPr="002465AE" w:rsidRDefault="00716547"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716547" w:rsidRDefault="00716547"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3861857"/>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3861858"/>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3861859"/>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3861860"/>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01297C6" w:rsidR="00F917D1" w:rsidRPr="00BC4A57" w:rsidRDefault="00F917D1" w:rsidP="00F917D1">
      <w:pPr>
        <w:pStyle w:val="Lgende"/>
        <w:jc w:val="center"/>
      </w:pPr>
      <w:bookmarkStart w:id="24" w:name="_Toc50238135"/>
      <w:bookmarkStart w:id="25" w:name="_Toc53853713"/>
      <w:r>
        <w:t xml:space="preserve">Figure </w:t>
      </w:r>
      <w:r w:rsidR="00047DD0">
        <w:fldChar w:fldCharType="begin"/>
      </w:r>
      <w:r w:rsidR="00047DD0">
        <w:instrText xml:space="preserve"> SEQ Figure \* ARABIC </w:instrText>
      </w:r>
      <w:r w:rsidR="00047DD0">
        <w:fldChar w:fldCharType="separate"/>
      </w:r>
      <w:r w:rsidR="00DD4533">
        <w:rPr>
          <w:noProof/>
        </w:rPr>
        <w:t>3</w:t>
      </w:r>
      <w:r w:rsidR="00047DD0">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394CD933" w:rsidR="00F917D1" w:rsidRDefault="00F917D1" w:rsidP="00F917D1">
      <w:pPr>
        <w:pStyle w:val="Lgende"/>
        <w:jc w:val="center"/>
      </w:pPr>
      <w:bookmarkStart w:id="26" w:name="_Toc50238136"/>
      <w:bookmarkStart w:id="27" w:name="_Toc53853714"/>
      <w:r>
        <w:t xml:space="preserve">Figure </w:t>
      </w:r>
      <w:r w:rsidR="00047DD0">
        <w:fldChar w:fldCharType="begin"/>
      </w:r>
      <w:r w:rsidR="00047DD0">
        <w:instrText xml:space="preserve"> SEQ Figure \* ARABIC </w:instrText>
      </w:r>
      <w:r w:rsidR="00047DD0">
        <w:fldChar w:fldCharType="separate"/>
      </w:r>
      <w:r w:rsidR="00DD4533">
        <w:rPr>
          <w:noProof/>
        </w:rPr>
        <w:t>4</w:t>
      </w:r>
      <w:r w:rsidR="00047DD0">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716547" w:rsidRDefault="00716547"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716547" w:rsidRDefault="00716547"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0981892D" w:rsidR="00F917D1" w:rsidRPr="00A110F8" w:rsidRDefault="00F917D1" w:rsidP="00F917D1">
      <w:pPr>
        <w:pStyle w:val="Lgende"/>
        <w:jc w:val="center"/>
        <w:rPr>
          <w:u w:val="single"/>
        </w:rPr>
      </w:pPr>
      <w:bookmarkStart w:id="28" w:name="_Toc50238137"/>
      <w:bookmarkStart w:id="29" w:name="_Toc53853715"/>
      <w:r>
        <w:t xml:space="preserve">Figure </w:t>
      </w:r>
      <w:r w:rsidR="00047DD0">
        <w:fldChar w:fldCharType="begin"/>
      </w:r>
      <w:r w:rsidR="00047DD0">
        <w:instrText xml:space="preserve"> SEQ Figure \* ARABIC </w:instrText>
      </w:r>
      <w:r w:rsidR="00047DD0">
        <w:fldChar w:fldCharType="separate"/>
      </w:r>
      <w:r w:rsidR="00DD4533">
        <w:rPr>
          <w:noProof/>
        </w:rPr>
        <w:t>5</w:t>
      </w:r>
      <w:r w:rsidR="00047DD0">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C852AA1" w:rsidR="00F917D1" w:rsidRDefault="00F917D1" w:rsidP="00F917D1">
      <w:pPr>
        <w:pStyle w:val="Lgende"/>
        <w:jc w:val="center"/>
      </w:pPr>
      <w:bookmarkStart w:id="30" w:name="_Toc50238138"/>
      <w:bookmarkStart w:id="31" w:name="_Toc53853716"/>
      <w:r>
        <w:t xml:space="preserve">Figure </w:t>
      </w:r>
      <w:r w:rsidR="00047DD0">
        <w:fldChar w:fldCharType="begin"/>
      </w:r>
      <w:r w:rsidR="00047DD0">
        <w:instrText xml:space="preserve"> SEQ Figure \* ARABIC </w:instrText>
      </w:r>
      <w:r w:rsidR="00047DD0">
        <w:fldChar w:fldCharType="separate"/>
      </w:r>
      <w:r w:rsidR="00DD4533">
        <w:rPr>
          <w:noProof/>
        </w:rPr>
        <w:t>6</w:t>
      </w:r>
      <w:r w:rsidR="00047DD0">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3861861"/>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3861862"/>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3861863"/>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3861864"/>
      <w:r>
        <w:t>Objectifs</w:t>
      </w:r>
      <w:bookmarkEnd w:id="36"/>
    </w:p>
    <w:p w14:paraId="4A5A973D" w14:textId="77777777" w:rsidR="004641CB" w:rsidRDefault="004641CB" w:rsidP="00F92CC8">
      <w:pPr>
        <w:pStyle w:val="Contenu"/>
      </w:pPr>
    </w:p>
    <w:p w14:paraId="07163FE3" w14:textId="1068DA93" w:rsidR="00F92CC8" w:rsidRDefault="009D3837" w:rsidP="00345D9D">
      <w:pPr>
        <w:pStyle w:val="Contenu"/>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B5CB9CC" w:rsidR="00750316" w:rsidRDefault="00AE0E7F" w:rsidP="00AE0E7F">
      <w:pPr>
        <w:pStyle w:val="Lgende"/>
        <w:jc w:val="center"/>
      </w:pPr>
      <w:bookmarkStart w:id="37" w:name="_Toc53853717"/>
      <w:r>
        <w:t xml:space="preserve">Figure </w:t>
      </w:r>
      <w:r w:rsidR="00047DD0">
        <w:fldChar w:fldCharType="begin"/>
      </w:r>
      <w:r w:rsidR="00047DD0">
        <w:instrText xml:space="preserve"> SEQ Figure \* ARABIC </w:instrText>
      </w:r>
      <w:r w:rsidR="00047DD0">
        <w:fldChar w:fldCharType="separate"/>
      </w:r>
      <w:r w:rsidR="00DD4533">
        <w:rPr>
          <w:noProof/>
        </w:rPr>
        <w:t>7</w:t>
      </w:r>
      <w:r w:rsidR="00047DD0">
        <w:rPr>
          <w:noProof/>
        </w:rPr>
        <w:fldChar w:fldCharType="end"/>
      </w:r>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345D9D">
      <w:pPr>
        <w:pStyle w:val="Contenu"/>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-nbEch ne</w:t>
      </w:r>
      <w:r w:rsidRPr="00682FF8">
        <w:rPr>
          <w:rFonts w:cstheme="minorHAnsi"/>
        </w:rPr>
        <w:t xml:space="preserve"> en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3861865"/>
      <w:r>
        <w:lastRenderedPageBreak/>
        <w:t>Analyse des actions à mener</w:t>
      </w:r>
      <w:bookmarkEnd w:id="38"/>
    </w:p>
    <w:p w14:paraId="667C1366" w14:textId="0EE06351" w:rsidR="00B93FDA" w:rsidRDefault="00D83F62" w:rsidP="00345D9D">
      <w:pPr>
        <w:pStyle w:val="Contenu"/>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435E3FD4" w:rsidR="00526C6A" w:rsidRDefault="00A03295" w:rsidP="00A03295">
      <w:pPr>
        <w:pStyle w:val="Lgende"/>
        <w:jc w:val="center"/>
      </w:pPr>
      <w:bookmarkStart w:id="39" w:name="_Toc53853718"/>
      <w:r>
        <w:t xml:space="preserve">Figure </w:t>
      </w:r>
      <w:r w:rsidR="00047DD0">
        <w:fldChar w:fldCharType="begin"/>
      </w:r>
      <w:r w:rsidR="00047DD0">
        <w:instrText xml:space="preserve"> SEQ Figure \* ARABIC </w:instrText>
      </w:r>
      <w:r w:rsidR="00047DD0">
        <w:fldChar w:fldCharType="separate"/>
      </w:r>
      <w:r w:rsidR="00DD4533">
        <w:rPr>
          <w:noProof/>
        </w:rPr>
        <w:t>8</w:t>
      </w:r>
      <w:r w:rsidR="00047DD0">
        <w:rPr>
          <w:noProof/>
        </w:rPr>
        <w:fldChar w:fldCharType="end"/>
      </w:r>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345D9D">
      <w:pPr>
        <w:pStyle w:val="Contenu"/>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2D427BB3" w:rsidR="00716547" w:rsidRPr="0024385C" w:rsidRDefault="00716547" w:rsidP="00AF3481">
                            <w:pPr>
                              <w:pStyle w:val="Lgende"/>
                              <w:jc w:val="center"/>
                              <w:rPr>
                                <w:noProof/>
                                <w:sz w:val="24"/>
                              </w:rPr>
                            </w:pPr>
                            <w:bookmarkStart w:id="40" w:name="_Toc53853719"/>
                            <w:r>
                              <w:t xml:space="preserve">Figure </w:t>
                            </w:r>
                            <w:r w:rsidR="00047DD0">
                              <w:fldChar w:fldCharType="begin"/>
                            </w:r>
                            <w:r w:rsidR="00047DD0">
                              <w:instrText xml:space="preserve"> SEQ Figure \* ARABIC </w:instrText>
                            </w:r>
                            <w:r w:rsidR="00047DD0">
                              <w:fldChar w:fldCharType="separate"/>
                            </w:r>
                            <w:r w:rsidR="00DD4533">
                              <w:rPr>
                                <w:noProof/>
                              </w:rPr>
                              <w:t>9</w:t>
                            </w:r>
                            <w:r w:rsidR="00047DD0">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2D427BB3" w:rsidR="00716547" w:rsidRPr="0024385C" w:rsidRDefault="00716547" w:rsidP="00AF3481">
                      <w:pPr>
                        <w:pStyle w:val="Lgende"/>
                        <w:jc w:val="center"/>
                        <w:rPr>
                          <w:noProof/>
                          <w:sz w:val="24"/>
                        </w:rPr>
                      </w:pPr>
                      <w:bookmarkStart w:id="41" w:name="_Toc53853719"/>
                      <w:r>
                        <w:t xml:space="preserve">Figure </w:t>
                      </w:r>
                      <w:r w:rsidR="00047DD0">
                        <w:fldChar w:fldCharType="begin"/>
                      </w:r>
                      <w:r w:rsidR="00047DD0">
                        <w:instrText xml:space="preserve"> SEQ Figure \* ARABIC </w:instrText>
                      </w:r>
                      <w:r w:rsidR="00047DD0">
                        <w:fldChar w:fldCharType="separate"/>
                      </w:r>
                      <w:r w:rsidR="00DD4533">
                        <w:rPr>
                          <w:noProof/>
                        </w:rPr>
                        <w:t>9</w:t>
                      </w:r>
                      <w:r w:rsidR="00047DD0">
                        <w:rPr>
                          <w:noProof/>
                        </w:rPr>
                        <w:fldChar w:fldCharType="end"/>
                      </w:r>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345D9D">
      <w:pPr>
        <w:pStyle w:val="Contenu"/>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35DB15AF" w:rsidR="00716547" w:rsidRPr="00530390" w:rsidRDefault="00716547" w:rsidP="004E568A">
                            <w:pPr>
                              <w:pStyle w:val="Lgende"/>
                              <w:jc w:val="center"/>
                              <w:rPr>
                                <w:noProof/>
                                <w:sz w:val="24"/>
                              </w:rPr>
                            </w:pPr>
                            <w:bookmarkStart w:id="42" w:name="_Toc53853720"/>
                            <w:r>
                              <w:t xml:space="preserve">Figure </w:t>
                            </w:r>
                            <w:r w:rsidR="00047DD0">
                              <w:fldChar w:fldCharType="begin"/>
                            </w:r>
                            <w:r w:rsidR="00047DD0">
                              <w:instrText xml:space="preserve"> SEQ Figure \* ARABIC </w:instrText>
                            </w:r>
                            <w:r w:rsidR="00047DD0">
                              <w:fldChar w:fldCharType="separate"/>
                            </w:r>
                            <w:r w:rsidR="00DD4533">
                              <w:rPr>
                                <w:noProof/>
                              </w:rPr>
                              <w:t>10</w:t>
                            </w:r>
                            <w:r w:rsidR="00047DD0">
                              <w:rPr>
                                <w:noProof/>
                              </w:rPr>
                              <w:fldChar w:fldCharType="end"/>
                            </w:r>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35DB15AF" w:rsidR="00716547" w:rsidRPr="00530390" w:rsidRDefault="00716547" w:rsidP="004E568A">
                      <w:pPr>
                        <w:pStyle w:val="Lgende"/>
                        <w:jc w:val="center"/>
                        <w:rPr>
                          <w:noProof/>
                          <w:sz w:val="24"/>
                        </w:rPr>
                      </w:pPr>
                      <w:bookmarkStart w:id="43" w:name="_Toc53853720"/>
                      <w:r>
                        <w:t xml:space="preserve">Figure </w:t>
                      </w:r>
                      <w:r w:rsidR="00047DD0">
                        <w:fldChar w:fldCharType="begin"/>
                      </w:r>
                      <w:r w:rsidR="00047DD0">
                        <w:instrText xml:space="preserve"> SEQ Figure \* ARABIC </w:instrText>
                      </w:r>
                      <w:r w:rsidR="00047DD0">
                        <w:fldChar w:fldCharType="separate"/>
                      </w:r>
                      <w:r w:rsidR="00DD4533">
                        <w:rPr>
                          <w:noProof/>
                        </w:rPr>
                        <w:t>10</w:t>
                      </w:r>
                      <w:r w:rsidR="00047DD0">
                        <w:rPr>
                          <w:noProof/>
                        </w:rPr>
                        <w:fldChar w:fldCharType="end"/>
                      </w:r>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345D9D">
      <w:pPr>
        <w:pStyle w:val="Contenu"/>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345D9D">
      <w:pPr>
        <w:pStyle w:val="Contenu"/>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345D9D">
      <w:pPr>
        <w:pStyle w:val="Contenu"/>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345D9D">
      <w:pPr>
        <w:pStyle w:val="Contenu"/>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bookmarkStart w:id="44" w:name="_Toc53861866"/>
      <w:r>
        <w:lastRenderedPageBreak/>
        <w:t>Pro</w:t>
      </w:r>
      <w:r w:rsidR="009C1DD7">
        <w:t>gramm</w:t>
      </w:r>
      <w:r>
        <w:t>ation</w:t>
      </w:r>
      <w:bookmarkEnd w:id="44"/>
    </w:p>
    <w:p w14:paraId="10446801" w14:textId="046C0C70" w:rsidR="009C1DD7" w:rsidRDefault="0087609A" w:rsidP="0087609A">
      <w:pPr>
        <w:pStyle w:val="Titre3"/>
        <w:ind w:firstLine="360"/>
      </w:pPr>
      <w:bookmarkStart w:id="45" w:name="_Toc53861867"/>
      <w:r>
        <w:t>Emetteur</w:t>
      </w:r>
      <w:bookmarkEnd w:id="45"/>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r w:rsidR="00D2125B" w:rsidRPr="00D2125B">
        <w:rPr>
          <w:i/>
          <w:iCs/>
        </w:rPr>
        <w:t>CNA()</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r w:rsidRPr="008A0267">
        <w:rPr>
          <w:i/>
          <w:iCs/>
        </w:rPr>
        <w:t>CNA()</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0B16714E" w:rsidR="00716547" w:rsidRPr="00702D26" w:rsidRDefault="00716547" w:rsidP="009E6E7D">
                            <w:pPr>
                              <w:pStyle w:val="Lgende"/>
                              <w:jc w:val="center"/>
                              <w:rPr>
                                <w:noProof/>
                                <w:sz w:val="24"/>
                              </w:rPr>
                            </w:pPr>
                            <w:bookmarkStart w:id="46" w:name="_Toc53853721"/>
                            <w:r>
                              <w:t xml:space="preserve">Figure </w:t>
                            </w:r>
                            <w:r w:rsidR="00047DD0">
                              <w:fldChar w:fldCharType="begin"/>
                            </w:r>
                            <w:r w:rsidR="00047DD0">
                              <w:instrText xml:space="preserve"> SEQ Figure \* ARABIC </w:instrText>
                            </w:r>
                            <w:r w:rsidR="00047DD0">
                              <w:fldChar w:fldCharType="separate"/>
                            </w:r>
                            <w:r w:rsidR="00DD4533">
                              <w:rPr>
                                <w:noProof/>
                              </w:rPr>
                              <w:t>11</w:t>
                            </w:r>
                            <w:r w:rsidR="00047DD0">
                              <w:rPr>
                                <w:noProof/>
                              </w:rPr>
                              <w:fldChar w:fldCharType="end"/>
                            </w:r>
                            <w:r>
                              <w:t xml:space="preserve"> : Conversion en NRZT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0B16714E" w:rsidR="00716547" w:rsidRPr="00702D26" w:rsidRDefault="00716547" w:rsidP="009E6E7D">
                      <w:pPr>
                        <w:pStyle w:val="Lgende"/>
                        <w:jc w:val="center"/>
                        <w:rPr>
                          <w:noProof/>
                          <w:sz w:val="24"/>
                        </w:rPr>
                      </w:pPr>
                      <w:bookmarkStart w:id="47" w:name="_Toc53853721"/>
                      <w:r>
                        <w:t xml:space="preserve">Figure </w:t>
                      </w:r>
                      <w:r w:rsidR="00047DD0">
                        <w:fldChar w:fldCharType="begin"/>
                      </w:r>
                      <w:r w:rsidR="00047DD0">
                        <w:instrText xml:space="preserve"> SEQ Figure \* ARABIC </w:instrText>
                      </w:r>
                      <w:r w:rsidR="00047DD0">
                        <w:fldChar w:fldCharType="separate"/>
                      </w:r>
                      <w:r w:rsidR="00DD4533">
                        <w:rPr>
                          <w:noProof/>
                        </w:rPr>
                        <w:t>11</w:t>
                      </w:r>
                      <w:r w:rsidR="00047DD0">
                        <w:rPr>
                          <w:noProof/>
                        </w:rPr>
                        <w:fldChar w:fldCharType="end"/>
                      </w:r>
                      <w:r>
                        <w:t xml:space="preserve"> : Conversion en NRZT</w:t>
                      </w:r>
                      <w:bookmarkEnd w:id="47"/>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bookmarkStart w:id="48" w:name="_Toc53861868"/>
      <w:r>
        <w:lastRenderedPageBreak/>
        <w:t>Récepteur</w:t>
      </w:r>
      <w:bookmarkEnd w:id="48"/>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5A5930F4"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419BD1F0">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716547" w:rsidRDefault="00716547">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716547" w:rsidRDefault="00716547">
                      <w:r>
                        <w:t>1      1                        1</w:t>
                      </w:r>
                    </w:p>
                  </w:txbxContent>
                </v:textbox>
              </v:shape>
            </w:pict>
          </mc:Fallback>
        </mc:AlternateContent>
      </w:r>
    </w:p>
    <w:p w14:paraId="669DBFC7" w14:textId="2AB7DEAD" w:rsidR="00B554D8" w:rsidRDefault="008A5801" w:rsidP="007B23D6">
      <w:pPr>
        <w:pStyle w:val="Contenu"/>
      </w:pPr>
      <w:r>
        <w:rPr>
          <w:noProof/>
        </w:rPr>
        <mc:AlternateContent>
          <mc:Choice Requires="wps">
            <w:drawing>
              <wp:anchor distT="0" distB="0" distL="114300" distR="114300" simplePos="0" relativeHeight="251719680" behindDoc="0" locked="0" layoutInCell="1" allowOverlap="1" wp14:anchorId="6AAF3C83" wp14:editId="41C9F898">
                <wp:simplePos x="0" y="0"/>
                <wp:positionH relativeFrom="column">
                  <wp:posOffset>1184910</wp:posOffset>
                </wp:positionH>
                <wp:positionV relativeFrom="paragraph">
                  <wp:posOffset>197485</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716547" w:rsidRDefault="00716547">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3.3pt;margin-top:15.55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" fillcolor="white [3201]" strokeweight=".5pt">
                <v:textbox>
                  <w:txbxContent>
                    <w:p w14:paraId="4E44490C" w14:textId="54B70EE5" w:rsidR="00716547" w:rsidRDefault="00716547">
                      <w:r>
                        <w:t>Seuil</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B1ABC1" wp14:editId="40206AA9">
                <wp:simplePos x="0" y="0"/>
                <wp:positionH relativeFrom="column">
                  <wp:posOffset>1729105</wp:posOffset>
                </wp:positionH>
                <wp:positionV relativeFrom="paragraph">
                  <wp:posOffset>361315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60ED8"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28.45pt" to="390.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" strokecolor="#024f75 [3204]" strokeweight="1pt"/>
            </w:pict>
          </mc:Fallback>
        </mc:AlternateContent>
      </w:r>
      <w:r w:rsidR="00685BCF">
        <w:rPr>
          <w:noProof/>
        </w:rPr>
        <mc:AlternateContent>
          <mc:Choice Requires="wps">
            <w:drawing>
              <wp:anchor distT="0" distB="0" distL="114300" distR="114300" simplePos="0" relativeHeight="251722752" behindDoc="0" locked="0" layoutInCell="1" allowOverlap="1" wp14:anchorId="6D986332" wp14:editId="521559AF">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716547" w:rsidRDefault="00716547"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716547" w:rsidRDefault="00716547" w:rsidP="00685BCF">
                      <w:r>
                        <w:t>0                        0       0</w:t>
                      </w:r>
                    </w:p>
                  </w:txbxContent>
                </v:textbox>
              </v:shape>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47A53A4" w:rsidR="00716547" w:rsidRPr="004367BE" w:rsidRDefault="00716547" w:rsidP="00F9504C">
                            <w:pPr>
                              <w:pStyle w:val="Lgende"/>
                              <w:jc w:val="center"/>
                              <w:rPr>
                                <w:noProof/>
                                <w:sz w:val="24"/>
                              </w:rPr>
                            </w:pPr>
                            <w:bookmarkStart w:id="49" w:name="_Toc53853722"/>
                            <w:r>
                              <w:t xml:space="preserve">Figure </w:t>
                            </w:r>
                            <w:r w:rsidR="00047DD0">
                              <w:fldChar w:fldCharType="begin"/>
                            </w:r>
                            <w:r w:rsidR="00047DD0">
                              <w:instrText xml:space="preserve"> SEQ Figure \* ARABIC </w:instrText>
                            </w:r>
                            <w:r w:rsidR="00047DD0">
                              <w:fldChar w:fldCharType="separate"/>
                            </w:r>
                            <w:r w:rsidR="00DD4533">
                              <w:rPr>
                                <w:noProof/>
                              </w:rPr>
                              <w:t>12</w:t>
                            </w:r>
                            <w:r w:rsidR="00047DD0">
                              <w:rPr>
                                <w:noProof/>
                              </w:rPr>
                              <w:fldChar w:fldCharType="end"/>
                            </w:r>
                            <w:r>
                              <w:t xml:space="preserve"> : Notion de seuil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47A53A4" w:rsidR="00716547" w:rsidRPr="004367BE" w:rsidRDefault="00716547" w:rsidP="00F9504C">
                      <w:pPr>
                        <w:pStyle w:val="Lgende"/>
                        <w:jc w:val="center"/>
                        <w:rPr>
                          <w:noProof/>
                          <w:sz w:val="24"/>
                        </w:rPr>
                      </w:pPr>
                      <w:bookmarkStart w:id="50" w:name="_Toc53853722"/>
                      <w:r>
                        <w:t xml:space="preserve">Figure </w:t>
                      </w:r>
                      <w:r w:rsidR="00047DD0">
                        <w:fldChar w:fldCharType="begin"/>
                      </w:r>
                      <w:r w:rsidR="00047DD0">
                        <w:instrText xml:space="preserve"> SEQ Figure \* ARABIC </w:instrText>
                      </w:r>
                      <w:r w:rsidR="00047DD0">
                        <w:fldChar w:fldCharType="separate"/>
                      </w:r>
                      <w:r w:rsidR="00DD4533">
                        <w:rPr>
                          <w:noProof/>
                        </w:rPr>
                        <w:t>12</w:t>
                      </w:r>
                      <w:r w:rsidR="00047DD0">
                        <w:rPr>
                          <w:noProof/>
                        </w:rPr>
                        <w:fldChar w:fldCharType="end"/>
                      </w:r>
                      <w:r>
                        <w:t xml:space="preserve"> : Notion de seuil</w:t>
                      </w:r>
                      <w:bookmarkEnd w:id="50"/>
                    </w:p>
                  </w:txbxContent>
                </v:textbox>
                <w10:wrap type="square" anchorx="margin"/>
              </v:shape>
            </w:pict>
          </mc:Fallback>
        </mc:AlternateContent>
      </w:r>
      <w:r w:rsidR="00894AA0">
        <w:br w:type="textWrapping" w:clear="all"/>
      </w:r>
    </w:p>
    <w:p w14:paraId="4FE15F34" w14:textId="0D43E4CD" w:rsidR="00870CDF" w:rsidRPr="003022FF" w:rsidRDefault="00C44062" w:rsidP="007B23D6">
      <w:pPr>
        <w:pStyle w:val="Contenu"/>
      </w:pPr>
      <w:r w:rsidRPr="00D22D0C">
        <w:t xml:space="preserve">Pour effectuer la conversion nous connaissons le nombre d’échantillons par bit, </w:t>
      </w:r>
      <w:r w:rsidR="009C2427" w:rsidRPr="00EB6474">
        <w:rPr>
          <w:i/>
          <w:iCs/>
        </w:rPr>
        <w:t>Amax</w:t>
      </w:r>
      <w:r w:rsidR="009C2427" w:rsidRPr="00D22D0C">
        <w:t xml:space="preserve">, </w:t>
      </w:r>
      <w:r w:rsidR="009C2427" w:rsidRPr="00EB6474">
        <w:rPr>
          <w:i/>
          <w:iCs/>
        </w:rPr>
        <w:t>Amin</w:t>
      </w:r>
      <w:r w:rsidR="009C2427" w:rsidRPr="00D22D0C">
        <w:t xml:space="preserve"> et la forme. Le seuil est </w:t>
      </w:r>
      <w:r w:rsidR="00F14B90" w:rsidRPr="00D22D0C">
        <w:t>égal</w:t>
      </w:r>
      <w:r w:rsidR="009C2427" w:rsidRPr="00D22D0C">
        <w:t xml:space="preserve"> à </w:t>
      </w:r>
      <w:r w:rsidR="00D22D0C" w:rsidRPr="00D22D0C">
        <w:t>(</w:t>
      </w:r>
      <w:r w:rsidR="009C2427" w:rsidRPr="00EB6474">
        <w:rPr>
          <w:i/>
          <w:iCs/>
        </w:rPr>
        <w:t>Amax</w:t>
      </w:r>
      <w:r w:rsidR="00D22D0C" w:rsidRPr="00D22D0C">
        <w:t>+</w:t>
      </w:r>
      <w:r w:rsidR="00D22D0C" w:rsidRPr="00EB6474">
        <w:rPr>
          <w:i/>
          <w:iCs/>
        </w:rPr>
        <w:t>Amin</w:t>
      </w:r>
      <w:r w:rsidR="00D22D0C" w:rsidRPr="00D22D0C">
        <w:t>)</w:t>
      </w:r>
      <w:r w:rsidR="009C2427" w:rsidRPr="00D22D0C">
        <w:t>/</w:t>
      </w:r>
      <w:r w:rsidR="00D22D0C" w:rsidRPr="00D22D0C">
        <w:t>2</w:t>
      </w:r>
      <w:r w:rsidR="009C2427" w:rsidRPr="00D22D0C">
        <w:t xml:space="preserve"> </w:t>
      </w:r>
      <w:r w:rsidR="003530ED" w:rsidRPr="00D22D0C">
        <w:t>pour NRZ et NRZT</w:t>
      </w:r>
      <w:r w:rsidR="00D22D0C" w:rsidRPr="00D22D0C">
        <w:t>.</w:t>
      </w:r>
      <w:r w:rsidR="00D22D0C">
        <w:t xml:space="preserve"> Cela permet de ne pas favoriser les 1 ou les 0</w:t>
      </w:r>
      <w:r w:rsidR="006B7866">
        <w:t xml:space="preserve">. Pour les signaux à formes RZ, le seuil à été fixé </w:t>
      </w:r>
      <w:r w:rsidR="006B7866" w:rsidRPr="006B7866">
        <w:t>à</w:t>
      </w:r>
      <w:r w:rsidR="003530ED" w:rsidRPr="006B7866">
        <w:t xml:space="preserve"> Amax/</w:t>
      </w:r>
      <w:r w:rsidR="006B7866" w:rsidRPr="006B7866">
        <w:t>4</w:t>
      </w:r>
      <w:r w:rsidR="00EB5E0B" w:rsidRPr="006B7866">
        <w:t>.</w:t>
      </w:r>
      <w:r w:rsidR="00223571" w:rsidRPr="006B7866">
        <w:t xml:space="preserve"> </w:t>
      </w:r>
      <w:r w:rsidR="006B7866">
        <w:t xml:space="preserve">Nous avons fixé ce seuil en réalisant des tests empiriques. C’est celui qui </w:t>
      </w:r>
      <w:r w:rsidR="002539CF">
        <w:t>donnait le meilleur TE</w:t>
      </w:r>
      <w:r w:rsidR="00EB6474">
        <w:t>N</w:t>
      </w:r>
      <w:r w:rsidR="002539CF">
        <w:t xml:space="preserve"> en moyenne. </w:t>
      </w:r>
      <w:r w:rsidR="00223571" w:rsidRPr="00EB6474">
        <w:t xml:space="preserve">Le récepteur effectue une moyenne sur les valeurs analogiques par paquet de </w:t>
      </w:r>
      <w:r w:rsidR="00223571" w:rsidRPr="00EB6474">
        <w:rPr>
          <w:i/>
          <w:iCs/>
        </w:rPr>
        <w:t>NbEchantillonParBit</w:t>
      </w:r>
      <w:r w:rsidR="00223571" w:rsidRPr="00EB6474">
        <w:t xml:space="preserve">. En fonction de ce résultat, si la valeur est </w:t>
      </w:r>
      <w:r w:rsidR="00F14B90" w:rsidRPr="00EB6474">
        <w:t>supérieure</w:t>
      </w:r>
      <w:r w:rsidR="00223571" w:rsidRPr="00EB6474">
        <w:t xml:space="preserve"> au seuil</w:t>
      </w:r>
      <w:r w:rsidR="00F14B90" w:rsidRPr="00EB6474">
        <w:t xml:space="preserve">, </w:t>
      </w:r>
      <w:r w:rsidR="00342975" w:rsidRPr="00EB6474">
        <w:t xml:space="preserve">le </w:t>
      </w:r>
      <w:r w:rsidR="00F4167D" w:rsidRPr="00EB6474">
        <w:t>récepteur</w:t>
      </w:r>
      <w:r w:rsidR="00342975" w:rsidRPr="00EB6474">
        <w:t xml:space="preserve"> décide de mettre un 1, sinon un 0 dans les information</w:t>
      </w:r>
      <w:r w:rsidR="00F4167D" w:rsidRPr="00EB6474">
        <w:t>s</w:t>
      </w:r>
      <w:r w:rsidR="00342975" w:rsidRPr="00EB6474">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51" w:name="_Toc53861869"/>
      <w:r>
        <w:lastRenderedPageBreak/>
        <w:t>Tests et validations du programme</w:t>
      </w:r>
      <w:bookmarkEnd w:id="51"/>
    </w:p>
    <w:p w14:paraId="046ADB36" w14:textId="58198584" w:rsidR="00F6111B" w:rsidRDefault="00412D7E" w:rsidP="00785A4C">
      <w:pPr>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52" w:name="_Toc53861870"/>
      <w:r>
        <w:t>Résultats attendus</w:t>
      </w:r>
      <w:bookmarkEnd w:id="52"/>
    </w:p>
    <w:p w14:paraId="4A792FF5" w14:textId="1A141B11" w:rsidR="0053041F" w:rsidRDefault="0053041F" w:rsidP="0053041F"/>
    <w:p w14:paraId="105F13AD" w14:textId="135934A9" w:rsidR="0053041F" w:rsidRDefault="00013AEC" w:rsidP="00785A4C">
      <w:pPr>
        <w:pStyle w:val="Contenu"/>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01747B68" w14:textId="77777777" w:rsidR="00785A4C" w:rsidRDefault="00785A4C" w:rsidP="00785A4C">
      <w:pPr>
        <w:pStyle w:val="Contenu"/>
      </w:pPr>
    </w:p>
    <w:p w14:paraId="44D35B67" w14:textId="701219CB" w:rsidR="004B2828" w:rsidRDefault="00A8482E" w:rsidP="00785A4C">
      <w:pPr>
        <w:pStyle w:val="Contenu"/>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2ABC1511" w14:textId="77777777" w:rsidR="00785A4C" w:rsidRDefault="00785A4C" w:rsidP="00785A4C">
      <w:pPr>
        <w:pStyle w:val="Contenu"/>
      </w:pPr>
    </w:p>
    <w:p w14:paraId="78634AFB" w14:textId="08B1DEC6" w:rsidR="00DB20FF" w:rsidRDefault="00DB20FF" w:rsidP="00785A4C">
      <w:pPr>
        <w:pStyle w:val="Contenu"/>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3" w:name="_Toc53861871"/>
      <w:r>
        <w:lastRenderedPageBreak/>
        <w:t xml:space="preserve">Tests </w:t>
      </w:r>
      <w:r w:rsidR="002F3A8B">
        <w:t>avec signal de type NRZ</w:t>
      </w:r>
      <w:bookmarkEnd w:id="53"/>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149BE482" w:rsidR="001E03D2" w:rsidRDefault="001E03D2" w:rsidP="001E03D2">
      <w:pPr>
        <w:pStyle w:val="Lgende"/>
        <w:jc w:val="center"/>
      </w:pPr>
      <w:bookmarkStart w:id="54" w:name="_Toc53853723"/>
      <w:r>
        <w:t xml:space="preserve">Figure </w:t>
      </w:r>
      <w:r w:rsidR="00047DD0">
        <w:fldChar w:fldCharType="begin"/>
      </w:r>
      <w:r w:rsidR="00047DD0">
        <w:instrText xml:space="preserve"> SEQ Figure \* ARABIC </w:instrText>
      </w:r>
      <w:r w:rsidR="00047DD0">
        <w:fldChar w:fldCharType="separate"/>
      </w:r>
      <w:r w:rsidR="00DD4533">
        <w:rPr>
          <w:noProof/>
        </w:rPr>
        <w:t>13</w:t>
      </w:r>
      <w:r w:rsidR="00047DD0">
        <w:rPr>
          <w:noProof/>
        </w:rPr>
        <w:fldChar w:fldCharType="end"/>
      </w:r>
      <w:r>
        <w:t xml:space="preserve"> </w:t>
      </w:r>
      <w:r w:rsidRPr="00B576C7">
        <w:t>Tests du signal de type NRZ</w:t>
      </w:r>
      <w:bookmarkEnd w:id="54"/>
    </w:p>
    <w:p w14:paraId="345164BA" w14:textId="77777777" w:rsidR="00785A4C" w:rsidRDefault="00785A4C" w:rsidP="00785A4C">
      <w:pPr>
        <w:pStyle w:val="Contenu"/>
      </w:pPr>
    </w:p>
    <w:p w14:paraId="39063B2B" w14:textId="16181103" w:rsidR="0097361B" w:rsidRPr="001E03D2" w:rsidRDefault="002A103A" w:rsidP="00785A4C">
      <w:pPr>
        <w:pStyle w:val="Contenu"/>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5" w:name="_Toc53861872"/>
      <w:r>
        <w:lastRenderedPageBreak/>
        <w:t>Tests avec signal de type NRZT</w:t>
      </w:r>
      <w:bookmarkEnd w:id="55"/>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6D960094" w:rsidR="00906372" w:rsidRDefault="007C72F7" w:rsidP="007C72F7">
      <w:pPr>
        <w:pStyle w:val="Lgende"/>
        <w:jc w:val="center"/>
      </w:pPr>
      <w:bookmarkStart w:id="56" w:name="_Toc53853724"/>
      <w:r>
        <w:t xml:space="preserve">Figure </w:t>
      </w:r>
      <w:r w:rsidR="00047DD0">
        <w:fldChar w:fldCharType="begin"/>
      </w:r>
      <w:r w:rsidR="00047DD0">
        <w:instrText xml:space="preserve"> SEQ Figure \* ARABIC </w:instrText>
      </w:r>
      <w:r w:rsidR="00047DD0">
        <w:fldChar w:fldCharType="separate"/>
      </w:r>
      <w:r w:rsidR="00DD4533">
        <w:rPr>
          <w:noProof/>
        </w:rPr>
        <w:t>14</w:t>
      </w:r>
      <w:r w:rsidR="00047DD0">
        <w:rPr>
          <w:noProof/>
        </w:rPr>
        <w:fldChar w:fldCharType="end"/>
      </w:r>
      <w:r>
        <w:t xml:space="preserve"> </w:t>
      </w:r>
      <w:r w:rsidRPr="002027D6">
        <w:t>Tests du signal de type NRZ</w:t>
      </w:r>
      <w:r>
        <w:t>T</w:t>
      </w:r>
      <w:bookmarkEnd w:id="56"/>
    </w:p>
    <w:p w14:paraId="4FD98693" w14:textId="77777777" w:rsidR="00785A4C" w:rsidRDefault="00785A4C" w:rsidP="00785A4C">
      <w:pPr>
        <w:pStyle w:val="Contenu"/>
      </w:pPr>
    </w:p>
    <w:p w14:paraId="249D4BA6" w14:textId="04D3E3DF" w:rsidR="00E76614" w:rsidRPr="00A41EA8" w:rsidRDefault="00930F4F" w:rsidP="00785A4C">
      <w:pPr>
        <w:pStyle w:val="Contenu"/>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7" w:name="_Toc53861873"/>
      <w:r>
        <w:lastRenderedPageBreak/>
        <w:t>Tests avec signal de type RZ</w:t>
      </w:r>
      <w:bookmarkEnd w:id="57"/>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548C0A68" w:rsidR="00A32929" w:rsidRPr="00A32929" w:rsidRDefault="007C72F7" w:rsidP="007C72F7">
      <w:pPr>
        <w:pStyle w:val="Lgende"/>
        <w:jc w:val="center"/>
      </w:pPr>
      <w:bookmarkStart w:id="58" w:name="_Toc53853725"/>
      <w:r>
        <w:t xml:space="preserve">Figure </w:t>
      </w:r>
      <w:r w:rsidR="00047DD0">
        <w:fldChar w:fldCharType="begin"/>
      </w:r>
      <w:r w:rsidR="00047DD0">
        <w:instrText xml:space="preserve"> SEQ Figure \* ARABIC </w:instrText>
      </w:r>
      <w:r w:rsidR="00047DD0">
        <w:fldChar w:fldCharType="separate"/>
      </w:r>
      <w:r w:rsidR="00DD4533">
        <w:rPr>
          <w:noProof/>
        </w:rPr>
        <w:t>15</w:t>
      </w:r>
      <w:r w:rsidR="00047DD0">
        <w:rPr>
          <w:noProof/>
        </w:rPr>
        <w:fldChar w:fldCharType="end"/>
      </w:r>
      <w:r>
        <w:t xml:space="preserve"> </w:t>
      </w:r>
      <w:r w:rsidRPr="00491F63">
        <w:t>Tests du signal de type RZ</w:t>
      </w:r>
      <w:bookmarkEnd w:id="58"/>
    </w:p>
    <w:p w14:paraId="5B353A64" w14:textId="77777777" w:rsidR="00785A4C" w:rsidRDefault="00785A4C" w:rsidP="00785A4C">
      <w:pPr>
        <w:pStyle w:val="Contenu"/>
      </w:pPr>
    </w:p>
    <w:p w14:paraId="6F9DB0D4" w14:textId="63EB76B0" w:rsidR="0083796F" w:rsidRDefault="00B634E2" w:rsidP="00785A4C">
      <w:pPr>
        <w:pStyle w:val="Contenu"/>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9" w:name="_Toc53861874"/>
      <w:r>
        <w:t>Bilan de l’étape 2</w:t>
      </w:r>
      <w:bookmarkEnd w:id="59"/>
    </w:p>
    <w:p w14:paraId="6DE275A3" w14:textId="77777777" w:rsidR="00785A4C" w:rsidRDefault="00785A4C" w:rsidP="00785A4C">
      <w:pPr>
        <w:pStyle w:val="Contenu"/>
      </w:pPr>
    </w:p>
    <w:p w14:paraId="3647BB15" w14:textId="7987E829" w:rsidR="009C58F8" w:rsidRDefault="000658F6" w:rsidP="00785A4C">
      <w:pPr>
        <w:pStyle w:val="Contenu"/>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5CE71144" w14:textId="77777777" w:rsidR="00785A4C" w:rsidRDefault="00785A4C" w:rsidP="00785A4C">
      <w:pPr>
        <w:pStyle w:val="Contenu"/>
      </w:pPr>
    </w:p>
    <w:p w14:paraId="65A4DC8F" w14:textId="5EB4E5F7" w:rsidR="00115C30" w:rsidRDefault="009C58F8" w:rsidP="00785A4C">
      <w:pPr>
        <w:pStyle w:val="Contenu"/>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60" w:name="_Toc51598104"/>
      <w:bookmarkStart w:id="61" w:name="_Toc53861875"/>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60"/>
      <w:bookmarkEnd w:id="61"/>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62" w:name="_Toc51598105"/>
      <w:bookmarkStart w:id="63" w:name="_Toc53861876"/>
      <w:r w:rsidRPr="0020446B">
        <w:rPr>
          <w:rFonts w:asciiTheme="majorHAnsi" w:hAnsiTheme="majorHAnsi" w:cstheme="majorHAnsi"/>
        </w:rPr>
        <w:t>Objectifs</w:t>
      </w:r>
      <w:bookmarkEnd w:id="62"/>
      <w:bookmarkEnd w:id="63"/>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229ED307" w:rsidR="0030038B" w:rsidRPr="001B5FEB" w:rsidRDefault="0030038B" w:rsidP="0030038B">
      <w:pPr>
        <w:pStyle w:val="Lgende"/>
        <w:jc w:val="center"/>
      </w:pPr>
      <w:bookmarkStart w:id="64" w:name="_Toc51597624"/>
      <w:bookmarkStart w:id="65" w:name="_Toc53853726"/>
      <w:r>
        <w:t xml:space="preserve">Figure </w:t>
      </w:r>
      <w:r w:rsidR="00047DD0">
        <w:fldChar w:fldCharType="begin"/>
      </w:r>
      <w:r w:rsidR="00047DD0">
        <w:instrText xml:space="preserve"> SEQ Figure \* ARABIC </w:instrText>
      </w:r>
      <w:r w:rsidR="00047DD0">
        <w:fldChar w:fldCharType="separate"/>
      </w:r>
      <w:r w:rsidR="00DD4533">
        <w:rPr>
          <w:noProof/>
        </w:rPr>
        <w:t>16</w:t>
      </w:r>
      <w:r w:rsidR="00047DD0">
        <w:rPr>
          <w:noProof/>
        </w:rPr>
        <w:fldChar w:fldCharType="end"/>
      </w:r>
      <w:r>
        <w:t xml:space="preserve"> : </w:t>
      </w:r>
      <w:r w:rsidRPr="000273F6">
        <w:t>Modélisation de la chaîne de transmission à l’étape 3.</w:t>
      </w:r>
      <w:bookmarkEnd w:id="64"/>
      <w:bookmarkEnd w:id="65"/>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6" w:name="_Toc51598106"/>
      <w:bookmarkStart w:id="67" w:name="_Toc53861877"/>
      <w:r w:rsidRPr="0020446B">
        <w:rPr>
          <w:rFonts w:asciiTheme="majorHAnsi" w:hAnsiTheme="majorHAnsi" w:cstheme="majorHAnsi"/>
        </w:rPr>
        <w:lastRenderedPageBreak/>
        <w:t>Analyse des actions à mener</w:t>
      </w:r>
      <w:bookmarkEnd w:id="66"/>
      <w:bookmarkEnd w:id="67"/>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26C45E9C" w:rsidR="0030038B" w:rsidRPr="0020446B" w:rsidRDefault="0030038B" w:rsidP="0030038B">
      <w:pPr>
        <w:pStyle w:val="Lgende"/>
        <w:jc w:val="center"/>
        <w:rPr>
          <w:rFonts w:asciiTheme="majorHAnsi" w:hAnsiTheme="majorHAnsi" w:cstheme="majorHAnsi"/>
        </w:rPr>
      </w:pPr>
      <w:bookmarkStart w:id="68" w:name="_Toc51597625"/>
      <w:bookmarkStart w:id="69" w:name="_Toc53853727"/>
      <w:r>
        <w:t xml:space="preserve">Figure </w:t>
      </w:r>
      <w:r w:rsidR="00047DD0">
        <w:fldChar w:fldCharType="begin"/>
      </w:r>
      <w:r w:rsidR="00047DD0">
        <w:instrText xml:space="preserve"> SEQ Figure \* ARABIC </w:instrText>
      </w:r>
      <w:r w:rsidR="00047DD0">
        <w:fldChar w:fldCharType="separate"/>
      </w:r>
      <w:r w:rsidR="00DD4533">
        <w:rPr>
          <w:noProof/>
        </w:rPr>
        <w:t>17</w:t>
      </w:r>
      <w:r w:rsidR="00047DD0">
        <w:rPr>
          <w:noProof/>
        </w:rPr>
        <w:fldChar w:fldCharType="end"/>
      </w:r>
      <w:r>
        <w:t xml:space="preserve"> : </w:t>
      </w:r>
      <w:r w:rsidRPr="00251BB8">
        <w:t>Ajout du bruit blanc gaussien</w:t>
      </w:r>
      <w:r>
        <w:t>.</w:t>
      </w:r>
      <w:bookmarkEnd w:id="68"/>
      <w:bookmarkEnd w:id="69"/>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70" w:name="_Toc51598107"/>
      <w:bookmarkStart w:id="71" w:name="_Toc53861878"/>
      <w:r>
        <w:rPr>
          <w:rFonts w:asciiTheme="majorHAnsi" w:hAnsiTheme="majorHAnsi" w:cstheme="majorHAnsi"/>
        </w:rPr>
        <w:lastRenderedPageBreak/>
        <w:t>Programmation</w:t>
      </w:r>
      <w:bookmarkEnd w:id="70"/>
      <w:bookmarkEnd w:id="71"/>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recu</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informationRecue</w:t>
                            </w:r>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
                    <w:p w14:paraId="18654C8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716547" w:rsidRPr="008A5801"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8A5801">
                        <w:rPr>
                          <w:rFonts w:ascii="Consolas" w:eastAsia="Times New Roman" w:hAnsi="Consolas" w:cs="Times New Roman"/>
                          <w:b w:val="0"/>
                          <w:color w:val="C586C0"/>
                          <w:sz w:val="21"/>
                          <w:szCs w:val="21"/>
                          <w:lang w:eastAsia="fr-FR"/>
                        </w:rPr>
                        <w:t>for</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4EC9B0"/>
                          <w:sz w:val="21"/>
                          <w:szCs w:val="21"/>
                          <w:lang w:eastAsia="fr-FR"/>
                        </w:rPr>
                        <w:t>Boolean</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recu</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C586C0"/>
                          <w:sz w:val="21"/>
                          <w:szCs w:val="21"/>
                          <w:lang w:eastAsia="fr-FR"/>
                        </w:rPr>
                        <w:t>:</w:t>
                      </w:r>
                      <w:r w:rsidRPr="008A5801">
                        <w:rPr>
                          <w:rFonts w:ascii="Consolas" w:eastAsia="Times New Roman" w:hAnsi="Consolas" w:cs="Times New Roman"/>
                          <w:b w:val="0"/>
                          <w:color w:val="D4D4D4"/>
                          <w:sz w:val="21"/>
                          <w:szCs w:val="21"/>
                          <w:lang w:eastAsia="fr-FR"/>
                        </w:rPr>
                        <w:t> </w:t>
                      </w:r>
                      <w:r w:rsidRPr="008A5801">
                        <w:rPr>
                          <w:rFonts w:ascii="Consolas" w:eastAsia="Times New Roman" w:hAnsi="Consolas" w:cs="Times New Roman"/>
                          <w:b w:val="0"/>
                          <w:color w:val="9CDCFE"/>
                          <w:sz w:val="21"/>
                          <w:szCs w:val="21"/>
                          <w:lang w:eastAsia="fr-FR"/>
                        </w:rPr>
                        <w:t>informationRecue</w:t>
                      </w:r>
                      <w:r w:rsidRPr="008A5801">
                        <w:rPr>
                          <w:rFonts w:ascii="Consolas" w:eastAsia="Times New Roman" w:hAnsi="Consolas" w:cs="Times New Roman"/>
                          <w:b w:val="0"/>
                          <w:color w:val="D4D4D4"/>
                          <w:sz w:val="21"/>
                          <w:szCs w:val="21"/>
                          <w:lang w:eastAsia="fr-FR"/>
                        </w:rPr>
                        <w:t>) {</w:t>
                      </w:r>
                    </w:p>
                    <w:p w14:paraId="31343ED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8A5801">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
                    <w:p w14:paraId="3C5C164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716547" w:rsidRDefault="00716547"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322083D1" w:rsidR="0030038B" w:rsidRPr="00E7235F" w:rsidRDefault="0030038B" w:rsidP="0030038B">
      <w:pPr>
        <w:pStyle w:val="Lgende"/>
        <w:jc w:val="center"/>
      </w:pPr>
      <w:bookmarkStart w:id="72" w:name="_Toc51597626"/>
      <w:bookmarkStart w:id="73" w:name="_Toc53853728"/>
      <w:r>
        <w:t xml:space="preserve">Figure </w:t>
      </w:r>
      <w:r w:rsidR="00047DD0">
        <w:fldChar w:fldCharType="begin"/>
      </w:r>
      <w:r w:rsidR="00047DD0">
        <w:instrText xml:space="preserve"> SEQ Figure \* A</w:instrText>
      </w:r>
      <w:r w:rsidR="00047DD0">
        <w:instrText xml:space="preserve">RABIC </w:instrText>
      </w:r>
      <w:r w:rsidR="00047DD0">
        <w:fldChar w:fldCharType="separate"/>
      </w:r>
      <w:r w:rsidR="00DD4533">
        <w:rPr>
          <w:noProof/>
        </w:rPr>
        <w:t>18</w:t>
      </w:r>
      <w:r w:rsidR="00047DD0">
        <w:rPr>
          <w:noProof/>
        </w:rPr>
        <w:fldChar w:fldCharType="end"/>
      </w:r>
      <w:r>
        <w:t xml:space="preserve"> : source </w:t>
      </w:r>
      <w:hyperlink r:id="rId44" w:history="1">
        <w:r w:rsidRPr="00352C62">
          <w:rPr>
            <w:rStyle w:val="Lienhypertexte"/>
          </w:rPr>
          <w:t>http://www.codeurjava.com/</w:t>
        </w:r>
      </w:hyperlink>
      <w:r>
        <w:t xml:space="preserve"> - ArrayList vs LinkedList (abscisse = temp en ms)</w:t>
      </w:r>
      <w:bookmarkEnd w:id="72"/>
      <w:bookmarkEnd w:id="73"/>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4EC9B0"/>
                                <w:sz w:val="21"/>
                                <w:szCs w:val="21"/>
                                <w:lang w:eastAsia="fr-FR"/>
                              </w:rPr>
                              <w:t>ArrayList</w:t>
                            </w:r>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private</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716547" w:rsidRPr="00900CA2"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569CD6"/>
                          <w:sz w:val="21"/>
                          <w:szCs w:val="21"/>
                          <w:lang w:eastAsia="fr-FR"/>
                        </w:rPr>
                        <w:t>this</w:t>
                      </w:r>
                      <w:r w:rsidRPr="00900CA2">
                        <w:rPr>
                          <w:rFonts w:ascii="Consolas" w:eastAsia="Times New Roman" w:hAnsi="Consolas" w:cs="Times New Roman"/>
                          <w:b w:val="0"/>
                          <w:color w:val="D4D4D4"/>
                          <w:sz w:val="21"/>
                          <w:szCs w:val="21"/>
                          <w:lang w:eastAsia="fr-FR"/>
                        </w:rPr>
                        <w:t>.</w:t>
                      </w:r>
                      <w:r w:rsidRPr="00900CA2">
                        <w:rPr>
                          <w:rFonts w:ascii="Consolas" w:eastAsia="Times New Roman" w:hAnsi="Consolas" w:cs="Times New Roman"/>
                          <w:b w:val="0"/>
                          <w:color w:val="9CDCFE"/>
                          <w:sz w:val="21"/>
                          <w:szCs w:val="21"/>
                          <w:lang w:eastAsia="fr-FR"/>
                        </w:rPr>
                        <w:t>content</w:t>
                      </w:r>
                      <w:r w:rsidRPr="00900CA2">
                        <w:rPr>
                          <w:rFonts w:ascii="Consolas" w:eastAsia="Times New Roman" w:hAnsi="Consolas" w:cs="Times New Roman"/>
                          <w:b w:val="0"/>
                          <w:color w:val="D4D4D4"/>
                          <w:sz w:val="21"/>
                          <w:szCs w:val="21"/>
                          <w:lang w:eastAsia="fr-FR"/>
                        </w:rPr>
                        <w:t> = </w:t>
                      </w:r>
                      <w:r w:rsidRPr="00900CA2">
                        <w:rPr>
                          <w:rFonts w:ascii="Consolas" w:eastAsia="Times New Roman" w:hAnsi="Consolas" w:cs="Times New Roman"/>
                          <w:b w:val="0"/>
                          <w:color w:val="C586C0"/>
                          <w:sz w:val="21"/>
                          <w:szCs w:val="21"/>
                          <w:lang w:eastAsia="fr-FR"/>
                        </w:rPr>
                        <w:t>new</w:t>
                      </w:r>
                      <w:r w:rsidRPr="00900CA2">
                        <w:rPr>
                          <w:rFonts w:ascii="Consolas" w:eastAsia="Times New Roman" w:hAnsi="Consolas" w:cs="Times New Roman"/>
                          <w:b w:val="0"/>
                          <w:color w:val="D4D4D4"/>
                          <w:sz w:val="21"/>
                          <w:szCs w:val="21"/>
                          <w:lang w:eastAsia="fr-FR"/>
                        </w:rPr>
                        <w:t> </w:t>
                      </w:r>
                      <w:r w:rsidRPr="00900CA2">
                        <w:rPr>
                          <w:rFonts w:ascii="Consolas" w:eastAsia="Times New Roman" w:hAnsi="Consolas" w:cs="Times New Roman"/>
                          <w:b w:val="0"/>
                          <w:color w:val="4EC9B0"/>
                          <w:sz w:val="21"/>
                          <w:szCs w:val="21"/>
                          <w:lang w:eastAsia="fr-FR"/>
                        </w:rPr>
                        <w:t>ArrayList</w:t>
                      </w:r>
                      <w:r w:rsidRPr="00900CA2">
                        <w:rPr>
                          <w:rFonts w:ascii="Consolas" w:eastAsia="Times New Roman" w:hAnsi="Consolas" w:cs="Times New Roman"/>
                          <w:b w:val="0"/>
                          <w:color w:val="D4D4D4"/>
                          <w:sz w:val="21"/>
                          <w:szCs w:val="21"/>
                          <w:lang w:eastAsia="fr-FR"/>
                        </w:rPr>
                        <w:t>&lt;</w:t>
                      </w:r>
                      <w:r w:rsidRPr="00900CA2">
                        <w:rPr>
                          <w:rFonts w:ascii="Consolas" w:eastAsia="Times New Roman" w:hAnsi="Consolas" w:cs="Times New Roman"/>
                          <w:b w:val="0"/>
                          <w:color w:val="4EC9B0"/>
                          <w:sz w:val="21"/>
                          <w:szCs w:val="21"/>
                          <w:lang w:eastAsia="fr-FR"/>
                        </w:rPr>
                        <w:t>T</w:t>
                      </w:r>
                      <w:r w:rsidRPr="00900CA2">
                        <w:rPr>
                          <w:rFonts w:ascii="Consolas" w:eastAsia="Times New Roman" w:hAnsi="Consolas" w:cs="Times New Roman"/>
                          <w:b w:val="0"/>
                          <w:color w:val="D4D4D4"/>
                          <w:sz w:val="21"/>
                          <w:szCs w:val="21"/>
                          <w:lang w:eastAsia="fr-FR"/>
                        </w:rPr>
                        <w:t>&gt;();</w:t>
                      </w:r>
                    </w:p>
                    <w:p w14:paraId="5D229BDE"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900CA2">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r w:rsidRPr="00F33D3B">
                        <w:rPr>
                          <w:rFonts w:ascii="Consolas" w:eastAsia="Times New Roman" w:hAnsi="Consolas" w:cs="Times New Roman"/>
                          <w:b w:val="0"/>
                          <w:color w:val="D4D4D4"/>
                          <w:sz w:val="21"/>
                          <w:szCs w:val="21"/>
                          <w:lang w:val="en-GB" w:eastAsia="fr-FR"/>
                        </w:rPr>
                        <w:t>; i++) {</w:t>
                      </w:r>
                    </w:p>
                    <w:p w14:paraId="13C2694B" w14:textId="77777777" w:rsidR="00716547" w:rsidRPr="00F33D3B" w:rsidRDefault="00716547"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
                    <w:p w14:paraId="244E2D5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569CD6"/>
                          <w:sz w:val="21"/>
                          <w:szCs w:val="21"/>
                          <w:lang w:eastAsia="fr-FR"/>
                        </w:rPr>
                        <w:t>public</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
                    <w:p w14:paraId="242F20AD" w14:textId="77777777" w:rsidR="00716547" w:rsidRPr="00E7235F" w:rsidRDefault="00716547"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716547" w:rsidRDefault="00716547"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4" w:name="_Toc51598108"/>
      <w:bookmarkStart w:id="75" w:name="_Toc53861879"/>
      <w:r w:rsidRPr="0020446B">
        <w:rPr>
          <w:rFonts w:asciiTheme="majorHAnsi" w:hAnsiTheme="majorHAnsi" w:cstheme="majorHAnsi"/>
        </w:rPr>
        <w:lastRenderedPageBreak/>
        <w:t>Tests et validations du programme</w:t>
      </w:r>
      <w:bookmarkEnd w:id="74"/>
      <w:bookmarkEnd w:id="75"/>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1CD87E48" w:rsidR="0030038B" w:rsidRPr="00CE6954" w:rsidRDefault="0030038B" w:rsidP="0050756E">
      <w:pPr>
        <w:pStyle w:val="Titre3"/>
        <w:numPr>
          <w:ilvl w:val="0"/>
          <w:numId w:val="13"/>
        </w:numPr>
      </w:pPr>
      <w:bookmarkStart w:id="76" w:name="_Toc51598109"/>
      <w:bookmarkStart w:id="77" w:name="_Toc53861880"/>
      <w:r w:rsidRPr="00CE6954">
        <w:t>Résultats attendus</w:t>
      </w:r>
      <w:bookmarkEnd w:id="76"/>
      <w:bookmarkEnd w:id="77"/>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1DCBE082" w:rsidR="0030038B" w:rsidRPr="0020446B" w:rsidRDefault="0030038B" w:rsidP="0030038B">
      <w:pPr>
        <w:pStyle w:val="Contenu"/>
        <w:numPr>
          <w:ilvl w:val="0"/>
          <w:numId w:val="17"/>
        </w:numPr>
        <w:rPr>
          <w:b/>
        </w:rPr>
      </w:pPr>
      <w:r w:rsidRPr="0020446B">
        <w:t xml:space="preserve">Nb échantillon : </w:t>
      </w:r>
      <w:r w:rsidR="00B65A4A">
        <w:t>3</w:t>
      </w:r>
      <w:r w:rsidRPr="0020446B">
        <w:t>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22DB3105" w:rsidR="0030038B" w:rsidRDefault="0030038B" w:rsidP="0050756E">
      <w:pPr>
        <w:pStyle w:val="Titre3"/>
        <w:numPr>
          <w:ilvl w:val="0"/>
          <w:numId w:val="13"/>
        </w:numPr>
      </w:pPr>
      <w:bookmarkStart w:id="78" w:name="_Toc51598110"/>
      <w:bookmarkStart w:id="79" w:name="_Toc53861881"/>
      <w:r w:rsidRPr="0020446B">
        <w:lastRenderedPageBreak/>
        <w:t>Tests avec signal de type NRZ</w:t>
      </w:r>
      <w:bookmarkEnd w:id="78"/>
      <w:bookmarkEnd w:id="79"/>
    </w:p>
    <w:p w14:paraId="7234674C" w14:textId="6DC582EA" w:rsidR="0030038B" w:rsidRDefault="00B65A4A" w:rsidP="00B65A4A">
      <w:pPr>
        <w:pStyle w:val="Contenu"/>
        <w:jc w:val="left"/>
      </w:pPr>
      <w:r>
        <w:rPr>
          <w:rFonts w:cstheme="majorHAnsi"/>
          <w:noProof/>
        </w:rPr>
        <mc:AlternateContent>
          <mc:Choice Requires="wps">
            <w:drawing>
              <wp:anchor distT="0" distB="0" distL="114300" distR="114300" simplePos="0" relativeHeight="251730944" behindDoc="0" locked="0" layoutInCell="1" allowOverlap="1" wp14:anchorId="4D3C2A3E" wp14:editId="0BEAFB4A">
                <wp:simplePos x="0" y="0"/>
                <wp:positionH relativeFrom="margin">
                  <wp:posOffset>3916680</wp:posOffset>
                </wp:positionH>
                <wp:positionV relativeFrom="paragraph">
                  <wp:posOffset>563880</wp:posOffset>
                </wp:positionV>
                <wp:extent cx="2171700" cy="1173480"/>
                <wp:effectExtent l="0" t="0" r="19050" b="26670"/>
                <wp:wrapNone/>
                <wp:docPr id="90" name="Zone de texte 90"/>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r w:rsidRPr="00446E38">
                              <w:rPr>
                                <w:b w:val="0"/>
                                <w:bCs/>
                              </w:rPr>
                              <w:t>Eb/n0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C2A3E" id="Zone de texte 90" o:spid="_x0000_s1040" type="#_x0000_t202" style="position:absolute;margin-left:308.4pt;margin-top:44.4pt;width:171pt;height:92.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" fillcolor="white [3201]" strokeweight=".5pt">
                <v:textbox>
                  <w:txbxContent>
                    <w:p w14:paraId="12BB56AC" w14:textId="77777777" w:rsidR="00B65A4A" w:rsidRPr="00446E38" w:rsidRDefault="00B65A4A" w:rsidP="00B65A4A">
                      <w:pPr>
                        <w:rPr>
                          <w:b w:val="0"/>
                          <w:bCs/>
                        </w:rPr>
                      </w:pPr>
                      <w:r w:rsidRPr="00446E38">
                        <w:rPr>
                          <w:b w:val="0"/>
                          <w:bCs/>
                        </w:rPr>
                        <w:t>Ps : 25.0</w:t>
                      </w:r>
                    </w:p>
                    <w:p w14:paraId="37F8B39D" w14:textId="77777777" w:rsidR="00B65A4A" w:rsidRPr="00446E38" w:rsidRDefault="00B65A4A" w:rsidP="00B65A4A">
                      <w:pPr>
                        <w:rPr>
                          <w:b w:val="0"/>
                          <w:bCs/>
                        </w:rPr>
                      </w:pPr>
                      <w:r w:rsidRPr="00446E38">
                        <w:rPr>
                          <w:b w:val="0"/>
                          <w:bCs/>
                        </w:rPr>
                        <w:t>Sigma :</w:t>
                      </w:r>
                      <w:r>
                        <w:rPr>
                          <w:b w:val="0"/>
                          <w:bCs/>
                        </w:rPr>
                        <w:t xml:space="preserve"> </w:t>
                      </w:r>
                      <w:r w:rsidRPr="00446E38">
                        <w:rPr>
                          <w:b w:val="0"/>
                          <w:bCs/>
                        </w:rPr>
                        <w:t>6.1237245</w:t>
                      </w:r>
                    </w:p>
                    <w:p w14:paraId="5B0F718A" w14:textId="77777777" w:rsidR="00B65A4A" w:rsidRPr="00446E38" w:rsidRDefault="00B65A4A" w:rsidP="00B65A4A">
                      <w:pPr>
                        <w:rPr>
                          <w:b w:val="0"/>
                          <w:bCs/>
                        </w:rPr>
                      </w:pPr>
                      <w:r w:rsidRPr="00446E38">
                        <w:rPr>
                          <w:b w:val="0"/>
                          <w:bCs/>
                        </w:rPr>
                        <w:t>Eb/n0 :</w:t>
                      </w:r>
                      <w:r>
                        <w:rPr>
                          <w:b w:val="0"/>
                          <w:bCs/>
                        </w:rPr>
                        <w:t xml:space="preserve"> </w:t>
                      </w:r>
                      <w:r w:rsidRPr="00446E38">
                        <w:rPr>
                          <w:b w:val="0"/>
                          <w:bCs/>
                        </w:rPr>
                        <w:t>10.0</w:t>
                      </w:r>
                    </w:p>
                    <w:p w14:paraId="7A839D5C" w14:textId="77777777" w:rsidR="00B65A4A" w:rsidRPr="00446E38" w:rsidRDefault="00B65A4A" w:rsidP="00B65A4A">
                      <w:pPr>
                        <w:rPr>
                          <w:b w:val="0"/>
                          <w:bCs/>
                        </w:rPr>
                      </w:pPr>
                      <w:r w:rsidRPr="00446E38">
                        <w:rPr>
                          <w:b w:val="0"/>
                          <w:bCs/>
                        </w:rPr>
                        <w:t>SNR :</w:t>
                      </w:r>
                      <w:r>
                        <w:rPr>
                          <w:b w:val="0"/>
                          <w:bCs/>
                        </w:rPr>
                        <w:t xml:space="preserve"> </w:t>
                      </w:r>
                      <w:r w:rsidRPr="00446E38">
                        <w:rPr>
                          <w:b w:val="0"/>
                          <w:bCs/>
                        </w:rPr>
                        <w:t>-1.7609129</w:t>
                      </w:r>
                    </w:p>
                    <w:p w14:paraId="2638D7A5" w14:textId="77777777" w:rsidR="00B65A4A" w:rsidRPr="00446E38" w:rsidRDefault="00B65A4A" w:rsidP="00B65A4A">
                      <w:pPr>
                        <w:rPr>
                          <w:b w:val="0"/>
                          <w:bCs/>
                        </w:rPr>
                      </w:pPr>
                      <w:r w:rsidRPr="00446E38">
                        <w:rPr>
                          <w:b w:val="0"/>
                          <w:bCs/>
                        </w:rPr>
                        <w:t>Ne : 30</w:t>
                      </w:r>
                    </w:p>
                  </w:txbxContent>
                </v:textbox>
                <w10:wrap anchorx="margin"/>
              </v:shape>
            </w:pict>
          </mc:Fallback>
        </mc:AlternateContent>
      </w:r>
      <w:r w:rsidR="0030038B" w:rsidRPr="0020446B">
        <w:rPr>
          <w:rFonts w:cstheme="majorHAnsi"/>
          <w:noProof/>
        </w:rPr>
        <w:drawing>
          <wp:inline distT="0" distB="0" distL="0" distR="0" wp14:anchorId="7B15CE63" wp14:editId="4D89D490">
            <wp:extent cx="3542958" cy="2861759"/>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542958" cy="2861759"/>
                    </a:xfrm>
                    <a:prstGeom prst="rect">
                      <a:avLst/>
                    </a:prstGeom>
                    <a:noFill/>
                    <a:ln>
                      <a:noFill/>
                    </a:ln>
                  </pic:spPr>
                </pic:pic>
              </a:graphicData>
            </a:graphic>
          </wp:inline>
        </w:drawing>
      </w:r>
    </w:p>
    <w:p w14:paraId="5F6BD0D5" w14:textId="0893E973" w:rsidR="0030038B" w:rsidRDefault="00717E13" w:rsidP="00717E13">
      <w:pPr>
        <w:pStyle w:val="Lgende"/>
      </w:pPr>
      <w:bookmarkStart w:id="80" w:name="_Toc51597627"/>
      <w:r>
        <w:t xml:space="preserve">                                   </w:t>
      </w:r>
      <w:bookmarkStart w:id="81" w:name="_Toc53853729"/>
      <w:r w:rsidR="0030038B">
        <w:t xml:space="preserve">Figure </w:t>
      </w:r>
      <w:r w:rsidR="00047DD0">
        <w:fldChar w:fldCharType="begin"/>
      </w:r>
      <w:r w:rsidR="00047DD0">
        <w:instrText xml:space="preserve"> SEQ Figure \* ARABIC </w:instrText>
      </w:r>
      <w:r w:rsidR="00047DD0">
        <w:fldChar w:fldCharType="separate"/>
      </w:r>
      <w:r w:rsidR="00DD4533">
        <w:rPr>
          <w:noProof/>
        </w:rPr>
        <w:t>19</w:t>
      </w:r>
      <w:r w:rsidR="00047DD0">
        <w:rPr>
          <w:noProof/>
        </w:rPr>
        <w:fldChar w:fldCharType="end"/>
      </w:r>
      <w:r w:rsidR="0030038B">
        <w:t xml:space="preserve"> : </w:t>
      </w:r>
      <w:r w:rsidR="0030038B" w:rsidRPr="00587106">
        <w:t>Tests du signal de type NRZ</w:t>
      </w:r>
      <w:bookmarkEnd w:id="80"/>
      <w:bookmarkEnd w:id="81"/>
    </w:p>
    <w:p w14:paraId="46376FE4" w14:textId="6D6090EC" w:rsidR="0030038B" w:rsidRPr="00F33D3B" w:rsidRDefault="0030038B" w:rsidP="00634DBE">
      <w:pPr>
        <w:pStyle w:val="Contenu"/>
        <w:jc w:val="center"/>
        <w:rPr>
          <w:b/>
          <w:lang w:val="en-GB"/>
        </w:rPr>
      </w:pPr>
      <w:r w:rsidRPr="00F33D3B">
        <w:rPr>
          <w:lang w:val="en-GB"/>
        </w:rPr>
        <w:t>« </w:t>
      </w:r>
      <w:r w:rsidR="009B1E14" w:rsidRPr="009B1E14">
        <w:rPr>
          <w:lang w:val="en-GB"/>
        </w:rPr>
        <w:t>java  Simulateur  -s  -mess  20  -seed  40  -form  NRZ  -ampl  -5  5  -snrpb  10    =&gt;   TEB : 0.0</w:t>
      </w:r>
      <w:r w:rsidR="009B1E14">
        <w:rPr>
          <w:lang w:val="en-GB"/>
        </w:rPr>
        <w:t xml:space="preserve"> </w:t>
      </w:r>
      <w:r w:rsidRPr="00F33D3B">
        <w:rPr>
          <w:lang w:val="en-GB"/>
        </w:rPr>
        <w:t>»</w:t>
      </w:r>
    </w:p>
    <w:p w14:paraId="57CC68F9" w14:textId="77777777" w:rsidR="0030038B" w:rsidRPr="00F33D3B" w:rsidRDefault="0030038B" w:rsidP="0030038B">
      <w:pPr>
        <w:pStyle w:val="Contenu"/>
        <w:rPr>
          <w:b/>
          <w:lang w:val="en-GB"/>
        </w:rPr>
      </w:pPr>
    </w:p>
    <w:p w14:paraId="57E40EEB" w14:textId="54B1BA21" w:rsidR="0030038B" w:rsidRPr="0020446B" w:rsidRDefault="0030038B" w:rsidP="0030038B">
      <w:pPr>
        <w:pStyle w:val="Contenu"/>
        <w:rPr>
          <w:b/>
        </w:rPr>
      </w:pPr>
      <w:r w:rsidRPr="0020446B">
        <w:t xml:space="preserve">Le signal émis correspond bien au signal reçu. Le TEB le confirme et est bien égal à 0. </w:t>
      </w:r>
    </w:p>
    <w:p w14:paraId="7175E8C7" w14:textId="72A2FBCE" w:rsidR="0030038B" w:rsidRDefault="0030038B" w:rsidP="0050756E">
      <w:pPr>
        <w:pStyle w:val="Titre3"/>
        <w:numPr>
          <w:ilvl w:val="0"/>
          <w:numId w:val="13"/>
        </w:numPr>
      </w:pPr>
      <w:bookmarkStart w:id="82" w:name="_Toc51598111"/>
      <w:bookmarkStart w:id="83" w:name="_Toc53861882"/>
      <w:r w:rsidRPr="0020446B">
        <w:t>Tests avec signal de type NRZT</w:t>
      </w:r>
      <w:bookmarkEnd w:id="82"/>
      <w:bookmarkEnd w:id="83"/>
    </w:p>
    <w:p w14:paraId="5370048A" w14:textId="77777777" w:rsidR="0030038B" w:rsidRPr="00EC2267" w:rsidRDefault="0030038B" w:rsidP="0030038B"/>
    <w:p w14:paraId="41652AAC" w14:textId="5A53A693" w:rsidR="0030038B" w:rsidRDefault="00BC1708" w:rsidP="00BC1708">
      <w:pPr>
        <w:pStyle w:val="Contenu"/>
        <w:keepNext/>
        <w:jc w:val="left"/>
      </w:pPr>
      <w:r>
        <w:rPr>
          <w:rFonts w:cstheme="majorHAnsi"/>
          <w:noProof/>
        </w:rPr>
        <mc:AlternateContent>
          <mc:Choice Requires="wps">
            <w:drawing>
              <wp:anchor distT="0" distB="0" distL="114300" distR="114300" simplePos="0" relativeHeight="251728896" behindDoc="0" locked="0" layoutInCell="1" allowOverlap="1" wp14:anchorId="562A2AF8" wp14:editId="13D840F0">
                <wp:simplePos x="0" y="0"/>
                <wp:positionH relativeFrom="margin">
                  <wp:align>right</wp:align>
                </wp:positionH>
                <wp:positionV relativeFrom="paragraph">
                  <wp:posOffset>984885</wp:posOffset>
                </wp:positionV>
                <wp:extent cx="2171700" cy="1173480"/>
                <wp:effectExtent l="0" t="0" r="19050" b="26670"/>
                <wp:wrapNone/>
                <wp:docPr id="89" name="Zone de texte 89"/>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w:t>
                            </w:r>
                            <w:r w:rsidRPr="00184ABD">
                              <w:rPr>
                                <w:b w:val="0"/>
                                <w:bCs/>
                              </w:rPr>
                              <w:t>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r w:rsidRPr="00184ABD">
                              <w:rPr>
                                <w:b w:val="0"/>
                                <w:bCs/>
                              </w:rPr>
                              <w:t>Eb/n0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A2AF8" id="Zone de texte 89" o:spid="_x0000_s1041" type="#_x0000_t202" style="position:absolute;margin-left:119.8pt;margin-top:77.55pt;width:171pt;height:92.4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" fillcolor="white [3201]" strokeweight=".5pt">
                <v:textbox>
                  <w:txbxContent>
                    <w:p w14:paraId="4B941FF4" w14:textId="75019679" w:rsidR="00184ABD" w:rsidRPr="00184ABD" w:rsidRDefault="00184ABD" w:rsidP="00184ABD">
                      <w:pPr>
                        <w:rPr>
                          <w:b w:val="0"/>
                          <w:bCs/>
                        </w:rPr>
                      </w:pPr>
                      <w:r w:rsidRPr="00184ABD">
                        <w:rPr>
                          <w:b w:val="0"/>
                          <w:bCs/>
                        </w:rPr>
                        <w:t>Ps</w:t>
                      </w:r>
                      <w:r>
                        <w:rPr>
                          <w:b w:val="0"/>
                          <w:bCs/>
                        </w:rPr>
                        <w:t xml:space="preserve"> </w:t>
                      </w:r>
                      <w:r w:rsidRPr="00184ABD">
                        <w:rPr>
                          <w:b w:val="0"/>
                          <w:bCs/>
                        </w:rPr>
                        <w:t>: 18.904167</w:t>
                      </w:r>
                    </w:p>
                    <w:p w14:paraId="0C9AA47E" w14:textId="477BD75B" w:rsidR="00184ABD" w:rsidRPr="00184ABD" w:rsidRDefault="00184ABD" w:rsidP="00184ABD">
                      <w:pPr>
                        <w:rPr>
                          <w:b w:val="0"/>
                          <w:bCs/>
                        </w:rPr>
                      </w:pPr>
                      <w:r w:rsidRPr="00184ABD">
                        <w:rPr>
                          <w:b w:val="0"/>
                          <w:bCs/>
                        </w:rPr>
                        <w:t>S</w:t>
                      </w:r>
                      <w:r w:rsidRPr="00184ABD">
                        <w:rPr>
                          <w:b w:val="0"/>
                          <w:bCs/>
                        </w:rPr>
                        <w:t>igma</w:t>
                      </w:r>
                      <w:r>
                        <w:rPr>
                          <w:b w:val="0"/>
                          <w:bCs/>
                        </w:rPr>
                        <w:t xml:space="preserve"> </w:t>
                      </w:r>
                      <w:r w:rsidRPr="00184ABD">
                        <w:rPr>
                          <w:b w:val="0"/>
                          <w:bCs/>
                        </w:rPr>
                        <w:t>:</w:t>
                      </w:r>
                      <w:r>
                        <w:rPr>
                          <w:b w:val="0"/>
                          <w:bCs/>
                        </w:rPr>
                        <w:t xml:space="preserve"> </w:t>
                      </w:r>
                      <w:r w:rsidRPr="00184ABD">
                        <w:rPr>
                          <w:b w:val="0"/>
                          <w:bCs/>
                        </w:rPr>
                        <w:t>5.325059</w:t>
                      </w:r>
                    </w:p>
                    <w:p w14:paraId="23A528E0" w14:textId="5F560E77" w:rsidR="00184ABD" w:rsidRPr="00184ABD" w:rsidRDefault="00184ABD" w:rsidP="00184ABD">
                      <w:pPr>
                        <w:rPr>
                          <w:b w:val="0"/>
                          <w:bCs/>
                        </w:rPr>
                      </w:pPr>
                      <w:r w:rsidRPr="00184ABD">
                        <w:rPr>
                          <w:b w:val="0"/>
                          <w:bCs/>
                        </w:rPr>
                        <w:t>Eb/n0</w:t>
                      </w:r>
                      <w:r>
                        <w:rPr>
                          <w:b w:val="0"/>
                          <w:bCs/>
                        </w:rPr>
                        <w:t xml:space="preserve"> </w:t>
                      </w:r>
                      <w:r w:rsidRPr="00184ABD">
                        <w:rPr>
                          <w:b w:val="0"/>
                          <w:bCs/>
                        </w:rPr>
                        <w:t>:</w:t>
                      </w:r>
                      <w:r>
                        <w:rPr>
                          <w:b w:val="0"/>
                          <w:bCs/>
                        </w:rPr>
                        <w:t xml:space="preserve"> </w:t>
                      </w:r>
                      <w:r w:rsidRPr="00184ABD">
                        <w:rPr>
                          <w:b w:val="0"/>
                          <w:bCs/>
                        </w:rPr>
                        <w:t>10.0</w:t>
                      </w:r>
                    </w:p>
                    <w:p w14:paraId="121DEE92" w14:textId="549F871A" w:rsidR="00184ABD" w:rsidRPr="00184ABD" w:rsidRDefault="00184ABD" w:rsidP="00184ABD">
                      <w:pPr>
                        <w:rPr>
                          <w:b w:val="0"/>
                          <w:bCs/>
                        </w:rPr>
                      </w:pPr>
                      <w:r w:rsidRPr="00184ABD">
                        <w:rPr>
                          <w:b w:val="0"/>
                          <w:bCs/>
                        </w:rPr>
                        <w:t>SNR</w:t>
                      </w:r>
                      <w:r>
                        <w:rPr>
                          <w:b w:val="0"/>
                          <w:bCs/>
                        </w:rPr>
                        <w:t xml:space="preserve"> </w:t>
                      </w:r>
                      <w:r w:rsidRPr="00184ABD">
                        <w:rPr>
                          <w:b w:val="0"/>
                          <w:bCs/>
                        </w:rPr>
                        <w:t>:</w:t>
                      </w:r>
                      <w:r>
                        <w:rPr>
                          <w:b w:val="0"/>
                          <w:bCs/>
                        </w:rPr>
                        <w:t xml:space="preserve"> </w:t>
                      </w:r>
                      <w:r w:rsidRPr="00184ABD">
                        <w:rPr>
                          <w:b w:val="0"/>
                          <w:bCs/>
                        </w:rPr>
                        <w:t>-1.7609129</w:t>
                      </w:r>
                    </w:p>
                    <w:p w14:paraId="1604BC42" w14:textId="21561EAC" w:rsidR="00BC1708" w:rsidRPr="00446E38" w:rsidRDefault="00184ABD" w:rsidP="00184ABD">
                      <w:pPr>
                        <w:rPr>
                          <w:b w:val="0"/>
                          <w:bCs/>
                        </w:rPr>
                      </w:pPr>
                      <w:r w:rsidRPr="00184ABD">
                        <w:rPr>
                          <w:b w:val="0"/>
                          <w:bCs/>
                        </w:rPr>
                        <w:t>ne : 30</w:t>
                      </w:r>
                    </w:p>
                  </w:txbxContent>
                </v:textbox>
                <w10:wrap anchorx="margin"/>
              </v:shape>
            </w:pict>
          </mc:Fallback>
        </mc:AlternateContent>
      </w:r>
      <w:r w:rsidR="0030038B" w:rsidRPr="0020446B">
        <w:rPr>
          <w:rFonts w:cstheme="majorHAnsi"/>
          <w:noProof/>
        </w:rPr>
        <w:drawing>
          <wp:inline distT="0" distB="0" distL="0" distR="0" wp14:anchorId="31FE549F" wp14:editId="30E1AA3D">
            <wp:extent cx="3897482" cy="3138645"/>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7482" cy="3138645"/>
                    </a:xfrm>
                    <a:prstGeom prst="rect">
                      <a:avLst/>
                    </a:prstGeom>
                    <a:noFill/>
                    <a:ln>
                      <a:noFill/>
                    </a:ln>
                  </pic:spPr>
                </pic:pic>
              </a:graphicData>
            </a:graphic>
          </wp:inline>
        </w:drawing>
      </w:r>
    </w:p>
    <w:p w14:paraId="6122DBBA" w14:textId="25E20069" w:rsidR="0030038B" w:rsidRPr="0020446B" w:rsidRDefault="00717E13" w:rsidP="00717E13">
      <w:pPr>
        <w:pStyle w:val="Lgende"/>
        <w:rPr>
          <w:rFonts w:cstheme="majorHAnsi"/>
        </w:rPr>
      </w:pPr>
      <w:bookmarkStart w:id="84" w:name="_Toc51597628"/>
      <w:r>
        <w:t xml:space="preserve">                                           </w:t>
      </w:r>
      <w:bookmarkStart w:id="85" w:name="_Toc53853730"/>
      <w:r w:rsidR="0030038B">
        <w:t xml:space="preserve">Figure </w:t>
      </w:r>
      <w:r w:rsidR="00047DD0">
        <w:fldChar w:fldCharType="begin"/>
      </w:r>
      <w:r w:rsidR="00047DD0">
        <w:instrText xml:space="preserve"> SEQ Figure \* </w:instrText>
      </w:r>
      <w:r w:rsidR="00047DD0">
        <w:instrText xml:space="preserve">ARABIC </w:instrText>
      </w:r>
      <w:r w:rsidR="00047DD0">
        <w:fldChar w:fldCharType="separate"/>
      </w:r>
      <w:r w:rsidR="00DD4533">
        <w:rPr>
          <w:noProof/>
        </w:rPr>
        <w:t>20</w:t>
      </w:r>
      <w:r w:rsidR="00047DD0">
        <w:rPr>
          <w:noProof/>
        </w:rPr>
        <w:fldChar w:fldCharType="end"/>
      </w:r>
      <w:r w:rsidR="0030038B">
        <w:t xml:space="preserve"> : </w:t>
      </w:r>
      <w:r w:rsidR="0030038B" w:rsidRPr="00B13938">
        <w:t>Tests du signal de type NRZT</w:t>
      </w:r>
      <w:bookmarkEnd w:id="84"/>
      <w:bookmarkEnd w:id="85"/>
    </w:p>
    <w:p w14:paraId="11546735" w14:textId="0FF56980" w:rsidR="0030038B" w:rsidRPr="00F33D3B" w:rsidRDefault="0030038B" w:rsidP="008E77D4">
      <w:pPr>
        <w:pStyle w:val="Contenu"/>
        <w:jc w:val="center"/>
        <w:rPr>
          <w:rFonts w:cstheme="majorHAnsi"/>
          <w:b/>
          <w:bCs/>
          <w:szCs w:val="24"/>
          <w:lang w:val="en-GB"/>
        </w:rPr>
      </w:pPr>
      <w:r w:rsidRPr="00F33D3B">
        <w:rPr>
          <w:rFonts w:cstheme="majorHAnsi"/>
          <w:bCs/>
          <w:szCs w:val="24"/>
          <w:lang w:val="en-GB"/>
        </w:rPr>
        <w:t>« </w:t>
      </w:r>
      <w:r w:rsidR="00D758C2" w:rsidRPr="00D758C2">
        <w:rPr>
          <w:rFonts w:cstheme="majorHAnsi"/>
          <w:bCs/>
          <w:szCs w:val="24"/>
          <w:lang w:val="en-GB"/>
        </w:rPr>
        <w:t>java  Simulateur  -s  -mess  20  -seed  40  -form  NRZT  -ampl  -5  5  -snrpb  10    =&gt;   TEB : 0.0</w:t>
      </w:r>
      <w:r w:rsidRPr="00F33D3B">
        <w:rPr>
          <w:rFonts w:cstheme="majorHAnsi"/>
          <w:bCs/>
          <w:szCs w:val="24"/>
          <w:lang w:val="en-GB"/>
        </w:rPr>
        <w:t>»</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4A37CD06" w:rsidR="0030038B" w:rsidRDefault="0030038B" w:rsidP="0050756E">
      <w:pPr>
        <w:pStyle w:val="Titre3"/>
        <w:numPr>
          <w:ilvl w:val="0"/>
          <w:numId w:val="13"/>
        </w:numPr>
      </w:pPr>
      <w:bookmarkStart w:id="86" w:name="_Toc51598112"/>
      <w:bookmarkStart w:id="87" w:name="_Toc53861883"/>
      <w:r w:rsidRPr="0020446B">
        <w:lastRenderedPageBreak/>
        <w:t>Tests avec signal de type RZ</w:t>
      </w:r>
      <w:bookmarkEnd w:id="86"/>
      <w:bookmarkEnd w:id="87"/>
    </w:p>
    <w:p w14:paraId="6A1B84E8" w14:textId="51A7D1AC" w:rsidR="0030038B" w:rsidRPr="006E1CA4" w:rsidRDefault="0030038B" w:rsidP="0030038B"/>
    <w:p w14:paraId="1DF64E48" w14:textId="2E23836F" w:rsidR="0030038B" w:rsidRDefault="000B2820" w:rsidP="00861746">
      <w:pPr>
        <w:pStyle w:val="Contenu"/>
        <w:keepNext/>
        <w:jc w:val="left"/>
      </w:pPr>
      <w:r>
        <w:rPr>
          <w:rFonts w:cstheme="majorHAnsi"/>
          <w:noProof/>
        </w:rPr>
        <mc:AlternateContent>
          <mc:Choice Requires="wps">
            <w:drawing>
              <wp:anchor distT="0" distB="0" distL="114300" distR="114300" simplePos="0" relativeHeight="251732992" behindDoc="0" locked="0" layoutInCell="1" allowOverlap="1" wp14:anchorId="7F0A75E7" wp14:editId="4B9B7392">
                <wp:simplePos x="0" y="0"/>
                <wp:positionH relativeFrom="margin">
                  <wp:align>right</wp:align>
                </wp:positionH>
                <wp:positionV relativeFrom="paragraph">
                  <wp:posOffset>739140</wp:posOffset>
                </wp:positionV>
                <wp:extent cx="2171700" cy="1173480"/>
                <wp:effectExtent l="0" t="0" r="19050" b="26670"/>
                <wp:wrapNone/>
                <wp:docPr id="93" name="Zone de texte 93"/>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r w:rsidRPr="000B2820">
                              <w:rPr>
                                <w:b w:val="0"/>
                                <w:bCs/>
                              </w:rPr>
                              <w:t>Eb/n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A75E7" id="Zone de texte 93" o:spid="_x0000_s1042" type="#_x0000_t202" style="position:absolute;margin-left:119.8pt;margin-top:58.2pt;width:171pt;height:92.4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" fillcolor="white [3201]" strokeweight=".5pt">
                <v:textbox>
                  <w:txbxContent>
                    <w:p w14:paraId="57CE50A4" w14:textId="40C0EA34" w:rsidR="000B2820" w:rsidRPr="000B2820" w:rsidRDefault="007F094F" w:rsidP="000B2820">
                      <w:pPr>
                        <w:rPr>
                          <w:b w:val="0"/>
                          <w:bCs/>
                        </w:rPr>
                      </w:pPr>
                      <w:r w:rsidRPr="000B2820">
                        <w:rPr>
                          <w:b w:val="0"/>
                          <w:bCs/>
                        </w:rPr>
                        <w:t>Ps :</w:t>
                      </w:r>
                      <w:r w:rsidR="000B2820" w:rsidRPr="000B2820">
                        <w:rPr>
                          <w:b w:val="0"/>
                          <w:bCs/>
                        </w:rPr>
                        <w:t xml:space="preserve"> 5.0</w:t>
                      </w:r>
                    </w:p>
                    <w:p w14:paraId="20F8982B" w14:textId="74C524AB" w:rsidR="000B2820" w:rsidRPr="000B2820" w:rsidRDefault="007F094F" w:rsidP="000B2820">
                      <w:pPr>
                        <w:rPr>
                          <w:b w:val="0"/>
                          <w:bCs/>
                        </w:rPr>
                      </w:pPr>
                      <w:r w:rsidRPr="000B2820">
                        <w:rPr>
                          <w:b w:val="0"/>
                          <w:bCs/>
                        </w:rPr>
                        <w:t>Sigma :</w:t>
                      </w:r>
                      <w:r w:rsidR="000B2820" w:rsidRPr="000B2820">
                        <w:rPr>
                          <w:b w:val="0"/>
                          <w:bCs/>
                        </w:rPr>
                        <w:t>2.738613</w:t>
                      </w:r>
                    </w:p>
                    <w:p w14:paraId="7BF2755F" w14:textId="57DFE3F3" w:rsidR="000B2820" w:rsidRPr="000B2820" w:rsidRDefault="000B2820" w:rsidP="000B2820">
                      <w:pPr>
                        <w:rPr>
                          <w:b w:val="0"/>
                          <w:bCs/>
                        </w:rPr>
                      </w:pPr>
                      <w:r w:rsidRPr="000B2820">
                        <w:rPr>
                          <w:b w:val="0"/>
                          <w:bCs/>
                        </w:rPr>
                        <w:t>Eb/n</w:t>
                      </w:r>
                      <w:r w:rsidR="007F094F" w:rsidRPr="000B2820">
                        <w:rPr>
                          <w:b w:val="0"/>
                          <w:bCs/>
                        </w:rPr>
                        <w:t>0 :</w:t>
                      </w:r>
                      <w:r w:rsidRPr="000B2820">
                        <w:rPr>
                          <w:b w:val="0"/>
                          <w:bCs/>
                        </w:rPr>
                        <w:t>10.0</w:t>
                      </w:r>
                    </w:p>
                    <w:p w14:paraId="1F8DAFDB" w14:textId="500BFE35" w:rsidR="000B2820" w:rsidRPr="000B2820" w:rsidRDefault="007F094F" w:rsidP="000B2820">
                      <w:pPr>
                        <w:rPr>
                          <w:b w:val="0"/>
                          <w:bCs/>
                        </w:rPr>
                      </w:pPr>
                      <w:r w:rsidRPr="000B2820">
                        <w:rPr>
                          <w:b w:val="0"/>
                          <w:bCs/>
                        </w:rPr>
                        <w:t>SNR</w:t>
                      </w:r>
                      <w:r>
                        <w:rPr>
                          <w:b w:val="0"/>
                          <w:bCs/>
                        </w:rPr>
                        <w:t xml:space="preserve"> </w:t>
                      </w:r>
                      <w:r w:rsidRPr="000B2820">
                        <w:rPr>
                          <w:b w:val="0"/>
                          <w:bCs/>
                        </w:rPr>
                        <w:t>: -</w:t>
                      </w:r>
                      <w:r w:rsidR="000B2820" w:rsidRPr="000B2820">
                        <w:rPr>
                          <w:b w:val="0"/>
                          <w:bCs/>
                        </w:rPr>
                        <w:t>1.7609129</w:t>
                      </w:r>
                    </w:p>
                    <w:p w14:paraId="56C2F312" w14:textId="5FB2754E" w:rsidR="000B2820" w:rsidRPr="00446E38" w:rsidRDefault="007F094F" w:rsidP="000B2820">
                      <w:pPr>
                        <w:rPr>
                          <w:b w:val="0"/>
                          <w:bCs/>
                        </w:rPr>
                      </w:pPr>
                      <w:r w:rsidRPr="000B2820">
                        <w:rPr>
                          <w:b w:val="0"/>
                          <w:bCs/>
                        </w:rPr>
                        <w:t>N</w:t>
                      </w:r>
                      <w:r w:rsidR="000B2820" w:rsidRPr="000B2820">
                        <w:rPr>
                          <w:b w:val="0"/>
                          <w:bCs/>
                        </w:rPr>
                        <w:t>e : 30</w:t>
                      </w:r>
                    </w:p>
                  </w:txbxContent>
                </v:textbox>
                <w10:wrap anchorx="margin"/>
              </v:shape>
            </w:pict>
          </mc:Fallback>
        </mc:AlternateContent>
      </w:r>
      <w:r w:rsidR="0030038B" w:rsidRPr="0020446B">
        <w:rPr>
          <w:rFonts w:cstheme="majorHAnsi"/>
          <w:noProof/>
        </w:rPr>
        <w:drawing>
          <wp:inline distT="0" distB="0" distL="0" distR="0" wp14:anchorId="758BDCA3" wp14:editId="5F6F695E">
            <wp:extent cx="4013063" cy="3219450"/>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017731" cy="3223195"/>
                    </a:xfrm>
                    <a:prstGeom prst="rect">
                      <a:avLst/>
                    </a:prstGeom>
                    <a:noFill/>
                    <a:ln>
                      <a:noFill/>
                    </a:ln>
                  </pic:spPr>
                </pic:pic>
              </a:graphicData>
            </a:graphic>
          </wp:inline>
        </w:drawing>
      </w:r>
    </w:p>
    <w:p w14:paraId="0D25EB9D" w14:textId="39481DBE" w:rsidR="0030038B" w:rsidRPr="00056626" w:rsidRDefault="00F575FE" w:rsidP="00F575FE">
      <w:pPr>
        <w:pStyle w:val="Lgende"/>
      </w:pPr>
      <w:bookmarkStart w:id="88" w:name="_Toc51597629"/>
      <w:r>
        <w:t xml:space="preserve">                                        </w:t>
      </w:r>
      <w:bookmarkStart w:id="89" w:name="_Toc53853731"/>
      <w:r w:rsidR="0030038B">
        <w:t xml:space="preserve">Figure </w:t>
      </w:r>
      <w:r w:rsidR="00047DD0">
        <w:fldChar w:fldCharType="begin"/>
      </w:r>
      <w:r w:rsidR="00047DD0">
        <w:instrText xml:space="preserve"> SEQ Figure \* ARABIC </w:instrText>
      </w:r>
      <w:r w:rsidR="00047DD0">
        <w:fldChar w:fldCharType="separate"/>
      </w:r>
      <w:r w:rsidR="00DD4533">
        <w:rPr>
          <w:noProof/>
        </w:rPr>
        <w:t>21</w:t>
      </w:r>
      <w:r w:rsidR="00047DD0">
        <w:rPr>
          <w:noProof/>
        </w:rPr>
        <w:fldChar w:fldCharType="end"/>
      </w:r>
      <w:r w:rsidR="0030038B">
        <w:t xml:space="preserve"> : </w:t>
      </w:r>
      <w:r w:rsidR="0030038B" w:rsidRPr="002A00E6">
        <w:t>Tests du signal de type NRZ</w:t>
      </w:r>
      <w:bookmarkEnd w:id="88"/>
      <w:bookmarkEnd w:id="89"/>
    </w:p>
    <w:p w14:paraId="02CC9625" w14:textId="45BAA242" w:rsidR="0030038B" w:rsidRPr="00F33D3B" w:rsidRDefault="0030038B" w:rsidP="0030038B">
      <w:pPr>
        <w:pStyle w:val="Contenu"/>
        <w:rPr>
          <w:rFonts w:cstheme="majorHAnsi"/>
          <w:b/>
          <w:bCs/>
          <w:szCs w:val="24"/>
          <w:lang w:val="en-GB"/>
        </w:rPr>
      </w:pPr>
      <w:r w:rsidRPr="00F33D3B">
        <w:rPr>
          <w:rFonts w:cstheme="majorHAnsi"/>
          <w:bCs/>
          <w:szCs w:val="24"/>
          <w:lang w:val="en-GB"/>
        </w:rPr>
        <w:t>« </w:t>
      </w:r>
      <w:r w:rsidR="00B27429" w:rsidRPr="00B27429">
        <w:rPr>
          <w:rFonts w:cstheme="majorHAnsi"/>
          <w:bCs/>
          <w:szCs w:val="24"/>
          <w:lang w:val="en-GB"/>
        </w:rPr>
        <w:t>java  Simulateur  -s  -mess  20  -seed  40  -form  RZ  -ampl  -5  5  -snrpb  10    =&gt;   TEB : 0.15</w:t>
      </w:r>
      <w:r w:rsidRPr="00F33D3B">
        <w:rPr>
          <w:rFonts w:cstheme="majorHAnsi"/>
          <w:bCs/>
          <w:szCs w:val="24"/>
          <w:lang w:val="en-GB"/>
        </w:rPr>
        <w:t>»</w:t>
      </w:r>
    </w:p>
    <w:p w14:paraId="7DA8AE14" w14:textId="77777777" w:rsidR="0030038B" w:rsidRPr="00F33D3B" w:rsidRDefault="0030038B" w:rsidP="0030038B">
      <w:pPr>
        <w:pStyle w:val="Contenu"/>
        <w:rPr>
          <w:rFonts w:cstheme="majorHAnsi"/>
          <w:bCs/>
          <w:szCs w:val="24"/>
          <w:lang w:val="en-GB"/>
        </w:rPr>
      </w:pPr>
    </w:p>
    <w:p w14:paraId="52A9911D" w14:textId="4F68D620" w:rsidR="0030038B" w:rsidRDefault="0030038B" w:rsidP="00481916">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r>
        <w:rPr>
          <w:rFonts w:cstheme="majorHAnsi"/>
          <w:bCs/>
          <w:szCs w:val="24"/>
        </w:rPr>
        <w:br w:type="page"/>
      </w:r>
    </w:p>
    <w:p w14:paraId="4E30D436" w14:textId="44C8C87C" w:rsidR="0030038B" w:rsidRDefault="0030038B" w:rsidP="0050756E">
      <w:pPr>
        <w:pStyle w:val="Titre3"/>
        <w:numPr>
          <w:ilvl w:val="0"/>
          <w:numId w:val="13"/>
        </w:numPr>
      </w:pPr>
      <w:bookmarkStart w:id="90" w:name="_Toc51598113"/>
      <w:bookmarkStart w:id="91" w:name="_Toc53861884"/>
      <w:r w:rsidRPr="0020446B">
        <w:lastRenderedPageBreak/>
        <w:t xml:space="preserve">Tests avec signal de type </w:t>
      </w:r>
      <w:r>
        <w:t>N</w:t>
      </w:r>
      <w:r w:rsidRPr="0020446B">
        <w:t>RZ</w:t>
      </w:r>
      <w:r>
        <w:t>T et beaucoup de bruit</w:t>
      </w:r>
      <w:bookmarkEnd w:id="90"/>
      <w:bookmarkEnd w:id="91"/>
    </w:p>
    <w:p w14:paraId="4249EAD1" w14:textId="77777777" w:rsidR="0030038B" w:rsidRDefault="0030038B" w:rsidP="0030038B"/>
    <w:p w14:paraId="28C22D8B" w14:textId="50B56405" w:rsidR="0030038B" w:rsidRPr="00931382" w:rsidRDefault="0030038B" w:rsidP="0030038B">
      <w:pPr>
        <w:pStyle w:val="Contenu"/>
      </w:pPr>
      <w:r>
        <w:t xml:space="preserve">Nous augmentons fortement le bruit en fixant le </w:t>
      </w:r>
      <w:r w:rsidR="007D040F">
        <w:t>SNR</w:t>
      </w:r>
      <w:r>
        <w:t xml:space="preserve">pb à -20dB. On s’attend à avoir un signal </w:t>
      </w:r>
      <w:r w:rsidR="00B917CC">
        <w:t>différent en réception et</w:t>
      </w:r>
      <w:r w:rsidR="002C4228">
        <w:t xml:space="preserve"> donc</w:t>
      </w:r>
      <w:r>
        <w:t xml:space="preserve"> avec un TEB différent de 0.0. </w:t>
      </w:r>
    </w:p>
    <w:p w14:paraId="3C59EA43" w14:textId="77777777" w:rsidR="0030038B" w:rsidRDefault="0030038B" w:rsidP="0030038B"/>
    <w:p w14:paraId="607CF217" w14:textId="47AFA942" w:rsidR="0030038B" w:rsidRDefault="00EE1DF0" w:rsidP="0030038B">
      <w:pPr>
        <w:keepNext/>
      </w:pPr>
      <w:r>
        <w:rPr>
          <w:rFonts w:cstheme="majorHAnsi"/>
          <w:noProof/>
        </w:rPr>
        <mc:AlternateContent>
          <mc:Choice Requires="wps">
            <w:drawing>
              <wp:anchor distT="0" distB="0" distL="114300" distR="114300" simplePos="0" relativeHeight="251735040" behindDoc="0" locked="0" layoutInCell="1" allowOverlap="1" wp14:anchorId="38FD1A59" wp14:editId="20F0503D">
                <wp:simplePos x="0" y="0"/>
                <wp:positionH relativeFrom="margin">
                  <wp:align>right</wp:align>
                </wp:positionH>
                <wp:positionV relativeFrom="paragraph">
                  <wp:posOffset>837565</wp:posOffset>
                </wp:positionV>
                <wp:extent cx="2171700" cy="1173480"/>
                <wp:effectExtent l="0" t="0" r="19050" b="26670"/>
                <wp:wrapNone/>
                <wp:docPr id="94" name="Zone de texte 94"/>
                <wp:cNvGraphicFramePr/>
                <a:graphic xmlns:a="http://schemas.openxmlformats.org/drawingml/2006/main">
                  <a:graphicData uri="http://schemas.microsoft.com/office/word/2010/wordprocessingShape">
                    <wps:wsp>
                      <wps:cNvSpPr txBox="1"/>
                      <wps:spPr>
                        <a:xfrm>
                          <a:off x="0" y="0"/>
                          <a:ext cx="2171700" cy="1173480"/>
                        </a:xfrm>
                        <a:prstGeom prst="rect">
                          <a:avLst/>
                        </a:prstGeom>
                        <a:solidFill>
                          <a:schemeClr val="lt1"/>
                        </a:solidFill>
                        <a:ln w="6350">
                          <a:solidFill>
                            <a:prstClr val="black"/>
                          </a:solidFill>
                        </a:ln>
                      </wps:spPr>
                      <wps:txbx>
                        <w:txbxContent>
                          <w:p w14:paraId="7690CDC0" w14:textId="77521303" w:rsidR="00DF2F31" w:rsidRPr="00DF2F31" w:rsidRDefault="00DF2F31" w:rsidP="00DF2F31">
                            <w:pPr>
                              <w:rPr>
                                <w:b w:val="0"/>
                                <w:bCs/>
                              </w:rPr>
                            </w:pPr>
                            <w:r w:rsidRPr="00DF2F31">
                              <w:rPr>
                                <w:b w:val="0"/>
                                <w:bCs/>
                              </w:rPr>
                              <w:t>Ps :</w:t>
                            </w:r>
                            <w:r w:rsidRPr="00DF2F31">
                              <w:rPr>
                                <w:b w:val="0"/>
                                <w:bCs/>
                              </w:rPr>
                              <w:t xml:space="preserve"> 18.904167</w:t>
                            </w:r>
                          </w:p>
                          <w:p w14:paraId="2C32306B" w14:textId="315D81D8" w:rsidR="00DF2F31" w:rsidRPr="00DF2F31" w:rsidRDefault="00DF2F31" w:rsidP="00DF2F31">
                            <w:pPr>
                              <w:rPr>
                                <w:b w:val="0"/>
                                <w:bCs/>
                              </w:rPr>
                            </w:pPr>
                            <w:r w:rsidRPr="00DF2F31">
                              <w:rPr>
                                <w:b w:val="0"/>
                                <w:bCs/>
                              </w:rPr>
                              <w:t>Sigma :</w:t>
                            </w:r>
                            <w:r w:rsidRPr="00DF2F31">
                              <w:rPr>
                                <w:b w:val="0"/>
                                <w:bCs/>
                              </w:rPr>
                              <w:t>168.39317</w:t>
                            </w:r>
                          </w:p>
                          <w:p w14:paraId="1C78417B" w14:textId="1D656BCF" w:rsidR="00DF2F31" w:rsidRPr="00DF2F31" w:rsidRDefault="00DF2F31" w:rsidP="00DF2F31">
                            <w:pPr>
                              <w:rPr>
                                <w:b w:val="0"/>
                                <w:bCs/>
                              </w:rPr>
                            </w:pPr>
                            <w:r w:rsidRPr="00DF2F31">
                              <w:rPr>
                                <w:b w:val="0"/>
                                <w:bCs/>
                              </w:rPr>
                              <w:t>Eb/n</w:t>
                            </w:r>
                            <w:r w:rsidRPr="00DF2F31">
                              <w:rPr>
                                <w:b w:val="0"/>
                                <w:bCs/>
                              </w:rPr>
                              <w:t>0 : -</w:t>
                            </w:r>
                            <w:r w:rsidRPr="00DF2F31">
                              <w:rPr>
                                <w:b w:val="0"/>
                                <w:bCs/>
                              </w:rPr>
                              <w:t>20.0</w:t>
                            </w:r>
                          </w:p>
                          <w:p w14:paraId="4C74BF89" w14:textId="44D650AA" w:rsidR="00DF2F31" w:rsidRPr="00DF2F31" w:rsidRDefault="00DF2F31" w:rsidP="00DF2F31">
                            <w:pPr>
                              <w:rPr>
                                <w:b w:val="0"/>
                                <w:bCs/>
                              </w:rPr>
                            </w:pPr>
                            <w:r w:rsidRPr="00DF2F31">
                              <w:rPr>
                                <w:b w:val="0"/>
                                <w:bCs/>
                              </w:rPr>
                              <w:t>SNR : -</w:t>
                            </w:r>
                            <w:r w:rsidRPr="00DF2F31">
                              <w:rPr>
                                <w:b w:val="0"/>
                                <w:bCs/>
                              </w:rPr>
                              <w:t>31.760914</w:t>
                            </w:r>
                          </w:p>
                          <w:p w14:paraId="5F03F7B7" w14:textId="2D40F8ED" w:rsidR="00EE1DF0" w:rsidRPr="00446E38" w:rsidRDefault="00DF2F31" w:rsidP="00DF2F31">
                            <w:pPr>
                              <w:rPr>
                                <w:b w:val="0"/>
                                <w:bCs/>
                              </w:rPr>
                            </w:pPr>
                            <w:r w:rsidRPr="00DF2F31">
                              <w:rPr>
                                <w:b w:val="0"/>
                                <w:bCs/>
                              </w:rPr>
                              <w:t>Ne</w:t>
                            </w:r>
                            <w:r w:rsidRPr="00DF2F31">
                              <w:rPr>
                                <w:b w:val="0"/>
                                <w:bCs/>
                              </w:rPr>
                              <w:t xml:space="preserve"> :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D1A59" id="Zone de texte 94" o:spid="_x0000_s1043" type="#_x0000_t202" style="position:absolute;margin-left:119.8pt;margin-top:65.95pt;width:171pt;height:92.4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" fillcolor="white [3201]" strokeweight=".5pt">
                <v:textbox>
                  <w:txbxContent>
                    <w:p w14:paraId="7690CDC0" w14:textId="77521303" w:rsidR="00DF2F31" w:rsidRPr="00DF2F31" w:rsidRDefault="00DF2F31" w:rsidP="00DF2F31">
                      <w:pPr>
                        <w:rPr>
                          <w:b w:val="0"/>
                          <w:bCs/>
                        </w:rPr>
                      </w:pPr>
                      <w:r w:rsidRPr="00DF2F31">
                        <w:rPr>
                          <w:b w:val="0"/>
                          <w:bCs/>
                        </w:rPr>
                        <w:t>Ps :</w:t>
                      </w:r>
                      <w:r w:rsidRPr="00DF2F31">
                        <w:rPr>
                          <w:b w:val="0"/>
                          <w:bCs/>
                        </w:rPr>
                        <w:t xml:space="preserve"> 18.904167</w:t>
                      </w:r>
                    </w:p>
                    <w:p w14:paraId="2C32306B" w14:textId="315D81D8" w:rsidR="00DF2F31" w:rsidRPr="00DF2F31" w:rsidRDefault="00DF2F31" w:rsidP="00DF2F31">
                      <w:pPr>
                        <w:rPr>
                          <w:b w:val="0"/>
                          <w:bCs/>
                        </w:rPr>
                      </w:pPr>
                      <w:r w:rsidRPr="00DF2F31">
                        <w:rPr>
                          <w:b w:val="0"/>
                          <w:bCs/>
                        </w:rPr>
                        <w:t>Sigma :</w:t>
                      </w:r>
                      <w:r w:rsidRPr="00DF2F31">
                        <w:rPr>
                          <w:b w:val="0"/>
                          <w:bCs/>
                        </w:rPr>
                        <w:t>168.39317</w:t>
                      </w:r>
                    </w:p>
                    <w:p w14:paraId="1C78417B" w14:textId="1D656BCF" w:rsidR="00DF2F31" w:rsidRPr="00DF2F31" w:rsidRDefault="00DF2F31" w:rsidP="00DF2F31">
                      <w:pPr>
                        <w:rPr>
                          <w:b w:val="0"/>
                          <w:bCs/>
                        </w:rPr>
                      </w:pPr>
                      <w:r w:rsidRPr="00DF2F31">
                        <w:rPr>
                          <w:b w:val="0"/>
                          <w:bCs/>
                        </w:rPr>
                        <w:t>Eb/n</w:t>
                      </w:r>
                      <w:r w:rsidRPr="00DF2F31">
                        <w:rPr>
                          <w:b w:val="0"/>
                          <w:bCs/>
                        </w:rPr>
                        <w:t>0 : -</w:t>
                      </w:r>
                      <w:r w:rsidRPr="00DF2F31">
                        <w:rPr>
                          <w:b w:val="0"/>
                          <w:bCs/>
                        </w:rPr>
                        <w:t>20.0</w:t>
                      </w:r>
                    </w:p>
                    <w:p w14:paraId="4C74BF89" w14:textId="44D650AA" w:rsidR="00DF2F31" w:rsidRPr="00DF2F31" w:rsidRDefault="00DF2F31" w:rsidP="00DF2F31">
                      <w:pPr>
                        <w:rPr>
                          <w:b w:val="0"/>
                          <w:bCs/>
                        </w:rPr>
                      </w:pPr>
                      <w:r w:rsidRPr="00DF2F31">
                        <w:rPr>
                          <w:b w:val="0"/>
                          <w:bCs/>
                        </w:rPr>
                        <w:t>SNR : -</w:t>
                      </w:r>
                      <w:r w:rsidRPr="00DF2F31">
                        <w:rPr>
                          <w:b w:val="0"/>
                          <w:bCs/>
                        </w:rPr>
                        <w:t>31.760914</w:t>
                      </w:r>
                    </w:p>
                    <w:p w14:paraId="5F03F7B7" w14:textId="2D40F8ED" w:rsidR="00EE1DF0" w:rsidRPr="00446E38" w:rsidRDefault="00DF2F31" w:rsidP="00DF2F31">
                      <w:pPr>
                        <w:rPr>
                          <w:b w:val="0"/>
                          <w:bCs/>
                        </w:rPr>
                      </w:pPr>
                      <w:r w:rsidRPr="00DF2F31">
                        <w:rPr>
                          <w:b w:val="0"/>
                          <w:bCs/>
                        </w:rPr>
                        <w:t>Ne</w:t>
                      </w:r>
                      <w:r w:rsidRPr="00DF2F31">
                        <w:rPr>
                          <w:b w:val="0"/>
                          <w:bCs/>
                        </w:rPr>
                        <w:t xml:space="preserve"> : 30</w:t>
                      </w:r>
                    </w:p>
                  </w:txbxContent>
                </v:textbox>
                <w10:wrap anchorx="margin"/>
              </v:shape>
            </w:pict>
          </mc:Fallback>
        </mc:AlternateContent>
      </w:r>
      <w:r w:rsidR="0030038B">
        <w:rPr>
          <w:noProof/>
        </w:rPr>
        <w:drawing>
          <wp:inline distT="0" distB="0" distL="0" distR="0" wp14:anchorId="34C07F66" wp14:editId="4F011270">
            <wp:extent cx="3987690" cy="3208020"/>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690" cy="3208020"/>
                    </a:xfrm>
                    <a:prstGeom prst="rect">
                      <a:avLst/>
                    </a:prstGeom>
                  </pic:spPr>
                </pic:pic>
              </a:graphicData>
            </a:graphic>
          </wp:inline>
        </w:drawing>
      </w:r>
    </w:p>
    <w:p w14:paraId="34604FD2" w14:textId="174FB49E" w:rsidR="0030038B" w:rsidRPr="00931382" w:rsidRDefault="00717E13" w:rsidP="00717E13">
      <w:pPr>
        <w:pStyle w:val="Lgende"/>
      </w:pPr>
      <w:bookmarkStart w:id="92" w:name="_Toc51597630"/>
      <w:r>
        <w:t xml:space="preserve">                                       </w:t>
      </w:r>
      <w:bookmarkStart w:id="93" w:name="_Toc53853732"/>
      <w:r w:rsidR="0030038B">
        <w:t xml:space="preserve">Figure </w:t>
      </w:r>
      <w:r w:rsidR="00047DD0">
        <w:fldChar w:fldCharType="begin"/>
      </w:r>
      <w:r w:rsidR="00047DD0">
        <w:instrText xml:space="preserve"> SEQ Figure \* ARABIC </w:instrText>
      </w:r>
      <w:r w:rsidR="00047DD0">
        <w:fldChar w:fldCharType="separate"/>
      </w:r>
      <w:r w:rsidR="00DD4533">
        <w:rPr>
          <w:noProof/>
        </w:rPr>
        <w:t>22</w:t>
      </w:r>
      <w:r w:rsidR="00047DD0">
        <w:rPr>
          <w:noProof/>
        </w:rPr>
        <w:fldChar w:fldCharType="end"/>
      </w:r>
      <w:r w:rsidR="0030038B">
        <w:t xml:space="preserve"> : NRZT avec un snrpb à -20dB</w:t>
      </w:r>
      <w:bookmarkEnd w:id="92"/>
      <w:bookmarkEnd w:id="93"/>
    </w:p>
    <w:p w14:paraId="6DE3019B" w14:textId="568F9B65" w:rsidR="0030038B" w:rsidRDefault="0030038B" w:rsidP="0030038B">
      <w:pPr>
        <w:pStyle w:val="Contenu"/>
        <w:jc w:val="center"/>
        <w:rPr>
          <w:rFonts w:cstheme="majorHAnsi"/>
          <w:bCs/>
          <w:szCs w:val="24"/>
          <w:lang w:val="en-GB"/>
        </w:rPr>
      </w:pPr>
      <w:r w:rsidRPr="00931382">
        <w:rPr>
          <w:lang w:val="en-GB"/>
        </w:rPr>
        <w:t>« </w:t>
      </w:r>
      <w:r w:rsidR="0096320A" w:rsidRPr="0096320A">
        <w:rPr>
          <w:lang w:val="en-GB"/>
        </w:rPr>
        <w:t>java  Simulateur  -s  -mess  20  -seed  40  -form  NRZT  -ampl  -5  5  -snrpb  -20    =&gt;   TEB : 0.45</w:t>
      </w:r>
      <w:r w:rsidR="003F0CE3">
        <w:rPr>
          <w:lang w:val="en-GB"/>
        </w:rPr>
        <w:t xml:space="preserve">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3FB95E4E" w14:textId="77777777" w:rsidR="00C8278A"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w:t>
      </w:r>
      <w:r w:rsidR="003F0CE3">
        <w:rPr>
          <w:rFonts w:cstheme="majorHAnsi"/>
          <w:bCs/>
          <w:szCs w:val="24"/>
        </w:rPr>
        <w:t xml:space="preserve">la </w:t>
      </w:r>
      <w:r w:rsidR="00D148C2">
        <w:rPr>
          <w:rFonts w:cstheme="majorHAnsi"/>
          <w:bCs/>
          <w:szCs w:val="24"/>
        </w:rPr>
        <w:t>réception</w:t>
      </w:r>
      <w:r w:rsidR="003F0CE3">
        <w:rPr>
          <w:rFonts w:cstheme="majorHAnsi"/>
          <w:bCs/>
          <w:szCs w:val="24"/>
        </w:rPr>
        <w:t xml:space="preserve"> n’est pas bonne du tout</w:t>
      </w:r>
      <w:r>
        <w:rPr>
          <w:rFonts w:cstheme="majorHAnsi"/>
          <w:bCs/>
          <w:szCs w:val="24"/>
        </w:rPr>
        <w:t xml:space="preserve">. Le TEB est très mauvais sachant qu’il tend vers 0.5 pour un SNRpb tendant vers </w:t>
      </w:r>
      <m:oMath>
        <m:r>
          <w:rPr>
            <w:rFonts w:ascii="Cambria Math" w:hAnsi="Cambria Math" w:cstheme="majorHAnsi"/>
            <w:szCs w:val="24"/>
          </w:rPr>
          <m:t>-∞</m:t>
        </m:r>
      </m:oMath>
      <w:r>
        <w:rPr>
          <w:rFonts w:cstheme="majorHAnsi"/>
          <w:bCs/>
          <w:szCs w:val="24"/>
        </w:rPr>
        <w:t>.</w:t>
      </w:r>
    </w:p>
    <w:p w14:paraId="1B53AC91" w14:textId="77777777" w:rsidR="00C8278A" w:rsidRDefault="00C8278A">
      <w:pPr>
        <w:spacing w:after="200"/>
        <w:rPr>
          <w:rFonts w:cstheme="majorHAnsi"/>
          <w:b w:val="0"/>
          <w:bCs/>
          <w:szCs w:val="24"/>
        </w:rPr>
      </w:pPr>
      <w:r>
        <w:rPr>
          <w:rFonts w:cstheme="majorHAnsi"/>
          <w:bCs/>
          <w:szCs w:val="24"/>
        </w:rPr>
        <w:br w:type="page"/>
      </w:r>
    </w:p>
    <w:p w14:paraId="207E678D" w14:textId="6CE9C964" w:rsidR="00C8278A" w:rsidRDefault="00C8278A" w:rsidP="00C8278A">
      <w:pPr>
        <w:pStyle w:val="Titre3"/>
        <w:numPr>
          <w:ilvl w:val="0"/>
          <w:numId w:val="13"/>
        </w:numPr>
      </w:pPr>
      <w:bookmarkStart w:id="94" w:name="_Toc53861885"/>
      <w:r>
        <w:lastRenderedPageBreak/>
        <w:t>Vérification de la forme du bruit</w:t>
      </w:r>
      <w:bookmarkEnd w:id="94"/>
    </w:p>
    <w:p w14:paraId="5FDFFFF5" w14:textId="2F6B32F2" w:rsidR="00C8278A" w:rsidRDefault="00C8278A" w:rsidP="00C8278A"/>
    <w:p w14:paraId="3E8E38B1" w14:textId="0BC1F4B4" w:rsidR="00C8278A" w:rsidRPr="00B74226" w:rsidRDefault="00C8278A" w:rsidP="00CA62EB">
      <w:pPr>
        <w:pStyle w:val="Contenu"/>
      </w:pPr>
      <w:r w:rsidRPr="00CA62EB">
        <w:rPr>
          <w:rStyle w:val="Caractredecontenu"/>
        </w:rPr>
        <w:t xml:space="preserve">Nous avons </w:t>
      </w:r>
      <w:r w:rsidR="00B74226" w:rsidRPr="00CA62EB">
        <w:rPr>
          <w:rStyle w:val="Caractredecontenu"/>
        </w:rPr>
        <w:t>exporté</w:t>
      </w:r>
      <w:r w:rsidRPr="00CA62EB">
        <w:rPr>
          <w:rStyle w:val="Caractredecontenu"/>
        </w:rPr>
        <w:t xml:space="preserve"> </w:t>
      </w:r>
      <w:r w:rsidR="00333FBB" w:rsidRPr="00CA62EB">
        <w:rPr>
          <w:rStyle w:val="Caractredecontenu"/>
        </w:rPr>
        <w:t>un très grand nombre</w:t>
      </w:r>
      <w:r w:rsidR="00333FBB" w:rsidRPr="00B74226">
        <w:t xml:space="preserve"> </w:t>
      </w:r>
      <w:r w:rsidR="00B74226" w:rsidRPr="00B74226">
        <w:rPr>
          <w:shd w:val="clear" w:color="auto" w:fill="FFFFFF"/>
        </w:rPr>
        <w:t>de valeurs</w:t>
      </w:r>
      <w:r w:rsidR="0043715C">
        <w:rPr>
          <w:shd w:val="clear" w:color="auto" w:fill="FFFFFF"/>
        </w:rPr>
        <w:t xml:space="preserve"> </w:t>
      </w:r>
      <w:r w:rsidR="0043715C" w:rsidRPr="00B74226">
        <w:t>(</w:t>
      </w:r>
      <w:r w:rsidR="0043715C" w:rsidRPr="00B74226">
        <w:rPr>
          <w:shd w:val="clear" w:color="auto" w:fill="FFFFFF"/>
        </w:rPr>
        <w:t>≈1M)</w:t>
      </w:r>
      <w:r w:rsidR="00B74226" w:rsidRPr="00B74226">
        <w:rPr>
          <w:shd w:val="clear" w:color="auto" w:fill="FFFFFF"/>
        </w:rPr>
        <w:t xml:space="preserve"> du bruit afin de vérifier </w:t>
      </w:r>
      <w:r w:rsidR="00150990" w:rsidRPr="00B74226">
        <w:rPr>
          <w:shd w:val="clear" w:color="auto" w:fill="FFFFFF"/>
        </w:rPr>
        <w:t>s’il</w:t>
      </w:r>
      <w:r w:rsidR="00B74226" w:rsidRPr="00B74226">
        <w:rPr>
          <w:shd w:val="clear" w:color="auto" w:fill="FFFFFF"/>
        </w:rPr>
        <w:t xml:space="preserve"> était bien gaussien et centré sur 0.</w:t>
      </w:r>
      <w:r w:rsidR="00E12CA2">
        <w:rPr>
          <w:shd w:val="clear" w:color="auto" w:fill="FFFFFF"/>
        </w:rPr>
        <w:t xml:space="preserve"> Voici la mise en forme sous Matlab : </w:t>
      </w:r>
    </w:p>
    <w:p w14:paraId="0CE0A09D" w14:textId="77777777" w:rsidR="00C8278A" w:rsidRDefault="00C8278A" w:rsidP="0030038B">
      <w:pPr>
        <w:pStyle w:val="Contenu"/>
        <w:jc w:val="left"/>
        <w:rPr>
          <w:noProof/>
        </w:rPr>
      </w:pPr>
    </w:p>
    <w:p w14:paraId="0A1F391F" w14:textId="77777777" w:rsidR="00AE4C6E" w:rsidRDefault="00C8278A" w:rsidP="00AE4C6E">
      <w:pPr>
        <w:pStyle w:val="Contenu"/>
        <w:keepNext/>
        <w:jc w:val="center"/>
      </w:pPr>
      <w:r>
        <w:rPr>
          <w:noProof/>
        </w:rPr>
        <w:drawing>
          <wp:inline distT="0" distB="0" distL="0" distR="0" wp14:anchorId="36D48C56" wp14:editId="4CB8B7F4">
            <wp:extent cx="5356860" cy="299466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970" t="2384" r="6956" b="3933"/>
                    <a:stretch/>
                  </pic:blipFill>
                  <pic:spPr bwMode="auto">
                    <a:xfrm>
                      <a:off x="0" y="0"/>
                      <a:ext cx="535686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18E7FFF" w14:textId="7BC5B04E" w:rsidR="00946191" w:rsidRDefault="00AE4C6E" w:rsidP="00AE4C6E">
      <w:pPr>
        <w:pStyle w:val="Lgende"/>
        <w:jc w:val="center"/>
      </w:pPr>
      <w:bookmarkStart w:id="95" w:name="_Toc53853733"/>
      <w:r>
        <w:t xml:space="preserve">Figure </w:t>
      </w:r>
      <w:fldSimple w:instr=" SEQ Figure \* ARABIC ">
        <w:r w:rsidR="00DD4533">
          <w:rPr>
            <w:noProof/>
          </w:rPr>
          <w:t>23</w:t>
        </w:r>
      </w:fldSimple>
      <w:r>
        <w:t xml:space="preserve"> : Vérification de la forme du bruit</w:t>
      </w:r>
      <w:bookmarkEnd w:id="95"/>
    </w:p>
    <w:p w14:paraId="7E1ACA09" w14:textId="2F8B47D0" w:rsidR="00660676" w:rsidRDefault="00B47C3A" w:rsidP="00B47C3A">
      <w:pPr>
        <w:pStyle w:val="Contenu"/>
      </w:pPr>
      <w:r>
        <w:t>On voit bien que notre bruit est une gaussienne centrée sur 0. Nous avons donc bien un bruit blanc gaussien de moyenne nulle.</w:t>
      </w:r>
    </w:p>
    <w:p w14:paraId="5A674A69" w14:textId="77777777" w:rsidR="00541794" w:rsidRDefault="00541794">
      <w:pPr>
        <w:spacing w:after="200"/>
      </w:pPr>
    </w:p>
    <w:p w14:paraId="29BE7E75" w14:textId="6C1B0679" w:rsidR="00252BA8" w:rsidRDefault="00541794">
      <w:pPr>
        <w:spacing w:after="200"/>
        <w:rPr>
          <w:b w:val="0"/>
          <w:bCs/>
        </w:rPr>
      </w:pPr>
      <w:r w:rsidRPr="00252BA8">
        <w:rPr>
          <w:b w:val="0"/>
          <w:bCs/>
        </w:rPr>
        <w:t xml:space="preserve">Si l’on génère un signal composé que de 1 avec un </w:t>
      </w:r>
      <w:r w:rsidR="00A736B5">
        <w:rPr>
          <w:b w:val="0"/>
          <w:bCs/>
        </w:rPr>
        <w:t>SNR</w:t>
      </w:r>
      <w:r w:rsidRPr="00252BA8">
        <w:rPr>
          <w:b w:val="0"/>
          <w:bCs/>
        </w:rPr>
        <w:t>pb à -50</w:t>
      </w:r>
      <w:r w:rsidR="00BF6984">
        <w:rPr>
          <w:b w:val="0"/>
          <w:bCs/>
        </w:rPr>
        <w:t>dB</w:t>
      </w:r>
      <w:r w:rsidR="00252BA8">
        <w:rPr>
          <w:b w:val="0"/>
          <w:bCs/>
        </w:rPr>
        <w:t xml:space="preserve"> , on peut voir que le bruit tourne autour de 0</w:t>
      </w:r>
      <w:r w:rsidR="00512A73">
        <w:rPr>
          <w:b w:val="0"/>
          <w:bCs/>
        </w:rPr>
        <w:t xml:space="preserve"> également</w:t>
      </w:r>
      <w:r w:rsidR="00252BA8">
        <w:rPr>
          <w:b w:val="0"/>
          <w:bCs/>
        </w:rPr>
        <w:t>.</w:t>
      </w:r>
    </w:p>
    <w:p w14:paraId="100983DF" w14:textId="77777777" w:rsidR="00DD4533" w:rsidRDefault="00A736B5" w:rsidP="00DD4533">
      <w:pPr>
        <w:keepNext/>
        <w:spacing w:after="200"/>
        <w:jc w:val="center"/>
      </w:pPr>
      <w:r>
        <w:rPr>
          <w:noProof/>
        </w:rPr>
        <w:drawing>
          <wp:inline distT="0" distB="0" distL="0" distR="0" wp14:anchorId="29D50308" wp14:editId="466FA105">
            <wp:extent cx="6371590" cy="12877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1590" cy="1287780"/>
                    </a:xfrm>
                    <a:prstGeom prst="rect">
                      <a:avLst/>
                    </a:prstGeom>
                  </pic:spPr>
                </pic:pic>
              </a:graphicData>
            </a:graphic>
          </wp:inline>
        </w:drawing>
      </w:r>
    </w:p>
    <w:p w14:paraId="5814BAF5" w14:textId="1B73A856" w:rsidR="00DD4533" w:rsidRDefault="00DD4533" w:rsidP="00DD4533">
      <w:pPr>
        <w:pStyle w:val="Lgende"/>
        <w:jc w:val="center"/>
      </w:pPr>
      <w:r>
        <w:t xml:space="preserve">Figure </w:t>
      </w:r>
      <w:fldSimple w:instr=" SEQ Figure \* ARABIC ">
        <w:r>
          <w:rPr>
            <w:noProof/>
          </w:rPr>
          <w:t>24</w:t>
        </w:r>
      </w:fldSimple>
      <w:r>
        <w:t xml:space="preserve"> : Signal couvert par le bruit</w:t>
      </w:r>
    </w:p>
    <w:p w14:paraId="46D2D801" w14:textId="498F0D99" w:rsidR="00541794" w:rsidRPr="00252BA8" w:rsidRDefault="00660676" w:rsidP="00A736B5">
      <w:pPr>
        <w:spacing w:after="200"/>
        <w:jc w:val="center"/>
        <w:rPr>
          <w:b w:val="0"/>
          <w:bCs/>
        </w:rPr>
      </w:pPr>
      <w:r w:rsidRPr="00252BA8">
        <w:rPr>
          <w:b w:val="0"/>
          <w:bCs/>
        </w:rPr>
        <w:br w:type="page"/>
      </w:r>
    </w:p>
    <w:p w14:paraId="566E96CC" w14:textId="50D19666" w:rsidR="00B47C3A" w:rsidRDefault="00660676" w:rsidP="00B47C3A">
      <w:pPr>
        <w:pStyle w:val="Titre3"/>
        <w:numPr>
          <w:ilvl w:val="0"/>
          <w:numId w:val="13"/>
        </w:numPr>
      </w:pPr>
      <w:bookmarkStart w:id="96" w:name="_Toc53861886"/>
      <w:r>
        <w:lastRenderedPageBreak/>
        <w:t>Comparaison entre simulation et théorie</w:t>
      </w:r>
      <w:bookmarkEnd w:id="96"/>
    </w:p>
    <w:p w14:paraId="4A64737A" w14:textId="77777777" w:rsidR="00F37CBF" w:rsidRDefault="00F37CBF" w:rsidP="00F37CBF">
      <w:pPr>
        <w:pStyle w:val="Contenu"/>
      </w:pPr>
    </w:p>
    <w:p w14:paraId="41302C97" w14:textId="1CE4F8E9" w:rsidR="00F37CBF" w:rsidRDefault="00F37CBF" w:rsidP="00F37CBF">
      <w:pPr>
        <w:pStyle w:val="Contenu"/>
      </w:pPr>
      <w:r>
        <w:t xml:space="preserve"> </w:t>
      </w:r>
      <w:r w:rsidR="00930301">
        <w:t xml:space="preserve">Nous avons réalisé des tests en grand nombre pour vérifier la fiabilité de nos résultats. </w:t>
      </w:r>
    </w:p>
    <w:p w14:paraId="1EF2AE21" w14:textId="40A5DCAF" w:rsidR="00930301" w:rsidRDefault="00930301" w:rsidP="00F37CBF">
      <w:pPr>
        <w:pStyle w:val="Contenu"/>
      </w:pPr>
    </w:p>
    <w:p w14:paraId="360FF5AC" w14:textId="2A9CD492" w:rsidR="00930301" w:rsidRDefault="00930301" w:rsidP="00F37CBF">
      <w:pPr>
        <w:pStyle w:val="Contenu"/>
      </w:pPr>
      <w:r>
        <w:t>Dans le test suivant nous essayons de connaitre les écarts entre un TEB théorique et notre TEB simulé.</w:t>
      </w:r>
    </w:p>
    <w:p w14:paraId="2ED275F2" w14:textId="6BCED82C" w:rsidR="00930301" w:rsidRDefault="00930301" w:rsidP="00F37CBF">
      <w:pPr>
        <w:pStyle w:val="Contenu"/>
      </w:pPr>
      <w:r>
        <w:t xml:space="preserve">Pour cela nous avons fait varier notre SNRpb de 0 à 10dB avec un pas de 0.1 sur des messages de longueurs </w:t>
      </w:r>
      <w:r w:rsidR="00FE5098">
        <w:t>250000</w:t>
      </w:r>
      <w:r>
        <w:t xml:space="preserve"> et ayant une même seed.</w:t>
      </w:r>
    </w:p>
    <w:p w14:paraId="5AB536FE" w14:textId="5D93B91B" w:rsidR="00930301" w:rsidRDefault="00930301" w:rsidP="00F37CBF">
      <w:pPr>
        <w:pStyle w:val="Contenu"/>
      </w:pPr>
    </w:p>
    <w:p w14:paraId="0731395F" w14:textId="6E28695C" w:rsidR="00930301" w:rsidRDefault="00930301" w:rsidP="00F37CBF">
      <w:pPr>
        <w:pStyle w:val="Contenu"/>
      </w:pPr>
      <w:r>
        <w:t>Nous avons réalisé ce test</w:t>
      </w:r>
      <w:r w:rsidR="00E9735D">
        <w:t>, pour une forme de signal RZ,</w:t>
      </w:r>
      <w:r>
        <w:t xml:space="preserve"> en utilisant </w:t>
      </w:r>
      <w:r w:rsidR="00E9735D">
        <w:t>pour la courbe</w:t>
      </w:r>
      <w:r>
        <w:t xml:space="preserve"> théorique </w:t>
      </w:r>
      <w:r w:rsidR="00E9735D">
        <w:t xml:space="preserve">la formule suivante </w:t>
      </w:r>
      <m:oMath>
        <m:r>
          <w:rPr>
            <w:rFonts w:ascii="Cambria Math" w:hAnsi="Cambria Math"/>
          </w:rPr>
          <m:t>TEB</m:t>
        </m:r>
        <m:d>
          <m:dPr>
            <m:ctrlPr>
              <w:rPr>
                <w:rFonts w:ascii="Cambria Math" w:hAnsi="Cambria Math"/>
                <w:i/>
              </w:rPr>
            </m:ctrlPr>
          </m:dPr>
          <m:e>
            <m:r>
              <w:rPr>
                <w:rFonts w:ascii="Cambria Math" w:hAnsi="Cambria Math"/>
              </w:rPr>
              <m:t>SNR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*erfc(</m:t>
        </m:r>
        <m:rad>
          <m:radPr>
            <m:degHide m:val="1"/>
            <m:ctrlPr>
              <w:rPr>
                <w:rFonts w:ascii="Cambria Math" w:hAnsi="Cambria Math"/>
                <w:i/>
              </w:rPr>
            </m:ctrlPr>
          </m:radPr>
          <m:deg/>
          <m:e>
            <m:r>
              <w:rPr>
                <w:rFonts w:ascii="Cambria Math" w:hAnsi="Cambria Math"/>
              </w:rPr>
              <m:t>SNR</m:t>
            </m:r>
          </m:e>
        </m:rad>
        <m:r>
          <w:rPr>
            <w:rFonts w:ascii="Cambria Math" w:hAnsi="Cambria Math"/>
          </w:rPr>
          <m:t xml:space="preserve"> )</m:t>
        </m:r>
      </m:oMath>
      <w:r>
        <w:t xml:space="preserve">.  </w:t>
      </w:r>
    </w:p>
    <w:p w14:paraId="66383D1F" w14:textId="77777777" w:rsidR="00930301" w:rsidRDefault="00930301" w:rsidP="00F37CBF">
      <w:pPr>
        <w:pStyle w:val="Contenu"/>
      </w:pPr>
    </w:p>
    <w:p w14:paraId="10610C54" w14:textId="77777777" w:rsidR="00B954BC" w:rsidRDefault="00930301" w:rsidP="00B954BC">
      <w:pPr>
        <w:keepNext/>
        <w:spacing w:after="200"/>
      </w:pPr>
      <w:r>
        <w:rPr>
          <w:noProof/>
        </w:rPr>
        <w:drawing>
          <wp:inline distT="0" distB="0" distL="0" distR="0" wp14:anchorId="272E881F" wp14:editId="0F92768A">
            <wp:extent cx="6371590" cy="354694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590" cy="3546945"/>
                    </a:xfrm>
                    <a:prstGeom prst="rect">
                      <a:avLst/>
                    </a:prstGeom>
                  </pic:spPr>
                </pic:pic>
              </a:graphicData>
            </a:graphic>
          </wp:inline>
        </w:drawing>
      </w:r>
    </w:p>
    <w:p w14:paraId="3EDAF45E" w14:textId="6B574176" w:rsidR="00E9735D" w:rsidRDefault="00B954BC" w:rsidP="00B954BC">
      <w:pPr>
        <w:pStyle w:val="Lgende"/>
        <w:jc w:val="center"/>
        <w:rPr>
          <w:rFonts w:cstheme="majorHAnsi"/>
          <w:bCs/>
          <w:szCs w:val="24"/>
        </w:rPr>
      </w:pPr>
      <w:bookmarkStart w:id="97" w:name="_Toc53853734"/>
      <w:r>
        <w:t xml:space="preserve">Figure </w:t>
      </w:r>
      <w:r w:rsidR="00047DD0">
        <w:fldChar w:fldCharType="begin"/>
      </w:r>
      <w:r w:rsidR="00047DD0">
        <w:instrText xml:space="preserve"> SEQ Figure \* ARABIC </w:instrText>
      </w:r>
      <w:r w:rsidR="00047DD0">
        <w:fldChar w:fldCharType="separate"/>
      </w:r>
      <w:r w:rsidR="00DD4533">
        <w:rPr>
          <w:noProof/>
        </w:rPr>
        <w:t>25</w:t>
      </w:r>
      <w:r w:rsidR="00047DD0">
        <w:rPr>
          <w:noProof/>
        </w:rPr>
        <w:fldChar w:fldCharType="end"/>
      </w:r>
      <w:r>
        <w:t xml:space="preserve"> : Comparatif TEB théorique et simulé pour un RZ</w:t>
      </w:r>
      <w:bookmarkEnd w:id="97"/>
    </w:p>
    <w:p w14:paraId="26A51F09" w14:textId="77777777" w:rsidR="005B4F43" w:rsidRDefault="005B4F43" w:rsidP="00E9735D">
      <w:pPr>
        <w:pStyle w:val="Contenu"/>
      </w:pPr>
    </w:p>
    <w:p w14:paraId="7E27523A" w14:textId="461D17A3" w:rsidR="00715000" w:rsidRDefault="00E9735D" w:rsidP="00E9735D">
      <w:pPr>
        <w:pStyle w:val="Contenu"/>
      </w:pPr>
      <w:r w:rsidRPr="0081676B">
        <w:t xml:space="preserve">On peut remarquer que notre courbe a une forme similaire à la théorique. </w:t>
      </w:r>
      <w:r w:rsidR="0081676B">
        <w:t xml:space="preserve">L’écart entre les 2 courbes n’est pas </w:t>
      </w:r>
      <w:r w:rsidR="00DC642F">
        <w:t>très grand, notre simulateur est plutôt fidèle à la théorie. On peut lui accorder une certaine confiance dans les résultats obtenues lors de l’utilisation d’une forme d’onde RZ.</w:t>
      </w:r>
    </w:p>
    <w:p w14:paraId="00CB02A5" w14:textId="77777777" w:rsidR="00715000" w:rsidRDefault="00715000">
      <w:pPr>
        <w:spacing w:after="200"/>
        <w:rPr>
          <w:b w:val="0"/>
        </w:rPr>
      </w:pPr>
      <w:r>
        <w:br w:type="page"/>
      </w:r>
    </w:p>
    <w:p w14:paraId="34E7D176" w14:textId="2D8EE504" w:rsidR="00E923E5" w:rsidRDefault="00E923E5" w:rsidP="00E923E5">
      <w:pPr>
        <w:pStyle w:val="Titre3"/>
        <w:numPr>
          <w:ilvl w:val="0"/>
          <w:numId w:val="13"/>
        </w:numPr>
      </w:pPr>
      <w:bookmarkStart w:id="98" w:name="_Toc53861887"/>
      <w:r>
        <w:lastRenderedPageBreak/>
        <w:t xml:space="preserve">Comparaison </w:t>
      </w:r>
      <w:r>
        <w:t>entre les formes</w:t>
      </w:r>
      <w:bookmarkEnd w:id="98"/>
    </w:p>
    <w:p w14:paraId="69B08B95" w14:textId="77777777" w:rsidR="00E923E5" w:rsidRDefault="00E923E5" w:rsidP="00E9735D">
      <w:pPr>
        <w:pStyle w:val="Contenu"/>
      </w:pPr>
    </w:p>
    <w:p w14:paraId="50BCC2A3" w14:textId="51A977F0" w:rsidR="00E9735D" w:rsidRDefault="00715000" w:rsidP="00E9735D">
      <w:pPr>
        <w:pStyle w:val="Contenu"/>
      </w:pPr>
      <w:r>
        <w:t>Nous avons exporté des données pour les 3 formes de courbe et mis en forme dans Matlab.</w:t>
      </w:r>
      <w:r w:rsidR="006E17E1">
        <w:t xml:space="preserve"> Nous pouvons ainsi voir les meilleures formes pour un signal avec les mêmes paramètres.</w:t>
      </w:r>
      <w:r w:rsidR="0006369A">
        <w:t xml:space="preserve"> </w:t>
      </w:r>
    </w:p>
    <w:p w14:paraId="142357E3" w14:textId="2AEF52CB" w:rsidR="0006369A" w:rsidRDefault="0006369A" w:rsidP="00E9735D">
      <w:pPr>
        <w:pStyle w:val="Contenu"/>
      </w:pPr>
    </w:p>
    <w:p w14:paraId="3A47F97B" w14:textId="60D570D0" w:rsidR="0006369A" w:rsidRDefault="0006369A" w:rsidP="00E9735D">
      <w:pPr>
        <w:pStyle w:val="Contenu"/>
      </w:pPr>
      <w:r>
        <w:t>Les paramètres utilisés sont les suivants :</w:t>
      </w:r>
    </w:p>
    <w:p w14:paraId="36FDDA1D" w14:textId="5DC64E22" w:rsidR="0006369A" w:rsidRDefault="0006369A" w:rsidP="00E9735D">
      <w:pPr>
        <w:pStyle w:val="Contenu"/>
      </w:pPr>
      <w:r>
        <w:t xml:space="preserve">Taille du message : </w:t>
      </w:r>
      <w:r w:rsidR="008051DC">
        <w:t>999 999</w:t>
      </w:r>
    </w:p>
    <w:p w14:paraId="484680AA" w14:textId="6431CCEA" w:rsidR="0006369A" w:rsidRDefault="0006369A" w:rsidP="00E9735D">
      <w:pPr>
        <w:pStyle w:val="Contenu"/>
      </w:pPr>
      <w:r>
        <w:t>Pas : 0.1</w:t>
      </w:r>
    </w:p>
    <w:p w14:paraId="658F093E" w14:textId="6F545267" w:rsidR="0006369A" w:rsidRDefault="0006369A" w:rsidP="00E9735D">
      <w:pPr>
        <w:pStyle w:val="Contenu"/>
      </w:pPr>
      <w:r>
        <w:t>Plage du SNR</w:t>
      </w:r>
      <w:r w:rsidR="009C417C">
        <w:t>pb</w:t>
      </w:r>
      <w:r>
        <w:t xml:space="preserve"> : </w:t>
      </w:r>
      <w:r w:rsidR="009C417C">
        <w:t>0 ;18dB</w:t>
      </w:r>
    </w:p>
    <w:p w14:paraId="3227D389" w14:textId="230130C8" w:rsidR="0006369A" w:rsidRDefault="0006369A" w:rsidP="00E9735D">
      <w:pPr>
        <w:pStyle w:val="Contenu"/>
      </w:pPr>
      <w:r>
        <w:t>Formes : NRZ ;</w:t>
      </w:r>
      <w:r w:rsidR="00EE75C6">
        <w:t xml:space="preserve"> </w:t>
      </w:r>
      <w:r>
        <w:t>RZ ;</w:t>
      </w:r>
      <w:r w:rsidR="00EE75C6">
        <w:t xml:space="preserve"> </w:t>
      </w:r>
      <w:r>
        <w:t>NRZT</w:t>
      </w:r>
    </w:p>
    <w:p w14:paraId="4B7067D1" w14:textId="7CD20680" w:rsidR="0006369A" w:rsidRDefault="0006369A" w:rsidP="00E9735D">
      <w:pPr>
        <w:pStyle w:val="Contenu"/>
      </w:pPr>
      <w:r>
        <w:t>Amplitudes : -5</w:t>
      </w:r>
      <w:r w:rsidR="00EE75C6">
        <w:t>V</w:t>
      </w:r>
      <w:r>
        <w:t> ; 5V</w:t>
      </w:r>
    </w:p>
    <w:p w14:paraId="75F3557D" w14:textId="1E1CBFCB" w:rsidR="00F72418" w:rsidRDefault="00F72418" w:rsidP="00E9735D">
      <w:pPr>
        <w:pStyle w:val="Contenu"/>
      </w:pPr>
      <w:r>
        <w:t>Seed : 40</w:t>
      </w:r>
    </w:p>
    <w:p w14:paraId="4AFCD71E" w14:textId="77777777" w:rsidR="0006369A" w:rsidRDefault="0006369A" w:rsidP="00E9735D">
      <w:pPr>
        <w:pStyle w:val="Contenu"/>
      </w:pPr>
    </w:p>
    <w:p w14:paraId="3C30DDBF" w14:textId="77777777" w:rsidR="00B81E2A" w:rsidRDefault="00B81E2A" w:rsidP="00E9735D">
      <w:pPr>
        <w:pStyle w:val="Contenu"/>
      </w:pPr>
    </w:p>
    <w:p w14:paraId="312D3759" w14:textId="77777777" w:rsidR="00865994" w:rsidRDefault="00715000" w:rsidP="00865994">
      <w:pPr>
        <w:keepNext/>
        <w:spacing w:after="200"/>
        <w:jc w:val="center"/>
      </w:pPr>
      <w:r>
        <w:rPr>
          <w:noProof/>
        </w:rPr>
        <w:drawing>
          <wp:inline distT="0" distB="0" distL="0" distR="0" wp14:anchorId="7458D14E" wp14:editId="5508DBDC">
            <wp:extent cx="6371590" cy="345632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456325"/>
                    </a:xfrm>
                    <a:prstGeom prst="rect">
                      <a:avLst/>
                    </a:prstGeom>
                  </pic:spPr>
                </pic:pic>
              </a:graphicData>
            </a:graphic>
          </wp:inline>
        </w:drawing>
      </w:r>
    </w:p>
    <w:p w14:paraId="71815BE1" w14:textId="1ECEE0BD" w:rsidR="0006369A" w:rsidRDefault="00865994" w:rsidP="00865994">
      <w:pPr>
        <w:pStyle w:val="Lgende"/>
        <w:jc w:val="center"/>
        <w:rPr>
          <w:rFonts w:cstheme="majorHAnsi"/>
          <w:bCs/>
          <w:szCs w:val="24"/>
        </w:rPr>
      </w:pPr>
      <w:bookmarkStart w:id="99" w:name="_Toc53853735"/>
      <w:r>
        <w:t xml:space="preserve">Figure </w:t>
      </w:r>
      <w:r w:rsidR="00047DD0">
        <w:fldChar w:fldCharType="begin"/>
      </w:r>
      <w:r w:rsidR="00047DD0">
        <w:instrText xml:space="preserve"> SEQ Figure \* ARABIC </w:instrText>
      </w:r>
      <w:r w:rsidR="00047DD0">
        <w:fldChar w:fldCharType="separate"/>
      </w:r>
      <w:r w:rsidR="00DD4533">
        <w:rPr>
          <w:noProof/>
        </w:rPr>
        <w:t>26</w:t>
      </w:r>
      <w:r w:rsidR="00047DD0">
        <w:rPr>
          <w:noProof/>
        </w:rPr>
        <w:fldChar w:fldCharType="end"/>
      </w:r>
      <w:r>
        <w:t xml:space="preserve"> : TEB en fonction du SNR pour les 3 formes</w:t>
      </w:r>
      <w:bookmarkEnd w:id="99"/>
    </w:p>
    <w:p w14:paraId="4315ADDA" w14:textId="0D52C813" w:rsidR="0006369A" w:rsidRDefault="0006369A">
      <w:pPr>
        <w:spacing w:after="200"/>
        <w:rPr>
          <w:rFonts w:cstheme="majorHAnsi"/>
          <w:bCs/>
          <w:szCs w:val="24"/>
        </w:rPr>
      </w:pPr>
    </w:p>
    <w:p w14:paraId="3BDDC9F2" w14:textId="5C2CC578" w:rsidR="00946191" w:rsidRPr="006D7912" w:rsidRDefault="00157BE7" w:rsidP="0006369A">
      <w:pPr>
        <w:pStyle w:val="Contenu"/>
      </w:pPr>
      <w:r w:rsidRPr="00157BE7">
        <w:t>Nous pouvons ainsi voir que le RZ est de manière générale moins performant que le NRZ et NRZT. Le NRZ reste la meilleure forme à utiliser, suivi de près par le NRZT.</w:t>
      </w:r>
      <w:r w:rsidR="003F6231">
        <w:t xml:space="preserve"> Néanmoins la forme d’onde NRZ est utopique, avec l’</w:t>
      </w:r>
      <w:r w:rsidR="000F33A0">
        <w:t>électronique</w:t>
      </w:r>
      <w:r w:rsidR="003F6231">
        <w:t xml:space="preserve"> il n’est pas possible </w:t>
      </w:r>
      <w:r w:rsidR="000F33A0">
        <w:t xml:space="preserve">d’avoir des fronts </w:t>
      </w:r>
      <w:r w:rsidR="00137CFC">
        <w:t>verticaux</w:t>
      </w:r>
      <w:r w:rsidR="000F33A0">
        <w:t>.</w:t>
      </w:r>
      <w:r w:rsidR="00B173B7">
        <w:t xml:space="preserve"> Soit si on ess</w:t>
      </w:r>
      <w:r w:rsidR="000C30BF">
        <w:t>aye d’envoyer une forme NRZ dans la réalité on aura une courbe plus proche du NRZT.</w:t>
      </w:r>
      <w:r w:rsidR="00946191">
        <w:br w:type="page"/>
      </w:r>
    </w:p>
    <w:p w14:paraId="46992932" w14:textId="1F3690A0" w:rsidR="00946191" w:rsidRDefault="00946191" w:rsidP="0050756E">
      <w:pPr>
        <w:pStyle w:val="Titre3"/>
        <w:numPr>
          <w:ilvl w:val="0"/>
          <w:numId w:val="13"/>
        </w:numPr>
      </w:pPr>
      <w:bookmarkStart w:id="100" w:name="_Toc53861888"/>
      <w:r>
        <w:lastRenderedPageBreak/>
        <w:t>Autotests</w:t>
      </w:r>
      <w:bookmarkEnd w:id="100"/>
    </w:p>
    <w:p w14:paraId="4D49BFB6" w14:textId="214C9817" w:rsidR="004726EE" w:rsidRDefault="004726EE" w:rsidP="004726EE"/>
    <w:p w14:paraId="12735E35" w14:textId="324E5F8D"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w:t>
      </w:r>
      <w:r w:rsidR="00EE75C6">
        <w:t xml:space="preserve"> en</w:t>
      </w:r>
      <w:r w:rsidR="00520510">
        <w:t xml:space="preserve">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77ABE548" w:rsidR="00212AA7" w:rsidRPr="00FE2A64" w:rsidRDefault="00546B92" w:rsidP="0030038B">
      <w:pPr>
        <w:pStyle w:val="Contenu"/>
        <w:jc w:val="left"/>
      </w:pPr>
      <w:r>
        <w:rPr>
          <w:noProof/>
        </w:rPr>
        <w:drawing>
          <wp:inline distT="0" distB="0" distL="0" distR="0" wp14:anchorId="1887E2DC" wp14:editId="2AE64B9D">
            <wp:extent cx="6371590" cy="161353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613535"/>
                    </a:xfrm>
                    <a:prstGeom prst="rect">
                      <a:avLst/>
                    </a:prstGeom>
                  </pic:spPr>
                </pic:pic>
              </a:graphicData>
            </a:graphic>
          </wp:inline>
        </w:drawing>
      </w:r>
    </w:p>
    <w:p w14:paraId="02D14397" w14:textId="457F967C" w:rsidR="0030038B" w:rsidRPr="00E40674" w:rsidRDefault="00E40674" w:rsidP="005E33DC">
      <w:pPr>
        <w:spacing w:after="200"/>
        <w:jc w:val="both"/>
        <w:rPr>
          <w:rFonts w:cstheme="majorHAnsi"/>
          <w:b w:val="0"/>
          <w:szCs w:val="24"/>
        </w:rPr>
      </w:pPr>
      <w:r w:rsidRPr="00E40674">
        <w:rPr>
          <w:rFonts w:cstheme="majorHAnsi"/>
          <w:b w:val="0"/>
          <w:szCs w:val="24"/>
        </w:rPr>
        <w:t xml:space="preserve">Soit un </w:t>
      </w:r>
      <w:r>
        <w:rPr>
          <w:rFonts w:cstheme="majorHAnsi"/>
          <w:b w:val="0"/>
          <w:szCs w:val="24"/>
        </w:rPr>
        <w:t>« </w:t>
      </w:r>
      <w:r w:rsidRPr="00E40674">
        <w:rPr>
          <w:rFonts w:cstheme="majorHAnsi"/>
          <w:b w:val="0"/>
          <w:szCs w:val="24"/>
        </w:rPr>
        <w:t>coverage</w:t>
      </w:r>
      <w:r>
        <w:rPr>
          <w:rFonts w:cstheme="majorHAnsi"/>
          <w:b w:val="0"/>
          <w:szCs w:val="24"/>
        </w:rPr>
        <w:t> »</w:t>
      </w:r>
      <w:r w:rsidRPr="00E40674">
        <w:rPr>
          <w:rFonts w:cstheme="majorHAnsi"/>
          <w:b w:val="0"/>
          <w:szCs w:val="24"/>
        </w:rPr>
        <w:t xml:space="preserve"> de 90.3% des méthodes</w:t>
      </w:r>
      <w:r>
        <w:rPr>
          <w:rFonts w:cstheme="majorHAnsi"/>
          <w:b w:val="0"/>
          <w:szCs w:val="24"/>
        </w:rPr>
        <w:t>, ce qui est bien.</w:t>
      </w:r>
      <w:r w:rsidR="0030038B" w:rsidRPr="00E40674">
        <w:rPr>
          <w:rFonts w:cstheme="majorHAnsi"/>
          <w:b w:val="0"/>
          <w:szCs w:val="24"/>
        </w:rPr>
        <w:br w:type="page"/>
      </w:r>
    </w:p>
    <w:p w14:paraId="23FC2381" w14:textId="1AABAA5F" w:rsidR="0030038B" w:rsidRDefault="0030038B" w:rsidP="0030038B">
      <w:pPr>
        <w:pStyle w:val="Titre1"/>
      </w:pPr>
      <w:bookmarkStart w:id="101" w:name="_Toc53861889"/>
      <w:r>
        <w:lastRenderedPageBreak/>
        <w:t>Bilan de l’étape 3</w:t>
      </w:r>
      <w:bookmarkEnd w:id="10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bookmarkStart w:id="102" w:name="_Toc53861890"/>
      <w:r>
        <w:rPr>
          <w:rFonts w:cstheme="majorHAnsi"/>
        </w:rPr>
        <w:lastRenderedPageBreak/>
        <w:t>4</w:t>
      </w:r>
      <w:r w:rsidRPr="0020446B">
        <w:rPr>
          <w:rFonts w:cstheme="majorHAnsi"/>
          <w:vertAlign w:val="superscript"/>
        </w:rPr>
        <w:t>ème</w:t>
      </w:r>
      <w:r w:rsidRPr="0020446B">
        <w:rPr>
          <w:rFonts w:cstheme="majorHAnsi"/>
        </w:rPr>
        <w:t xml:space="preserve"> étape du projet</w:t>
      </w:r>
      <w:bookmarkEnd w:id="102"/>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bookmarkStart w:id="103" w:name="_Toc53861891"/>
      <w:r w:rsidRPr="0020446B">
        <w:rPr>
          <w:rFonts w:asciiTheme="majorHAnsi" w:hAnsiTheme="majorHAnsi" w:cstheme="majorHAnsi"/>
        </w:rPr>
        <w:t>Objectifs</w:t>
      </w:r>
      <w:bookmarkEnd w:id="103"/>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61056FE3" w:rsidR="003C7214" w:rsidRDefault="00BE1B07" w:rsidP="00BE1B07">
      <w:pPr>
        <w:pStyle w:val="Contenu"/>
      </w:pPr>
      <w:r w:rsidRPr="00BE1B07">
        <w:t>Trajets</w:t>
      </w:r>
      <w:r w:rsidR="00F70060" w:rsidRPr="00BE1B07">
        <w:t xml:space="preserve">-multiples, dispersion chromatique, bruit électronique (thermique, </w:t>
      </w:r>
      <w:r w:rsidR="00C74D5F" w:rsidRPr="00BE1B07">
        <w:t>quantique)</w:t>
      </w:r>
      <w:r w:rsidR="00C74D5F">
        <w:t xml:space="preserve"> …</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716547" w:rsidRPr="00316816" w:rsidRDefault="00716547">
                            <w:pPr>
                              <w:rPr>
                                <w:color w:val="auto"/>
                                <w:sz w:val="16"/>
                                <w:szCs w:val="16"/>
                              </w:rPr>
                            </w:pPr>
                            <w:r w:rsidRPr="00316816">
                              <w:rPr>
                                <w:color w:val="auto"/>
                                <w:sz w:val="16"/>
                                <w:szCs w:val="16"/>
                              </w:rPr>
                              <w:t>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4"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716547" w:rsidRPr="00316816" w:rsidRDefault="00716547">
                      <w:pPr>
                        <w:rPr>
                          <w:color w:val="auto"/>
                          <w:sz w:val="16"/>
                          <w:szCs w:val="16"/>
                        </w:rPr>
                      </w:pPr>
                      <w:r w:rsidRPr="00316816">
                        <w:rPr>
                          <w:color w:val="auto"/>
                          <w:sz w:val="16"/>
                          <w:szCs w:val="16"/>
                        </w:rPr>
                        <w:t>réel</w:t>
                      </w:r>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590" cy="1969770"/>
                    </a:xfrm>
                    <a:prstGeom prst="rect">
                      <a:avLst/>
                    </a:prstGeom>
                  </pic:spPr>
                </pic:pic>
              </a:graphicData>
            </a:graphic>
          </wp:inline>
        </w:drawing>
      </w:r>
    </w:p>
    <w:p w14:paraId="4008CCCB" w14:textId="62C9934C" w:rsidR="004842C1" w:rsidRDefault="004842C1" w:rsidP="004842C1">
      <w:pPr>
        <w:pStyle w:val="Lgende"/>
        <w:jc w:val="center"/>
        <w:rPr>
          <w:b w:val="0"/>
        </w:rPr>
      </w:pPr>
      <w:bookmarkStart w:id="104" w:name="_Toc53853736"/>
      <w:r>
        <w:t xml:space="preserve">Figure </w:t>
      </w:r>
      <w:r w:rsidR="00047DD0">
        <w:fldChar w:fldCharType="begin"/>
      </w:r>
      <w:r w:rsidR="00047DD0">
        <w:instrText xml:space="preserve"> SEQ Figure \* ARABIC </w:instrText>
      </w:r>
      <w:r w:rsidR="00047DD0">
        <w:fldChar w:fldCharType="separate"/>
      </w:r>
      <w:r w:rsidR="00DD4533">
        <w:rPr>
          <w:noProof/>
        </w:rPr>
        <w:t>27</w:t>
      </w:r>
      <w:r w:rsidR="00047DD0">
        <w:rPr>
          <w:noProof/>
        </w:rPr>
        <w:fldChar w:fldCharType="end"/>
      </w:r>
      <w:r>
        <w:t xml:space="preserve"> : Chaine de transmission étape 4</w:t>
      </w:r>
      <w:bookmarkEnd w:id="104"/>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 des conditions réel le trajet n’est pas forcément 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30389D4B" w:rsidR="003C7214" w:rsidRPr="000A1FE1" w:rsidRDefault="00BE1B07" w:rsidP="00BE1B07">
      <w:pPr>
        <w:pStyle w:val="Lgende"/>
        <w:jc w:val="center"/>
        <w:rPr>
          <w:b w:val="0"/>
          <w:bCs/>
        </w:rPr>
      </w:pPr>
      <w:bookmarkStart w:id="105" w:name="_Toc53853737"/>
      <w:r>
        <w:t xml:space="preserve">Figure </w:t>
      </w:r>
      <w:r w:rsidR="00047DD0">
        <w:fldChar w:fldCharType="begin"/>
      </w:r>
      <w:r w:rsidR="00047DD0">
        <w:instrText xml:space="preserve"> SEQ Figure \* ARABIC </w:instrText>
      </w:r>
      <w:r w:rsidR="00047DD0">
        <w:fldChar w:fldCharType="separate"/>
      </w:r>
      <w:r w:rsidR="00DD4533">
        <w:rPr>
          <w:noProof/>
        </w:rPr>
        <w:t>28</w:t>
      </w:r>
      <w:r w:rsidR="00047DD0">
        <w:rPr>
          <w:noProof/>
        </w:rPr>
        <w:fldChar w:fldCharType="end"/>
      </w:r>
      <w:r>
        <w:t xml:space="preserve"> : Schéma représentant les multi-trajets</w:t>
      </w:r>
      <w:bookmarkEnd w:id="105"/>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précédentes on ajoutera </w:t>
      </w:r>
      <w:r w:rsidRPr="000B0EE0">
        <w:rPr>
          <w:i/>
          <w:iCs/>
        </w:rPr>
        <w:t>-ti dt ar</w:t>
      </w:r>
      <w:r w:rsidRPr="00B5640B">
        <w:t xml:space="preserve">, pour une utilisation d’une transmission analogique </w:t>
      </w:r>
      <w:r w:rsidR="000B0EE0" w:rsidRPr="00B5640B">
        <w:t>multi</w:t>
      </w:r>
      <w:r w:rsidR="000B0EE0">
        <w:t>-</w:t>
      </w:r>
      <w:r w:rsidR="000B0EE0" w:rsidRPr="00B5640B">
        <w:t>trajet</w:t>
      </w:r>
      <w:r w:rsidR="000B0EE0">
        <w:t>s</w:t>
      </w:r>
      <w:r w:rsidRPr="00B5640B">
        <w:t xml:space="preserve"> (‘trajet indirect’). </w:t>
      </w:r>
      <w:r w:rsidRPr="000B0EE0">
        <w:rPr>
          <w:i/>
          <w:iCs/>
        </w:rPr>
        <w:t>dt</w:t>
      </w:r>
      <w:r w:rsidRPr="00B5640B">
        <w:t xml:space="preserve"> précise le décalage temporel (en nombre d’échantillons) entre le trajet indirect du signal et le trajet direct. </w:t>
      </w:r>
      <w:r w:rsidRPr="000B0EE0">
        <w:rPr>
          <w:i/>
          <w:iCs/>
        </w:rPr>
        <w:t>ar</w:t>
      </w:r>
      <w:r w:rsidRPr="00B5640B">
        <w:t xml:space="preserve"> précise l’amplitude relative du signal du trajet indirect par rapport à celle du signal du trajet direct. Plusieurs couples de valeurs (5 au maximum) peuvent être mis après le </w:t>
      </w:r>
      <w:r w:rsidRPr="000B0EE0">
        <w:rPr>
          <w:i/>
          <w:iCs/>
        </w:rPr>
        <w:t>-ti</w:t>
      </w:r>
      <w:r w:rsidR="000B0EE0">
        <w:t>.</w:t>
      </w:r>
      <w:r w:rsidR="004842C1" w:rsidRPr="00B5640B">
        <w:br w:type="page"/>
      </w:r>
    </w:p>
    <w:p w14:paraId="4AB582CF" w14:textId="7B46BDB7" w:rsidR="003C7214" w:rsidRPr="007C1AEE" w:rsidRDefault="00F70060" w:rsidP="007C1AEE">
      <w:pPr>
        <w:pStyle w:val="Titre2"/>
        <w:numPr>
          <w:ilvl w:val="0"/>
          <w:numId w:val="4"/>
        </w:numPr>
      </w:pPr>
      <w:bookmarkStart w:id="106" w:name="_Toc53861892"/>
      <w:r w:rsidRPr="007C1AEE">
        <w:lastRenderedPageBreak/>
        <w:t>Analyse des actions à mener</w:t>
      </w:r>
      <w:bookmarkEnd w:id="106"/>
    </w:p>
    <w:p w14:paraId="63E92065" w14:textId="77777777" w:rsidR="00F37CBF" w:rsidRPr="00F37CBF" w:rsidRDefault="00F37CBF" w:rsidP="00F37CBF">
      <w:pPr>
        <w:pStyle w:val="Contenu"/>
      </w:pP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0187F3BD" w:rsidR="003C7214" w:rsidRDefault="00BE1B07" w:rsidP="00BE1B07">
      <w:pPr>
        <w:pStyle w:val="Lgende"/>
        <w:jc w:val="center"/>
      </w:pPr>
      <w:bookmarkStart w:id="107" w:name="_Toc53853738"/>
      <w:r>
        <w:t xml:space="preserve">Figure </w:t>
      </w:r>
      <w:r w:rsidR="00047DD0">
        <w:fldChar w:fldCharType="begin"/>
      </w:r>
      <w:r w:rsidR="00047DD0">
        <w:instrText xml:space="preserve"> SEQ Figure \* ARABIC </w:instrText>
      </w:r>
      <w:r w:rsidR="00047DD0">
        <w:fldChar w:fldCharType="separate"/>
      </w:r>
      <w:r w:rsidR="00DD4533">
        <w:rPr>
          <w:noProof/>
        </w:rPr>
        <w:t>29</w:t>
      </w:r>
      <w:r w:rsidR="00047DD0">
        <w:rPr>
          <w:noProof/>
        </w:rPr>
        <w:fldChar w:fldCharType="end"/>
      </w:r>
      <w:r>
        <w:t xml:space="preserve"> : Operations pour réaliser le multi-trajets</w:t>
      </w:r>
      <w:bookmarkEnd w:id="107"/>
    </w:p>
    <w:p w14:paraId="7E9F158E" w14:textId="77777777" w:rsidR="00085700" w:rsidRDefault="00085700" w:rsidP="007A25FA">
      <w:pPr>
        <w:pStyle w:val="Contenu"/>
      </w:pPr>
    </w:p>
    <w:p w14:paraId="6621F89E" w14:textId="380AE498" w:rsidR="00BE1B07" w:rsidRDefault="00F70060" w:rsidP="00085700">
      <w:pPr>
        <w:pStyle w:val="Contenu"/>
      </w:pPr>
      <w:r>
        <w:t>Le signal reçu sera de la forme suivante : r(t) = s(t) + αs(t-τ) + b(t).</w:t>
      </w: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14F06660" w:rsidR="00F70060" w:rsidRDefault="00F70060" w:rsidP="00085700">
      <w:pPr>
        <w:pStyle w:val="Contenu"/>
      </w:pPr>
    </w:p>
    <w:p w14:paraId="65942B78" w14:textId="6A2A7E93" w:rsidR="00085700" w:rsidRDefault="00085700" w:rsidP="00085700">
      <w:pPr>
        <w:pStyle w:val="Contenu"/>
      </w:pPr>
      <w:r>
        <w:t>Le simulateur doit être capable de prendre en compte 5 trajets</w:t>
      </w:r>
      <w:r w:rsidR="00F37CBF">
        <w:t xml:space="preserve"> avec des paramètres personnalisés.</w:t>
      </w:r>
    </w:p>
    <w:p w14:paraId="12880436" w14:textId="77777777" w:rsidR="00085700" w:rsidRDefault="00085700" w:rsidP="00085700">
      <w:pPr>
        <w:pStyle w:val="Contenu"/>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0DC2B82" w:rsidR="00F70060"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397DCB61" w14:textId="29F02813" w:rsidR="00F37CBF" w:rsidRDefault="00F37CBF" w:rsidP="00CB3672">
      <w:pPr>
        <w:pStyle w:val="Contenu"/>
      </w:pPr>
    </w:p>
    <w:p w14:paraId="7D3E2097" w14:textId="6C227C45" w:rsidR="00F37CBF" w:rsidRPr="00CB3672" w:rsidRDefault="00F37CBF" w:rsidP="00CB3672">
      <w:pPr>
        <w:pStyle w:val="Contenu"/>
      </w:pPr>
      <w:r>
        <w:t>Au cours de cette étape nous mettrons également à jour des bugs ou erreurs identifiés dans les étapes précédentes comme les seuils de détection des bits sur le récepteur</w:t>
      </w:r>
      <w:r w:rsidR="005B4F43">
        <w:t>. Nous avons également corrigé les problèmes d’</w:t>
      </w:r>
      <w:r w:rsidR="00400FB9">
        <w:t>intégration</w:t>
      </w:r>
      <w:r w:rsidR="005B4F43">
        <w:t xml:space="preserve"> de nos programmes de tests.</w:t>
      </w:r>
    </w:p>
    <w:p w14:paraId="028862B1" w14:textId="3F4A082E" w:rsidR="000C47F7" w:rsidRDefault="000C47F7">
      <w:pPr>
        <w:spacing w:after="200"/>
        <w:rPr>
          <w:b w:val="0"/>
        </w:rPr>
      </w:pPr>
      <w:r>
        <w:br w:type="page"/>
      </w:r>
    </w:p>
    <w:p w14:paraId="2DD58010" w14:textId="006122FC" w:rsidR="000C47F7" w:rsidRPr="007C1AEE" w:rsidRDefault="000C47F7" w:rsidP="007C1AEE">
      <w:pPr>
        <w:pStyle w:val="Titre2"/>
        <w:numPr>
          <w:ilvl w:val="0"/>
          <w:numId w:val="4"/>
        </w:numPr>
      </w:pPr>
      <w:bookmarkStart w:id="108" w:name="_Toc53861893"/>
      <w:r w:rsidRPr="007C1AEE">
        <w:lastRenderedPageBreak/>
        <w:t>Amélioration des anciennes étapes</w:t>
      </w:r>
      <w:bookmarkEnd w:id="108"/>
    </w:p>
    <w:p w14:paraId="1628947F" w14:textId="77777777" w:rsidR="00C87D6F" w:rsidRDefault="00C87D6F" w:rsidP="007A25FA">
      <w:pPr>
        <w:pStyle w:val="Contenu"/>
      </w:pPr>
    </w:p>
    <w:p w14:paraId="18717266" w14:textId="38CCABCA"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r w:rsidR="00707297">
        <w:t xml:space="preserve"> (</w:t>
      </w:r>
      <w:r w:rsidR="0091487A">
        <w:t>Partie concerné</w:t>
      </w:r>
      <w:r w:rsidR="005E1AA1">
        <w:t xml:space="preserve"> dans le rapport</w:t>
      </w:r>
      <w:r w:rsidR="0091487A">
        <w:t xml:space="preserve"> mis à jour).</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066F4CB8" w:rsidR="000C47F7" w:rsidRDefault="000C47F7">
      <w:pPr>
        <w:spacing w:after="200"/>
        <w:rPr>
          <w:rFonts w:asciiTheme="majorHAnsi" w:hAnsiTheme="majorHAnsi" w:cstheme="majorHAnsi"/>
        </w:rPr>
      </w:pPr>
    </w:p>
    <w:p w14:paraId="28EDA9E3" w14:textId="77777777" w:rsidR="007C1AEE" w:rsidRDefault="007C1AEE">
      <w:pPr>
        <w:spacing w:after="200"/>
        <w:rPr>
          <w:rFonts w:asciiTheme="majorHAnsi" w:hAnsiTheme="majorHAnsi" w:cstheme="majorHAnsi"/>
        </w:rPr>
      </w:pPr>
    </w:p>
    <w:p w14:paraId="545A3D84" w14:textId="7EDEEDCD" w:rsidR="00011BFF" w:rsidRDefault="00C87D6F" w:rsidP="007C1AEE">
      <w:pPr>
        <w:pStyle w:val="Titre2"/>
        <w:numPr>
          <w:ilvl w:val="0"/>
          <w:numId w:val="4"/>
        </w:numPr>
      </w:pPr>
      <w:bookmarkStart w:id="109" w:name="_Toc53861894"/>
      <w:r w:rsidRPr="0020446B">
        <w:t>Tests et validations du programme</w:t>
      </w:r>
      <w:bookmarkEnd w:id="109"/>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r w:rsidRPr="001305AF">
        <w:rPr>
          <w:bCs/>
        </w:rPr>
        <w:t>τ: 20</w:t>
      </w:r>
      <w:r>
        <w:rPr>
          <w:bCs/>
        </w:rPr>
        <w:t> ;</w:t>
      </w:r>
    </w:p>
    <w:p w14:paraId="2766F2CC" w14:textId="6387F8D2" w:rsidR="001305AF" w:rsidRPr="001305AF" w:rsidRDefault="001305AF" w:rsidP="007A25FA">
      <w:pPr>
        <w:pStyle w:val="Contenu"/>
        <w:numPr>
          <w:ilvl w:val="0"/>
          <w:numId w:val="17"/>
        </w:numPr>
        <w:rPr>
          <w:bCs/>
        </w:rPr>
      </w:pPr>
      <w:r w:rsidRPr="001305AF">
        <w:rPr>
          <w:bCs/>
        </w:rPr>
        <w:t>α</w:t>
      </w:r>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0B20D7" w:rsidR="00011BFF" w:rsidRDefault="00011BFF" w:rsidP="007A25FA">
      <w:pPr>
        <w:pStyle w:val="Contenu"/>
        <w:numPr>
          <w:ilvl w:val="0"/>
          <w:numId w:val="17"/>
        </w:numPr>
      </w:pPr>
      <w:r>
        <w:t>S</w:t>
      </w:r>
      <w:r w:rsidRPr="0020446B">
        <w:t xml:space="preserve">nr : </w:t>
      </w:r>
      <w:r>
        <w:t>1</w:t>
      </w:r>
      <w:r w:rsidR="001305AF">
        <w:t>0</w:t>
      </w:r>
      <w:r>
        <w:t> ;</w:t>
      </w:r>
    </w:p>
    <w:p w14:paraId="32F7C5F4" w14:textId="522CF4DD" w:rsidR="00F0076A" w:rsidRDefault="00F0076A" w:rsidP="00F0076A">
      <w:pPr>
        <w:pStyle w:val="Contenu"/>
      </w:pPr>
    </w:p>
    <w:p w14:paraId="21BA9E13" w14:textId="77777777" w:rsidR="00246DE1" w:rsidRDefault="00246DE1" w:rsidP="00F0076A">
      <w:pPr>
        <w:pStyle w:val="Contenu"/>
      </w:pPr>
    </w:p>
    <w:p w14:paraId="367218C4" w14:textId="77777777" w:rsidR="00246DE1" w:rsidRDefault="00F0076A" w:rsidP="00F0076A">
      <w:pPr>
        <w:pStyle w:val="Contenu"/>
      </w:pPr>
      <w:r w:rsidRPr="00F0076A">
        <w:rPr>
          <w:i/>
          <w:iCs/>
          <w:u w:val="single"/>
        </w:rPr>
        <w:t>Remarque</w:t>
      </w:r>
      <w:r>
        <w:t xml:space="preserve"> : </w:t>
      </w:r>
    </w:p>
    <w:p w14:paraId="39AD5EB0" w14:textId="1017657C" w:rsidR="00F0076A" w:rsidRDefault="00F0076A" w:rsidP="00CD0BEB">
      <w:pPr>
        <w:pStyle w:val="Contenu"/>
        <w:numPr>
          <w:ilvl w:val="0"/>
          <w:numId w:val="13"/>
        </w:numPr>
      </w:pPr>
      <w:r>
        <w:t xml:space="preserve">Nous avons volontairement laissé la possibilité de faire un décalage négatif (en avance). Dans la réalité </w:t>
      </w:r>
      <w:r w:rsidR="00246DE1">
        <w:t xml:space="preserve">c’est difficilement </w:t>
      </w:r>
      <w:r>
        <w:t xml:space="preserve">possible. C’est une fonctionnalité qui pourrait être intéressante </w:t>
      </w:r>
      <w:r w:rsidR="00246DE1">
        <w:t>dans le simulateur.</w:t>
      </w:r>
    </w:p>
    <w:p w14:paraId="6C9D097B" w14:textId="69D76C3B" w:rsidR="00CD0BEB" w:rsidRDefault="00CD0BEB" w:rsidP="00CD0BEB">
      <w:pPr>
        <w:pStyle w:val="Contenu"/>
        <w:numPr>
          <w:ilvl w:val="0"/>
          <w:numId w:val="13"/>
        </w:numPr>
      </w:pPr>
      <w:r>
        <w:t>Le récepteur n’a pas été modifié à l’exception de la correction des seuils.</w:t>
      </w:r>
    </w:p>
    <w:p w14:paraId="60DE99FD" w14:textId="258E0487" w:rsidR="001305AF" w:rsidRPr="007C1AEE" w:rsidRDefault="001305AF" w:rsidP="007C1AEE">
      <w:pPr>
        <w:pStyle w:val="Contenu"/>
      </w:pPr>
    </w:p>
    <w:p w14:paraId="5450813D" w14:textId="2F7AE4F7" w:rsidR="001305AF" w:rsidRPr="007C1AEE" w:rsidRDefault="001305AF" w:rsidP="007C1AEE">
      <w:pPr>
        <w:pStyle w:val="Contenu"/>
      </w:pPr>
    </w:p>
    <w:p w14:paraId="1D62C28F" w14:textId="6243BC58" w:rsidR="001305AF" w:rsidRPr="007C1AEE" w:rsidRDefault="001305AF" w:rsidP="007C1AEE">
      <w:pPr>
        <w:pStyle w:val="Contenu"/>
      </w:pPr>
    </w:p>
    <w:p w14:paraId="1A27F5EC" w14:textId="77777777" w:rsidR="007C1AEE" w:rsidRDefault="007C1AEE">
      <w:pPr>
        <w:spacing w:after="200"/>
        <w:rPr>
          <w:rFonts w:asciiTheme="majorHAnsi" w:eastAsiaTheme="majorEastAsia" w:hAnsiTheme="majorHAnsi" w:cstheme="majorBidi"/>
          <w:color w:val="012639" w:themeColor="accent1" w:themeShade="7F"/>
          <w:szCs w:val="24"/>
        </w:rPr>
      </w:pPr>
      <w:r>
        <w:br w:type="page"/>
      </w:r>
    </w:p>
    <w:p w14:paraId="77237009" w14:textId="409B2003" w:rsidR="001305AF" w:rsidRDefault="001305AF" w:rsidP="0093258A">
      <w:pPr>
        <w:pStyle w:val="Titre3"/>
        <w:numPr>
          <w:ilvl w:val="0"/>
          <w:numId w:val="18"/>
        </w:numPr>
        <w:jc w:val="both"/>
      </w:pPr>
      <w:bookmarkStart w:id="110" w:name="_Toc53861895"/>
      <w:r w:rsidRPr="0020446B">
        <w:lastRenderedPageBreak/>
        <w:t xml:space="preserve">Tests avec signal de type </w:t>
      </w:r>
      <w:r>
        <w:t>RZ</w:t>
      </w:r>
      <w:bookmarkEnd w:id="110"/>
    </w:p>
    <w:p w14:paraId="15263DF4" w14:textId="77777777" w:rsidR="001305AF" w:rsidRDefault="001305AF" w:rsidP="007A25FA">
      <w:pPr>
        <w:pStyle w:val="Contenu"/>
        <w:ind w:left="720"/>
      </w:pPr>
    </w:p>
    <w:p w14:paraId="64C2DC60" w14:textId="526DA187" w:rsidR="001305AF" w:rsidRDefault="00100903" w:rsidP="007A25FA">
      <w:pPr>
        <w:pStyle w:val="Contenu"/>
        <w:jc w:val="center"/>
        <w:rPr>
          <w:noProof/>
        </w:rP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7C1AEE" w:rsidRDefault="000A1FE1" w:rsidP="007A25FA">
      <w:pPr>
        <w:pStyle w:val="Contenu"/>
        <w:rPr>
          <w:sz w:val="20"/>
          <w:szCs w:val="20"/>
          <w:lang w:val="en-GB"/>
        </w:rPr>
      </w:pPr>
      <w:r w:rsidRPr="007C1AEE">
        <w:rPr>
          <w:sz w:val="20"/>
          <w:szCs w:val="20"/>
          <w:lang w:val="en-GB"/>
        </w:rPr>
        <w:t>« java  Simulateur  -s  -form  RZ  -ampl  -5  5  -mess  20  -snrpb  10  -nbEch  60  -seed  40  -ti  20  1  -10  0.5    =&gt;   TEB : 0.0 »</w:t>
      </w:r>
    </w:p>
    <w:p w14:paraId="054361FB" w14:textId="77777777" w:rsidR="000A1FE1" w:rsidRPr="00BE1B07" w:rsidRDefault="000A1FE1" w:rsidP="007A25FA">
      <w:pPr>
        <w:pStyle w:val="Contenu"/>
        <w:rPr>
          <w:lang w:val="en-GB"/>
        </w:rPr>
      </w:pPr>
    </w:p>
    <w:p w14:paraId="173E7FD3" w14:textId="284903B0" w:rsidR="001305AF" w:rsidRDefault="000A1FE1" w:rsidP="007A25FA">
      <w:pPr>
        <w:pStyle w:val="Contenu"/>
        <w:jc w:val="center"/>
      </w:pPr>
      <w:r>
        <w:rPr>
          <w:noProof/>
        </w:rPr>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7C1AEE" w:rsidRDefault="000A1FE1" w:rsidP="007A25FA">
      <w:pPr>
        <w:pStyle w:val="Contenu"/>
        <w:rPr>
          <w:sz w:val="20"/>
          <w:szCs w:val="20"/>
          <w:lang w:val="en-GB"/>
        </w:rPr>
      </w:pPr>
      <w:r w:rsidRPr="007C1AEE">
        <w:rPr>
          <w:sz w:val="20"/>
          <w:szCs w:val="20"/>
          <w:lang w:val="en-GB"/>
        </w:rPr>
        <w:t>« java  Simulateur  -s  -form  RZ  -ampl  -5  5  -mess  20  -snrpb  10  -nbEch  60  -seed  40  -ti  60  1    =&gt;   TEB : 0.25 »</w:t>
      </w:r>
      <w:r w:rsidR="00C87D6F" w:rsidRPr="007C1AEE">
        <w:rPr>
          <w:rFonts w:asciiTheme="majorHAnsi" w:eastAsiaTheme="majorEastAsia" w:hAnsiTheme="majorHAnsi" w:cstheme="majorBidi"/>
          <w:color w:val="061F57" w:themeColor="text2" w:themeShade="BF"/>
          <w:kern w:val="28"/>
          <w:sz w:val="20"/>
          <w:szCs w:val="20"/>
          <w:lang w:val="en-GB"/>
        </w:rPr>
        <w:br w:type="page"/>
      </w:r>
    </w:p>
    <w:p w14:paraId="5AB422EE" w14:textId="54110808" w:rsidR="007A25FA" w:rsidRPr="006412F5" w:rsidRDefault="00552BB6" w:rsidP="006412F5">
      <w:pPr>
        <w:pStyle w:val="Titre3"/>
        <w:numPr>
          <w:ilvl w:val="0"/>
          <w:numId w:val="18"/>
        </w:numPr>
      </w:pPr>
      <w:bookmarkStart w:id="111" w:name="_Toc53861896"/>
      <w:r w:rsidRPr="006412F5">
        <w:lastRenderedPageBreak/>
        <w:t>Tests avec signal de type NRZ</w:t>
      </w:r>
      <w:bookmarkEnd w:id="111"/>
    </w:p>
    <w:p w14:paraId="7C6D8F46" w14:textId="7AAE1FF2" w:rsidR="007A25FA" w:rsidRDefault="007A25FA" w:rsidP="007C1AEE">
      <w:pPr>
        <w:pStyle w:val="Contenu"/>
        <w:jc w:val="center"/>
      </w:pPr>
      <w:r w:rsidRPr="007A25FA">
        <w:rPr>
          <w:noProof/>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D22DA5D" w:rsidR="007A25FA" w:rsidRDefault="007A25FA" w:rsidP="007C1AEE">
      <w:pPr>
        <w:pStyle w:val="Contenu"/>
        <w:rPr>
          <w:noProof/>
          <w:sz w:val="20"/>
          <w:szCs w:val="20"/>
          <w:lang w:val="en-GB"/>
        </w:rPr>
      </w:pPr>
      <w:r w:rsidRPr="007C1AEE">
        <w:rPr>
          <w:sz w:val="20"/>
          <w:szCs w:val="20"/>
          <w:lang w:val="en-GB"/>
        </w:rPr>
        <w:t>« java  Simulateur  -s  -form  NRZ  -ampl  -5  5  -mess  20  -snrpb  10  -nbEch  60  -seed  40  -ti  20  1  -10  0.5    =&gt;   TEB : 0.0 »</w:t>
      </w:r>
      <w:r w:rsidRPr="007C1AEE">
        <w:rPr>
          <w:noProof/>
          <w:sz w:val="20"/>
          <w:szCs w:val="20"/>
          <w:lang w:val="en-GB"/>
        </w:rPr>
        <w:t xml:space="preserve"> </w:t>
      </w:r>
    </w:p>
    <w:p w14:paraId="3D202523" w14:textId="77777777" w:rsidR="00D956E6" w:rsidRPr="007C1AEE" w:rsidRDefault="00D956E6" w:rsidP="007C1AEE">
      <w:pPr>
        <w:pStyle w:val="Contenu"/>
        <w:rPr>
          <w:noProof/>
          <w:sz w:val="20"/>
          <w:szCs w:val="20"/>
          <w:lang w:val="en-GB"/>
        </w:rPr>
      </w:pPr>
    </w:p>
    <w:p w14:paraId="1A501BE4" w14:textId="77777777" w:rsidR="007A25FA" w:rsidRPr="00BE1B07" w:rsidRDefault="007A25FA" w:rsidP="007C1AEE">
      <w:pPr>
        <w:pStyle w:val="Contenu"/>
        <w:rPr>
          <w:noProof/>
          <w:lang w:val="en-GB"/>
        </w:rPr>
      </w:pPr>
    </w:p>
    <w:p w14:paraId="3D955FED" w14:textId="153D733A" w:rsidR="007A25FA" w:rsidRDefault="007A25FA" w:rsidP="007C1AEE">
      <w:pPr>
        <w:pStyle w:val="Contenu"/>
        <w:jc w:val="center"/>
        <w:rPr>
          <w:noProof/>
        </w:rPr>
      </w:pPr>
      <w:r w:rsidRPr="007A25FA">
        <w:rPr>
          <w:noProof/>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7C1AEE" w:rsidRDefault="007A25FA" w:rsidP="007C1AEE">
      <w:pPr>
        <w:pStyle w:val="Contenu"/>
        <w:rPr>
          <w:sz w:val="20"/>
          <w:szCs w:val="20"/>
          <w:lang w:val="en-GB"/>
        </w:rPr>
      </w:pPr>
      <w:r w:rsidRPr="007C1AEE">
        <w:rPr>
          <w:sz w:val="20"/>
          <w:szCs w:val="20"/>
          <w:lang w:val="en-GB"/>
        </w:rPr>
        <w:t>« java  Simulateur  -s  -form  NRZ  -ampl  -5  5  -mess  20  -snrpb  10  -nbEch  60  -seed  40  -ti  60  1    =&gt;   TEB : 0.3 »</w:t>
      </w:r>
    </w:p>
    <w:p w14:paraId="6C449155" w14:textId="3D3EC8A8" w:rsidR="00552BB6" w:rsidRPr="00BE1B07" w:rsidRDefault="00552BB6" w:rsidP="007C1AEE">
      <w:pPr>
        <w:pStyle w:val="Contenu"/>
        <w:rPr>
          <w:rFonts w:eastAsiaTheme="majorEastAsia"/>
          <w:szCs w:val="24"/>
          <w:lang w:val="en-GB"/>
        </w:rPr>
      </w:pPr>
      <w:r w:rsidRPr="00BE1B07">
        <w:rPr>
          <w:lang w:val="en-GB"/>
        </w:rPr>
        <w:br w:type="page"/>
      </w:r>
    </w:p>
    <w:p w14:paraId="75C25A1F" w14:textId="06A1E865" w:rsidR="001305AF" w:rsidRPr="007C1AEE" w:rsidRDefault="001305AF" w:rsidP="007C1AEE">
      <w:pPr>
        <w:pStyle w:val="Titre3"/>
        <w:numPr>
          <w:ilvl w:val="0"/>
          <w:numId w:val="18"/>
        </w:numPr>
      </w:pPr>
      <w:bookmarkStart w:id="112" w:name="_Toc53861897"/>
      <w:r w:rsidRPr="007C1AEE">
        <w:lastRenderedPageBreak/>
        <w:t>Tests avec signal de type NRZT</w:t>
      </w:r>
      <w:bookmarkEnd w:id="112"/>
    </w:p>
    <w:p w14:paraId="25BFF12F" w14:textId="4B71E99D" w:rsidR="001305AF" w:rsidRDefault="001305AF" w:rsidP="007C1AEE">
      <w:pPr>
        <w:pStyle w:val="Contenu"/>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0B856C5B" w:rsidR="001305AF" w:rsidRDefault="001305AF" w:rsidP="007C1AEE">
      <w:pPr>
        <w:pStyle w:val="Contenu"/>
        <w:rPr>
          <w:sz w:val="20"/>
          <w:szCs w:val="20"/>
          <w:lang w:val="en-GB"/>
        </w:rPr>
      </w:pPr>
      <w:r w:rsidRPr="007C1AEE">
        <w:rPr>
          <w:sz w:val="20"/>
          <w:szCs w:val="20"/>
          <w:lang w:val="en-GB"/>
        </w:rPr>
        <w:t>« java  Simulateur  -s  -form  NRZT  -ampl  -5  5  -mess  20  -snrpb  10  -nbEch  60  -seed  40  -ti  20  1  -10  0.5    =&gt;   TEB : 0.0 »</w:t>
      </w:r>
    </w:p>
    <w:p w14:paraId="189A8BCB" w14:textId="77777777" w:rsidR="00D956E6" w:rsidRDefault="00D956E6" w:rsidP="007C1AEE">
      <w:pPr>
        <w:pStyle w:val="Contenu"/>
        <w:rPr>
          <w:sz w:val="20"/>
          <w:szCs w:val="20"/>
          <w:lang w:val="en-GB"/>
        </w:rPr>
      </w:pPr>
    </w:p>
    <w:p w14:paraId="3C56364B" w14:textId="77777777" w:rsidR="00D956E6" w:rsidRPr="007C1AEE" w:rsidRDefault="00D956E6" w:rsidP="007C1AEE">
      <w:pPr>
        <w:pStyle w:val="Contenu"/>
        <w:rPr>
          <w:sz w:val="20"/>
          <w:szCs w:val="20"/>
          <w:lang w:val="en-GB"/>
        </w:rPr>
      </w:pPr>
    </w:p>
    <w:p w14:paraId="19C209C2" w14:textId="08C9E32F" w:rsidR="001305AF"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531755A4" w:rsidR="008D4141" w:rsidRDefault="001305AF" w:rsidP="007C1AEE">
      <w:pPr>
        <w:pStyle w:val="Contenu"/>
        <w:rPr>
          <w:sz w:val="20"/>
          <w:szCs w:val="20"/>
          <w:lang w:val="en-GB"/>
        </w:rPr>
      </w:pPr>
      <w:r w:rsidRPr="007C1AEE">
        <w:rPr>
          <w:sz w:val="20"/>
          <w:szCs w:val="20"/>
          <w:lang w:val="en-GB"/>
        </w:rPr>
        <w:t>« java  Simulateur  -s  -form  NRZT  -ampl  -5  5  -mess  20  -snrpb  10  -nbEch  60  -seed  40  -ti  60  1    =&gt;   TEB : 0.2 »</w:t>
      </w:r>
    </w:p>
    <w:p w14:paraId="413D6918" w14:textId="6BF58280" w:rsidR="008D4141" w:rsidRDefault="008D4141" w:rsidP="007C1AEE">
      <w:pPr>
        <w:pStyle w:val="Contenu"/>
        <w:rPr>
          <w:sz w:val="20"/>
          <w:szCs w:val="20"/>
          <w:lang w:val="en-GB"/>
        </w:rPr>
      </w:pPr>
    </w:p>
    <w:p w14:paraId="449C5EF6" w14:textId="3DF3E3F3" w:rsidR="008D4141" w:rsidRDefault="008D4141">
      <w:pPr>
        <w:spacing w:after="200"/>
        <w:rPr>
          <w:b w:val="0"/>
          <w:sz w:val="20"/>
          <w:szCs w:val="20"/>
          <w:lang w:val="en-GB"/>
        </w:rPr>
      </w:pPr>
      <w:r>
        <w:rPr>
          <w:sz w:val="20"/>
          <w:szCs w:val="20"/>
          <w:lang w:val="en-GB"/>
        </w:rPr>
        <w:br w:type="page"/>
      </w:r>
    </w:p>
    <w:p w14:paraId="507CC049" w14:textId="77777777" w:rsidR="008D4141" w:rsidRDefault="008D4141" w:rsidP="007C1AEE">
      <w:pPr>
        <w:pStyle w:val="Contenu"/>
        <w:rPr>
          <w:sz w:val="20"/>
          <w:szCs w:val="20"/>
          <w:lang w:val="en-GB"/>
        </w:rPr>
      </w:pPr>
    </w:p>
    <w:p w14:paraId="084527E3" w14:textId="69F27A0A" w:rsidR="008D4141" w:rsidRDefault="008D4141" w:rsidP="008D4141">
      <w:pPr>
        <w:pStyle w:val="Titre3"/>
        <w:numPr>
          <w:ilvl w:val="0"/>
          <w:numId w:val="18"/>
        </w:numPr>
      </w:pPr>
      <w:bookmarkStart w:id="113" w:name="_Toc53861898"/>
      <w:r>
        <w:t>Résultats</w:t>
      </w:r>
      <w:bookmarkEnd w:id="113"/>
    </w:p>
    <w:p w14:paraId="1640CA92" w14:textId="4EA7FCF5" w:rsidR="008D4141" w:rsidRDefault="008D4141" w:rsidP="008D4141"/>
    <w:p w14:paraId="0E7A8DBE" w14:textId="60024618" w:rsidR="008D4141" w:rsidRDefault="008D4141" w:rsidP="008D4141">
      <w:pPr>
        <w:pStyle w:val="Contenu"/>
      </w:pPr>
      <w:r>
        <w:t>Plus le décalage est grand plus le signal est difficile à être bien décodé par le récepteur. Ceci est particulièrement vrai quand on décale de plus d’un symbole. Le coefficient a</w:t>
      </w:r>
      <w:r w:rsidR="00474CA2">
        <w:t xml:space="preserve"> également</w:t>
      </w:r>
      <w:r>
        <w:t xml:space="preserve"> un impact très fort sur le décodage de l’information à l’arrivée.</w:t>
      </w:r>
      <w:r w:rsidR="00474CA2">
        <w:t xml:space="preserve"> En effet plus le coefficient est fort, plus la déformation est visible.</w:t>
      </w:r>
    </w:p>
    <w:p w14:paraId="6F8D1F82" w14:textId="13FEB345" w:rsidR="00474CA2" w:rsidRDefault="00474CA2" w:rsidP="008D4141">
      <w:pPr>
        <w:pStyle w:val="Contenu"/>
      </w:pPr>
    </w:p>
    <w:p w14:paraId="2D30070E" w14:textId="19F24562" w:rsidR="00474CA2" w:rsidRDefault="00474CA2" w:rsidP="008D4141">
      <w:pPr>
        <w:pStyle w:val="Contenu"/>
      </w:pPr>
      <w:r>
        <w:t>Nous avons réalisé un graph en utilisant un NRZT et un seul trajet, voici les résultats :</w:t>
      </w:r>
    </w:p>
    <w:p w14:paraId="6BB5538A" w14:textId="2652CB39" w:rsidR="008D4141" w:rsidRDefault="008D4141" w:rsidP="008D4141">
      <w:pPr>
        <w:pStyle w:val="Contenu"/>
      </w:pPr>
    </w:p>
    <w:p w14:paraId="1FBD4B2E" w14:textId="77777777" w:rsidR="008D4141" w:rsidRDefault="008D4141" w:rsidP="00474CA2">
      <w:pPr>
        <w:pStyle w:val="Contenu"/>
        <w:keepNext/>
        <w:jc w:val="center"/>
      </w:pPr>
      <w:r>
        <w:rPr>
          <w:noProof/>
        </w:rPr>
        <w:drawing>
          <wp:inline distT="0" distB="0" distL="0" distR="0" wp14:anchorId="7B84BB7C" wp14:editId="011FA0C4">
            <wp:extent cx="6288924" cy="3408441"/>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8924" cy="3408441"/>
                    </a:xfrm>
                    <a:prstGeom prst="rect">
                      <a:avLst/>
                    </a:prstGeom>
                  </pic:spPr>
                </pic:pic>
              </a:graphicData>
            </a:graphic>
          </wp:inline>
        </w:drawing>
      </w:r>
    </w:p>
    <w:p w14:paraId="514B075F" w14:textId="6CC0B10E" w:rsidR="008D4141" w:rsidRDefault="008D4141" w:rsidP="008D4141">
      <w:pPr>
        <w:pStyle w:val="Lgende"/>
        <w:jc w:val="center"/>
      </w:pPr>
      <w:bookmarkStart w:id="114" w:name="_Toc53853739"/>
      <w:r>
        <w:t xml:space="preserve">Figure </w:t>
      </w:r>
      <w:r w:rsidR="00047DD0">
        <w:fldChar w:fldCharType="begin"/>
      </w:r>
      <w:r w:rsidR="00047DD0">
        <w:instrText xml:space="preserve"> SEQ Figure \* ARABIC </w:instrText>
      </w:r>
      <w:r w:rsidR="00047DD0">
        <w:fldChar w:fldCharType="separate"/>
      </w:r>
      <w:r w:rsidR="00DD4533">
        <w:rPr>
          <w:noProof/>
        </w:rPr>
        <w:t>30</w:t>
      </w:r>
      <w:r w:rsidR="00047DD0">
        <w:rPr>
          <w:noProof/>
        </w:rPr>
        <w:fldChar w:fldCharType="end"/>
      </w:r>
      <w:r>
        <w:t xml:space="preserve"> : TEB en fonction du décalage et des amplitudes</w:t>
      </w:r>
      <w:bookmarkEnd w:id="114"/>
    </w:p>
    <w:p w14:paraId="2CEEEC91" w14:textId="64F6365D" w:rsidR="008D4141" w:rsidRDefault="008D4141" w:rsidP="008D4141">
      <w:pPr>
        <w:pStyle w:val="Contenu"/>
      </w:pPr>
    </w:p>
    <w:p w14:paraId="6637F22D" w14:textId="0C6FADB6" w:rsidR="00225654" w:rsidRDefault="00225654" w:rsidP="00225654">
      <w:pPr>
        <w:pStyle w:val="Titre1"/>
      </w:pPr>
      <w:bookmarkStart w:id="115" w:name="_Toc53861899"/>
      <w:r>
        <w:t>Bilan de l’étape 4</w:t>
      </w:r>
      <w:bookmarkEnd w:id="115"/>
    </w:p>
    <w:p w14:paraId="54441646" w14:textId="77777777" w:rsidR="008D4141" w:rsidRDefault="008D4141" w:rsidP="00225654">
      <w:pPr>
        <w:pStyle w:val="Contenu"/>
      </w:pPr>
    </w:p>
    <w:p w14:paraId="58A582BA" w14:textId="520D3C1D" w:rsidR="00225654" w:rsidRDefault="00225654" w:rsidP="00225654">
      <w:pPr>
        <w:pStyle w:val="Contenu"/>
      </w:pPr>
      <w:r w:rsidRPr="0020446B">
        <w:t>Nous avons pu simuler un</w:t>
      </w:r>
      <w:r w:rsidR="00007ACE">
        <w:t xml:space="preserve">e transmission non-idéale </w:t>
      </w:r>
      <w:r w:rsidR="00E4617F">
        <w:t>en ajoutant des perturbations supplémentaires lié</w:t>
      </w:r>
      <w:r w:rsidR="005F5A92">
        <w:t>es</w:t>
      </w:r>
      <w:r w:rsidR="00E4617F">
        <w:t xml:space="preserve"> à des trajets multiples parasites.</w:t>
      </w:r>
      <w:r w:rsidRPr="0020446B">
        <w:t xml:space="preserve"> Les tests se sont passés comme prévu, les résultats sont donc satisfaisants.</w:t>
      </w:r>
      <w:r w:rsidR="005F5A92">
        <w:t xml:space="preserve"> Ces bruits ont une très forte influence sur les informations qui arriveront à la source.</w:t>
      </w:r>
    </w:p>
    <w:p w14:paraId="3BB4CFBB" w14:textId="77777777" w:rsidR="00D211F6" w:rsidRPr="0020446B" w:rsidRDefault="00D211F6" w:rsidP="00225654">
      <w:pPr>
        <w:pStyle w:val="Contenu"/>
        <w:rPr>
          <w:b/>
        </w:rPr>
      </w:pPr>
    </w:p>
    <w:p w14:paraId="4DC3A663" w14:textId="37BAB593" w:rsidR="00225654" w:rsidRDefault="00225654" w:rsidP="00007ACE">
      <w:pPr>
        <w:pStyle w:val="Contenu"/>
      </w:pPr>
      <w:r w:rsidRPr="0020446B">
        <w:t xml:space="preserve">Dans la prochaine étape nous allons devoir développer </w:t>
      </w:r>
      <w:r w:rsidR="00474CA2">
        <w:t xml:space="preserve">des codeurs afin d’adapter les séquences booléennes </w:t>
      </w:r>
      <w:r w:rsidR="00E4617F">
        <w:t>transmises</w:t>
      </w:r>
      <w:r w:rsidR="00474CA2">
        <w:t xml:space="preserve"> et donc en théorie améliorer notre TEB à l’arrivée.</w:t>
      </w:r>
    </w:p>
    <w:p w14:paraId="4E1D8554" w14:textId="6EAB7A0B" w:rsidR="00602252"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531EE94E" w14:textId="4D198D0C" w:rsidR="00602252" w:rsidRPr="0020446B" w:rsidRDefault="00602252" w:rsidP="00602252">
      <w:pPr>
        <w:pStyle w:val="Titre1"/>
        <w:jc w:val="both"/>
        <w:rPr>
          <w:rFonts w:cstheme="majorHAnsi"/>
        </w:rPr>
      </w:pPr>
      <w:bookmarkStart w:id="116" w:name="_Toc53861900"/>
      <w:r>
        <w:rPr>
          <w:rFonts w:cstheme="majorHAnsi"/>
        </w:rPr>
        <w:lastRenderedPageBreak/>
        <w:t>5</w:t>
      </w:r>
      <w:r w:rsidRPr="0020446B">
        <w:rPr>
          <w:rFonts w:cstheme="majorHAnsi"/>
          <w:vertAlign w:val="superscript"/>
        </w:rPr>
        <w:t>ème</w:t>
      </w:r>
      <w:r w:rsidRPr="0020446B">
        <w:rPr>
          <w:rFonts w:cstheme="majorHAnsi"/>
        </w:rPr>
        <w:t xml:space="preserve"> étape du projet</w:t>
      </w:r>
      <w:bookmarkEnd w:id="116"/>
    </w:p>
    <w:p w14:paraId="63E92E46" w14:textId="77777777" w:rsidR="00602252" w:rsidRPr="0020446B" w:rsidRDefault="00602252" w:rsidP="00602252">
      <w:pPr>
        <w:pStyle w:val="Contenu"/>
        <w:rPr>
          <w:rFonts w:asciiTheme="majorHAnsi" w:hAnsiTheme="majorHAnsi" w:cstheme="majorHAnsi"/>
        </w:rPr>
      </w:pPr>
    </w:p>
    <w:p w14:paraId="03A12493" w14:textId="6844D502" w:rsidR="00602252" w:rsidRDefault="00602252" w:rsidP="00602252">
      <w:pPr>
        <w:pStyle w:val="Titre2"/>
        <w:numPr>
          <w:ilvl w:val="0"/>
          <w:numId w:val="4"/>
        </w:numPr>
        <w:jc w:val="both"/>
        <w:rPr>
          <w:rFonts w:asciiTheme="majorHAnsi" w:hAnsiTheme="majorHAnsi" w:cstheme="majorHAnsi"/>
        </w:rPr>
      </w:pPr>
      <w:bookmarkStart w:id="117" w:name="_Toc53861901"/>
      <w:r w:rsidRPr="0020446B">
        <w:rPr>
          <w:rFonts w:asciiTheme="majorHAnsi" w:hAnsiTheme="majorHAnsi" w:cstheme="majorHAnsi"/>
        </w:rPr>
        <w:t>Objectifs</w:t>
      </w:r>
      <w:bookmarkEnd w:id="117"/>
    </w:p>
    <w:p w14:paraId="33AC8ACA" w14:textId="3795FDC2" w:rsidR="00602252" w:rsidRDefault="00602252" w:rsidP="00851D89">
      <w:pPr>
        <w:jc w:val="both"/>
        <w:rPr>
          <w:b w:val="0"/>
          <w:bCs/>
        </w:rPr>
      </w:pPr>
      <w:r w:rsidRPr="00851D89">
        <w:rPr>
          <w:b w:val="0"/>
          <w:bCs/>
        </w:rPr>
        <w:t xml:space="preserve">Lors de cette étape, nous allons introduire un codage de source dont l'objectif est de diminuer le Taux d'Erreur Binaire de </w:t>
      </w:r>
      <w:r w:rsidR="00983521">
        <w:rPr>
          <w:b w:val="0"/>
          <w:bCs/>
        </w:rPr>
        <w:t>la</w:t>
      </w:r>
      <w:r w:rsidRPr="00851D89">
        <w:rPr>
          <w:b w:val="0"/>
          <w:bCs/>
        </w:rPr>
        <w:t xml:space="preserve"> chaîne de transmission bruitée</w:t>
      </w:r>
      <w:r w:rsidR="00851D89" w:rsidRPr="00851D89">
        <w:rPr>
          <w:b w:val="0"/>
          <w:bCs/>
        </w:rPr>
        <w:t>. Ceci peut être l'occasion d'utiliser le formalisme des automates pour une implémentation concrète et de mettre en évidence l'intérêt pratique du déterminisme.</w:t>
      </w:r>
    </w:p>
    <w:p w14:paraId="196CFE0A" w14:textId="055A8EEB" w:rsidR="00851D89" w:rsidRDefault="00851D89" w:rsidP="00602252">
      <w:pPr>
        <w:rPr>
          <w:b w:val="0"/>
          <w:bCs/>
        </w:rPr>
      </w:pPr>
    </w:p>
    <w:p w14:paraId="378B9802" w14:textId="77777777" w:rsidR="007C3E4A" w:rsidRDefault="00851D89" w:rsidP="007C3E4A">
      <w:pPr>
        <w:keepNext/>
        <w:jc w:val="center"/>
      </w:pPr>
      <w:r>
        <w:rPr>
          <w:noProof/>
        </w:rPr>
        <w:drawing>
          <wp:inline distT="0" distB="0" distL="0" distR="0" wp14:anchorId="651FBFC4" wp14:editId="0391B9F6">
            <wp:extent cx="6718493" cy="531641"/>
            <wp:effectExtent l="0" t="0" r="635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6058" cy="536987"/>
                    </a:xfrm>
                    <a:prstGeom prst="rect">
                      <a:avLst/>
                    </a:prstGeom>
                  </pic:spPr>
                </pic:pic>
              </a:graphicData>
            </a:graphic>
          </wp:inline>
        </w:drawing>
      </w:r>
    </w:p>
    <w:p w14:paraId="7E297335" w14:textId="1CD409F4" w:rsidR="00851D89" w:rsidRPr="00851D89" w:rsidRDefault="007C3E4A" w:rsidP="007C3E4A">
      <w:pPr>
        <w:pStyle w:val="Lgende"/>
        <w:jc w:val="center"/>
        <w:rPr>
          <w:b w:val="0"/>
          <w:bCs/>
        </w:rPr>
      </w:pPr>
      <w:bookmarkStart w:id="118" w:name="_Toc53853740"/>
      <w:r>
        <w:t xml:space="preserve">Figure </w:t>
      </w:r>
      <w:r w:rsidR="00047DD0">
        <w:fldChar w:fldCharType="begin"/>
      </w:r>
      <w:r w:rsidR="00047DD0">
        <w:instrText xml:space="preserve"> SEQ Figure \* ARABIC </w:instrText>
      </w:r>
      <w:r w:rsidR="00047DD0">
        <w:fldChar w:fldCharType="separate"/>
      </w:r>
      <w:r w:rsidR="00DD4533">
        <w:rPr>
          <w:noProof/>
        </w:rPr>
        <w:t>31</w:t>
      </w:r>
      <w:r w:rsidR="00047DD0">
        <w:rPr>
          <w:noProof/>
        </w:rPr>
        <w:fldChar w:fldCharType="end"/>
      </w:r>
      <w:r>
        <w:t xml:space="preserve"> : schéma chaine de transmission étape 5</w:t>
      </w:r>
      <w:bookmarkEnd w:id="118"/>
    </w:p>
    <w:p w14:paraId="23457D5A" w14:textId="77777777" w:rsidR="007C3E4A" w:rsidRDefault="007C3E4A">
      <w:pPr>
        <w:spacing w:after="200"/>
        <w:rPr>
          <w:b w:val="0"/>
          <w:bCs/>
        </w:rPr>
      </w:pPr>
    </w:p>
    <w:p w14:paraId="6D5AF44B" w14:textId="5918B0DA" w:rsidR="00300274" w:rsidRDefault="00F55E94">
      <w:pPr>
        <w:spacing w:after="200"/>
        <w:rPr>
          <w:b w:val="0"/>
          <w:bCs/>
        </w:rPr>
      </w:pPr>
      <w:r w:rsidRPr="00300274">
        <w:rPr>
          <w:b w:val="0"/>
          <w:bCs/>
        </w:rPr>
        <w:t xml:space="preserve">L’encodeur se chargera de transformer un bit reçu en une séquence de trois bits à transmettre de la façon suivante : </w:t>
      </w:r>
    </w:p>
    <w:p w14:paraId="15C22191" w14:textId="415BB4D3" w:rsidR="00300274" w:rsidRPr="00300274" w:rsidRDefault="00F55E94" w:rsidP="00300274">
      <w:pPr>
        <w:pStyle w:val="Paragraphedeliste"/>
        <w:numPr>
          <w:ilvl w:val="0"/>
          <w:numId w:val="14"/>
        </w:numPr>
        <w:spacing w:after="200"/>
        <w:rPr>
          <w:b w:val="0"/>
          <w:bCs/>
        </w:rPr>
      </w:pPr>
      <w:r w:rsidRPr="00300274">
        <w:rPr>
          <w:b w:val="0"/>
          <w:bCs/>
        </w:rPr>
        <w:t xml:space="preserve">0 </w:t>
      </w:r>
      <w:r w:rsidR="00900CA2">
        <w:rPr>
          <w:b w:val="0"/>
          <w:bCs/>
        </w:rPr>
        <w:t xml:space="preserve">   </w:t>
      </w:r>
      <w:r w:rsidRPr="00300274">
        <w:sym w:font="Symbol" w:char="F0AE"/>
      </w:r>
      <w:r w:rsidRPr="00300274">
        <w:rPr>
          <w:b w:val="0"/>
          <w:bCs/>
        </w:rPr>
        <w:t xml:space="preserve"> 0 1</w:t>
      </w:r>
      <w:r w:rsidR="00BF4AB4">
        <w:rPr>
          <w:b w:val="0"/>
          <w:bCs/>
        </w:rPr>
        <w:t xml:space="preserve"> 0</w:t>
      </w:r>
      <w:r w:rsidRPr="00300274">
        <w:rPr>
          <w:b w:val="0"/>
          <w:bCs/>
        </w:rPr>
        <w:t xml:space="preserve"> </w:t>
      </w:r>
    </w:p>
    <w:p w14:paraId="19BA2874" w14:textId="45F46BFD" w:rsidR="00300274" w:rsidRPr="00300274" w:rsidRDefault="00F55E94" w:rsidP="00300274">
      <w:pPr>
        <w:pStyle w:val="Paragraphedeliste"/>
        <w:numPr>
          <w:ilvl w:val="0"/>
          <w:numId w:val="14"/>
        </w:numPr>
        <w:spacing w:after="200"/>
        <w:rPr>
          <w:b w:val="0"/>
          <w:bCs/>
        </w:rPr>
      </w:pPr>
      <w:r w:rsidRPr="00300274">
        <w:rPr>
          <w:b w:val="0"/>
          <w:bCs/>
        </w:rPr>
        <w:t xml:space="preserve">0 1 </w:t>
      </w:r>
      <w:r w:rsidRPr="00300274">
        <w:sym w:font="Symbol" w:char="F0AE"/>
      </w:r>
      <w:r w:rsidRPr="00300274">
        <w:rPr>
          <w:b w:val="0"/>
          <w:bCs/>
        </w:rPr>
        <w:t xml:space="preserve"> 1 0 1 </w:t>
      </w:r>
    </w:p>
    <w:p w14:paraId="2A75E343" w14:textId="485ED905" w:rsidR="00300274" w:rsidRDefault="00F55E94" w:rsidP="00BC177B">
      <w:pPr>
        <w:spacing w:after="200"/>
        <w:jc w:val="both"/>
        <w:rPr>
          <w:b w:val="0"/>
          <w:bCs/>
        </w:rPr>
      </w:pPr>
      <w:r w:rsidRPr="00300274">
        <w:rPr>
          <w:b w:val="0"/>
          <w:bCs/>
        </w:rPr>
        <w:t xml:space="preserve">Un avantage induit </w:t>
      </w:r>
      <w:r w:rsidR="00BC177B">
        <w:rPr>
          <w:b w:val="0"/>
          <w:bCs/>
        </w:rPr>
        <w:t>par</w:t>
      </w:r>
      <w:r w:rsidRPr="00300274">
        <w:rPr>
          <w:b w:val="0"/>
          <w:bCs/>
        </w:rPr>
        <w:t xml:space="preserve"> ce codage est de faciliter la synchronisation émetteur-récepteur du système de transmission en faisant en sorte qu'il n'y ait jamais plus de deux bits consécutifs de même valeur dans le signal transmis.</w:t>
      </w:r>
    </w:p>
    <w:p w14:paraId="12157FE6" w14:textId="7FAC0408" w:rsidR="00300274" w:rsidRDefault="00300274" w:rsidP="00BC177B">
      <w:pPr>
        <w:spacing w:after="200"/>
        <w:jc w:val="both"/>
        <w:rPr>
          <w:b w:val="0"/>
          <w:bCs/>
        </w:rPr>
      </w:pPr>
      <w:r w:rsidRPr="00B420DD">
        <w:rPr>
          <w:b w:val="0"/>
          <w:bCs/>
        </w:rPr>
        <w:t xml:space="preserve">Un deuxième avantage </w:t>
      </w:r>
      <w:r w:rsidR="00BC177B">
        <w:rPr>
          <w:b w:val="0"/>
          <w:bCs/>
        </w:rPr>
        <w:t>du</w:t>
      </w:r>
      <w:r w:rsidRPr="00B420DD">
        <w:rPr>
          <w:b w:val="0"/>
          <w:bCs/>
        </w:rPr>
        <w:t xml:space="preserve"> codage est de permettre de détecter à la réception une erreur de transmission sur un </w:t>
      </w:r>
      <w:r w:rsidR="00BC177B">
        <w:rPr>
          <w:b w:val="0"/>
          <w:bCs/>
        </w:rPr>
        <w:t>symbole</w:t>
      </w:r>
      <w:r w:rsidRPr="00B420DD">
        <w:rPr>
          <w:b w:val="0"/>
          <w:bCs/>
        </w:rPr>
        <w:t xml:space="preserve"> et</w:t>
      </w:r>
      <w:r w:rsidR="00BC177B">
        <w:rPr>
          <w:b w:val="0"/>
          <w:bCs/>
        </w:rPr>
        <w:t xml:space="preserve"> d’être capable de trouver le bon décodage</w:t>
      </w:r>
      <w:r w:rsidRPr="00B420DD">
        <w:rPr>
          <w:b w:val="0"/>
          <w:bCs/>
        </w:rPr>
        <w:t xml:space="preserve">. Si </w:t>
      </w:r>
      <w:r w:rsidR="009F2074">
        <w:rPr>
          <w:b w:val="0"/>
          <w:bCs/>
        </w:rPr>
        <w:t xml:space="preserve">un </w:t>
      </w:r>
      <w:r w:rsidR="00F05A6B">
        <w:rPr>
          <w:b w:val="0"/>
          <w:bCs/>
        </w:rPr>
        <w:t>symbole</w:t>
      </w:r>
      <w:r w:rsidRPr="00B420DD">
        <w:rPr>
          <w:b w:val="0"/>
          <w:bCs/>
        </w:rPr>
        <w:t xml:space="preserve"> de 3 bits n'est pas 010 ou 101, on recherchera duquel il est le plus proche. (</w:t>
      </w:r>
      <w:r w:rsidRPr="00B420DD">
        <w:rPr>
          <w:b w:val="0"/>
          <w:bCs/>
        </w:rPr>
        <w:sym w:font="Symbol" w:char="F0DB"/>
      </w:r>
      <w:r w:rsidRPr="00B420DD">
        <w:rPr>
          <w:b w:val="0"/>
          <w:bCs/>
        </w:rPr>
        <w:t xml:space="preserve"> en modifiant un seul des 3 bits reçus, on retrouve 010 ou 101). Le décodeur se chargera donc de transformer les </w:t>
      </w:r>
      <w:r w:rsidR="00F05A6B">
        <w:rPr>
          <w:b w:val="0"/>
          <w:bCs/>
        </w:rPr>
        <w:t>symboles</w:t>
      </w:r>
      <w:r w:rsidRPr="00B420DD">
        <w:rPr>
          <w:b w:val="0"/>
          <w:bCs/>
        </w:rPr>
        <w:t xml:space="preserve"> de 3 bits reçus en un bit à transmettre de la façon suivante :</w:t>
      </w:r>
    </w:p>
    <w:p w14:paraId="125A07AF" w14:textId="114946A4" w:rsidR="00B420DD" w:rsidRPr="00B420DD" w:rsidRDefault="00B420DD" w:rsidP="00B420DD">
      <w:pPr>
        <w:pStyle w:val="Paragraphedeliste"/>
        <w:numPr>
          <w:ilvl w:val="0"/>
          <w:numId w:val="14"/>
        </w:numPr>
        <w:spacing w:after="200"/>
        <w:rPr>
          <w:b w:val="0"/>
          <w:bCs/>
        </w:rPr>
      </w:pPr>
      <w:r w:rsidRPr="00B420DD">
        <w:rPr>
          <w:b w:val="0"/>
          <w:bCs/>
        </w:rPr>
        <w:t xml:space="preserve">0 </w:t>
      </w:r>
      <w:r w:rsidRPr="00B420DD">
        <w:rPr>
          <w:color w:val="FF0000"/>
        </w:rPr>
        <w:t>0</w:t>
      </w:r>
      <w:r w:rsidRPr="00B420DD">
        <w:rPr>
          <w:b w:val="0"/>
          <w:bCs/>
        </w:rPr>
        <w:t xml:space="preserve"> 0 </w:t>
      </w:r>
      <w:r w:rsidRPr="00B420DD">
        <w:rPr>
          <w:b w:val="0"/>
          <w:bCs/>
        </w:rPr>
        <w:sym w:font="Symbol" w:char="F0AE"/>
      </w:r>
      <w:r w:rsidRPr="00B420DD">
        <w:rPr>
          <w:b w:val="0"/>
          <w:bCs/>
        </w:rPr>
        <w:t xml:space="preserve">  0 </w:t>
      </w:r>
    </w:p>
    <w:p w14:paraId="57C581B2" w14:textId="460A3969" w:rsidR="00B420DD" w:rsidRPr="00B420DD" w:rsidRDefault="00B420DD" w:rsidP="00B420DD">
      <w:pPr>
        <w:pStyle w:val="Paragraphedeliste"/>
        <w:numPr>
          <w:ilvl w:val="0"/>
          <w:numId w:val="14"/>
        </w:numPr>
        <w:spacing w:after="200"/>
        <w:rPr>
          <w:b w:val="0"/>
          <w:bCs/>
        </w:rPr>
      </w:pPr>
      <w:r w:rsidRPr="00B420DD">
        <w:rPr>
          <w:color w:val="FF0000"/>
        </w:rPr>
        <w:t>0</w:t>
      </w:r>
      <w:r w:rsidRPr="00B420DD">
        <w:rPr>
          <w:b w:val="0"/>
          <w:bCs/>
        </w:rPr>
        <w:t xml:space="preserve"> 0 1 </w:t>
      </w:r>
      <w:r w:rsidRPr="00B420DD">
        <w:rPr>
          <w:b w:val="0"/>
          <w:bCs/>
        </w:rPr>
        <w:sym w:font="Symbol" w:char="F0AE"/>
      </w:r>
      <w:r w:rsidRPr="00B420DD">
        <w:rPr>
          <w:b w:val="0"/>
          <w:bCs/>
        </w:rPr>
        <w:t xml:space="preserve">  1</w:t>
      </w:r>
    </w:p>
    <w:p w14:paraId="51F0E38A" w14:textId="1CC00EA1" w:rsidR="00B420DD" w:rsidRPr="00B420DD" w:rsidRDefault="00B420DD" w:rsidP="00B420DD">
      <w:pPr>
        <w:pStyle w:val="Paragraphedeliste"/>
        <w:numPr>
          <w:ilvl w:val="0"/>
          <w:numId w:val="14"/>
        </w:numPr>
        <w:spacing w:after="200"/>
        <w:rPr>
          <w:b w:val="0"/>
          <w:bCs/>
        </w:rPr>
      </w:pPr>
      <w:r w:rsidRPr="00B420DD">
        <w:rPr>
          <w:b w:val="0"/>
          <w:bCs/>
        </w:rPr>
        <w:t xml:space="preserve"> 0 1 0 </w:t>
      </w:r>
      <w:r w:rsidRPr="00B420DD">
        <w:rPr>
          <w:b w:val="0"/>
          <w:bCs/>
        </w:rPr>
        <w:sym w:font="Symbol" w:char="F0AE"/>
      </w:r>
      <w:r w:rsidRPr="00B420DD">
        <w:rPr>
          <w:b w:val="0"/>
          <w:bCs/>
        </w:rPr>
        <w:t xml:space="preserve"> 0 </w:t>
      </w:r>
    </w:p>
    <w:p w14:paraId="7D6AEDDF" w14:textId="36AA8056" w:rsidR="00B420DD" w:rsidRPr="00B420DD" w:rsidRDefault="00B420DD" w:rsidP="00B420DD">
      <w:pPr>
        <w:pStyle w:val="Paragraphedeliste"/>
        <w:numPr>
          <w:ilvl w:val="0"/>
          <w:numId w:val="14"/>
        </w:numPr>
        <w:spacing w:after="200"/>
        <w:rPr>
          <w:b w:val="0"/>
          <w:bCs/>
        </w:rPr>
      </w:pPr>
      <w:r w:rsidRPr="00B420DD">
        <w:rPr>
          <w:b w:val="0"/>
          <w:bCs/>
        </w:rPr>
        <w:t xml:space="preserve">0 1 </w:t>
      </w:r>
      <w:r w:rsidRPr="00B420DD">
        <w:rPr>
          <w:color w:val="FF0000"/>
        </w:rPr>
        <w:t>1</w:t>
      </w:r>
      <w:r w:rsidRPr="00B420DD">
        <w:rPr>
          <w:b w:val="0"/>
          <w:bCs/>
        </w:rPr>
        <w:t xml:space="preserve"> </w:t>
      </w:r>
      <w:r w:rsidRPr="00B420DD">
        <w:rPr>
          <w:b w:val="0"/>
          <w:bCs/>
        </w:rPr>
        <w:sym w:font="Symbol" w:char="F0AE"/>
      </w:r>
      <w:r w:rsidRPr="00B420DD">
        <w:rPr>
          <w:b w:val="0"/>
          <w:bCs/>
        </w:rPr>
        <w:t xml:space="preserve">  0 </w:t>
      </w:r>
    </w:p>
    <w:p w14:paraId="1CCC57A1" w14:textId="470F728E" w:rsidR="00B420DD" w:rsidRPr="00B420DD" w:rsidRDefault="00B420DD" w:rsidP="00B420DD">
      <w:pPr>
        <w:pStyle w:val="Paragraphedeliste"/>
        <w:numPr>
          <w:ilvl w:val="0"/>
          <w:numId w:val="14"/>
        </w:numPr>
        <w:spacing w:after="200"/>
        <w:rPr>
          <w:b w:val="0"/>
          <w:bCs/>
        </w:rPr>
      </w:pPr>
      <w:r w:rsidRPr="00B420DD">
        <w:rPr>
          <w:b w:val="0"/>
          <w:bCs/>
        </w:rPr>
        <w:t xml:space="preserve">1 0 </w:t>
      </w:r>
      <w:r w:rsidRPr="00B420DD">
        <w:rPr>
          <w:color w:val="FF0000"/>
        </w:rPr>
        <w:t>0</w:t>
      </w:r>
      <w:r w:rsidRPr="00B420DD">
        <w:rPr>
          <w:b w:val="0"/>
          <w:bCs/>
        </w:rPr>
        <w:t xml:space="preserve"> </w:t>
      </w:r>
      <w:r w:rsidRPr="00B420DD">
        <w:rPr>
          <w:b w:val="0"/>
          <w:bCs/>
        </w:rPr>
        <w:sym w:font="Symbol" w:char="F0AE"/>
      </w:r>
      <w:r w:rsidRPr="00B420DD">
        <w:rPr>
          <w:b w:val="0"/>
          <w:bCs/>
        </w:rPr>
        <w:t xml:space="preserve">  1 </w:t>
      </w:r>
    </w:p>
    <w:p w14:paraId="508CEB88" w14:textId="0EC56DBC" w:rsidR="00B420DD" w:rsidRPr="00B420DD" w:rsidRDefault="00B420DD" w:rsidP="00B420DD">
      <w:pPr>
        <w:pStyle w:val="Paragraphedeliste"/>
        <w:numPr>
          <w:ilvl w:val="0"/>
          <w:numId w:val="14"/>
        </w:numPr>
        <w:spacing w:after="200"/>
        <w:rPr>
          <w:b w:val="0"/>
          <w:bCs/>
        </w:rPr>
      </w:pPr>
      <w:r w:rsidRPr="00B420DD">
        <w:rPr>
          <w:b w:val="0"/>
          <w:bCs/>
        </w:rPr>
        <w:t xml:space="preserve">1 0 1 </w:t>
      </w:r>
      <w:r w:rsidRPr="00B420DD">
        <w:rPr>
          <w:b w:val="0"/>
          <w:bCs/>
        </w:rPr>
        <w:sym w:font="Symbol" w:char="F0AE"/>
      </w:r>
      <w:r w:rsidRPr="00B420DD">
        <w:rPr>
          <w:b w:val="0"/>
          <w:bCs/>
        </w:rPr>
        <w:t xml:space="preserve">  1 </w:t>
      </w:r>
    </w:p>
    <w:p w14:paraId="40C0F1FE" w14:textId="278B4559" w:rsidR="001305AF" w:rsidRDefault="00B420DD" w:rsidP="00B420DD">
      <w:pPr>
        <w:pStyle w:val="Paragraphedeliste"/>
        <w:numPr>
          <w:ilvl w:val="0"/>
          <w:numId w:val="14"/>
        </w:numPr>
        <w:spacing w:after="200"/>
        <w:rPr>
          <w:b w:val="0"/>
          <w:bCs/>
        </w:rPr>
      </w:pPr>
      <w:r w:rsidRPr="00B420DD">
        <w:rPr>
          <w:color w:val="FF0000"/>
        </w:rPr>
        <w:t>1</w:t>
      </w:r>
      <w:r w:rsidRPr="00B420DD">
        <w:rPr>
          <w:b w:val="0"/>
          <w:bCs/>
        </w:rPr>
        <w:t xml:space="preserve"> 1 0 </w:t>
      </w:r>
      <w:r w:rsidRPr="00B420DD">
        <w:rPr>
          <w:b w:val="0"/>
          <w:bCs/>
        </w:rPr>
        <w:sym w:font="Symbol" w:char="F0AE"/>
      </w:r>
      <w:r w:rsidRPr="00B420DD">
        <w:rPr>
          <w:b w:val="0"/>
          <w:bCs/>
        </w:rPr>
        <w:t xml:space="preserve">  0</w:t>
      </w:r>
    </w:p>
    <w:p w14:paraId="24F02D78" w14:textId="689DAE61" w:rsidR="00B420DD" w:rsidRDefault="00B420DD" w:rsidP="00B420DD">
      <w:pPr>
        <w:pStyle w:val="Paragraphedeliste"/>
        <w:numPr>
          <w:ilvl w:val="0"/>
          <w:numId w:val="14"/>
        </w:numPr>
        <w:spacing w:after="200"/>
        <w:rPr>
          <w:b w:val="0"/>
          <w:bCs/>
        </w:rPr>
      </w:pPr>
      <w:r>
        <w:rPr>
          <w:b w:val="0"/>
          <w:bCs/>
        </w:rPr>
        <w:t xml:space="preserve">1 </w:t>
      </w:r>
      <w:r w:rsidRPr="00B420DD">
        <w:rPr>
          <w:color w:val="FF0000"/>
        </w:rPr>
        <w:t>1</w:t>
      </w:r>
      <w:r>
        <w:rPr>
          <w:b w:val="0"/>
          <w:bCs/>
        </w:rPr>
        <w:t xml:space="preserve"> 1</w:t>
      </w:r>
      <w:r w:rsidRPr="00B420DD">
        <w:rPr>
          <w:b w:val="0"/>
          <w:bCs/>
        </w:rPr>
        <w:t xml:space="preserve"> </w:t>
      </w:r>
      <w:r w:rsidRPr="00B420DD">
        <w:rPr>
          <w:b w:val="0"/>
          <w:bCs/>
        </w:rPr>
        <w:sym w:font="Symbol" w:char="F0AE"/>
      </w:r>
      <w:r w:rsidRPr="00B420DD">
        <w:rPr>
          <w:b w:val="0"/>
          <w:bCs/>
        </w:rPr>
        <w:t xml:space="preserve">  </w:t>
      </w:r>
      <w:r>
        <w:rPr>
          <w:b w:val="0"/>
          <w:bCs/>
        </w:rPr>
        <w:t>1</w:t>
      </w:r>
    </w:p>
    <w:p w14:paraId="0437A7FE" w14:textId="5B99EE26" w:rsidR="00B420DD" w:rsidRPr="00B420DD" w:rsidRDefault="009F2074" w:rsidP="00B420DD">
      <w:pPr>
        <w:spacing w:after="200"/>
        <w:rPr>
          <w:b w:val="0"/>
          <w:bCs/>
        </w:rPr>
      </w:pPr>
      <w:r w:rsidRPr="009F2074">
        <w:rPr>
          <w:b w:val="0"/>
          <w:bCs/>
          <w:i/>
          <w:iCs/>
          <w:u w:val="single"/>
        </w:rPr>
        <w:t>Remarque</w:t>
      </w:r>
      <w:r>
        <w:rPr>
          <w:b w:val="0"/>
          <w:bCs/>
        </w:rPr>
        <w:t xml:space="preserve"> : </w:t>
      </w:r>
      <w:r w:rsidR="00B420DD">
        <w:rPr>
          <w:b w:val="0"/>
          <w:bCs/>
        </w:rPr>
        <w:t>L</w:t>
      </w:r>
      <w:r w:rsidR="00B420DD" w:rsidRPr="00B420DD">
        <w:rPr>
          <w:b w:val="0"/>
          <w:bCs/>
        </w:rPr>
        <w:t xml:space="preserve">e bit considéré erroné, dans les paquets de 3 bits est celui en </w:t>
      </w:r>
      <w:r w:rsidR="00B420DD">
        <w:rPr>
          <w:b w:val="0"/>
          <w:bCs/>
        </w:rPr>
        <w:t>rouge</w:t>
      </w:r>
      <w:r w:rsidR="00B420DD" w:rsidRPr="00B420DD">
        <w:rPr>
          <w:b w:val="0"/>
          <w:bCs/>
        </w:rPr>
        <w:t>.</w:t>
      </w:r>
    </w:p>
    <w:p w14:paraId="3B9794B1" w14:textId="7D949667" w:rsidR="00B420DD" w:rsidRDefault="00B420DD" w:rsidP="00B420DD">
      <w:pPr>
        <w:pStyle w:val="Paragraphedeliste"/>
        <w:spacing w:after="200"/>
      </w:pPr>
    </w:p>
    <w:p w14:paraId="38CDA78A" w14:textId="70AB892F" w:rsidR="00D8418C" w:rsidRDefault="00D8418C" w:rsidP="00B420DD">
      <w:pPr>
        <w:pStyle w:val="Paragraphedeliste"/>
        <w:spacing w:after="200"/>
      </w:pPr>
    </w:p>
    <w:p w14:paraId="67961EA1" w14:textId="567BB02E" w:rsidR="00D8418C" w:rsidRDefault="00D8418C" w:rsidP="00D8418C">
      <w:pPr>
        <w:pStyle w:val="Titre2"/>
        <w:numPr>
          <w:ilvl w:val="0"/>
          <w:numId w:val="4"/>
        </w:numPr>
      </w:pPr>
      <w:r>
        <w:br w:type="page"/>
      </w:r>
      <w:bookmarkStart w:id="119" w:name="_Toc53861902"/>
      <w:r w:rsidRPr="007C1AEE">
        <w:lastRenderedPageBreak/>
        <w:t>Analyse des actions à mener</w:t>
      </w:r>
      <w:bookmarkEnd w:id="119"/>
    </w:p>
    <w:p w14:paraId="001398FE" w14:textId="7C615B97" w:rsidR="00D634B5" w:rsidRPr="00D634B5" w:rsidRDefault="00D634B5" w:rsidP="00D634B5">
      <w:pPr>
        <w:rPr>
          <w:b w:val="0"/>
          <w:bCs/>
        </w:rPr>
      </w:pPr>
      <w:r w:rsidRPr="00D634B5">
        <w:rPr>
          <w:b w:val="0"/>
          <w:bCs/>
        </w:rPr>
        <w:t>Dans cette 5</w:t>
      </w:r>
      <w:r w:rsidRPr="00D634B5">
        <w:rPr>
          <w:b w:val="0"/>
          <w:bCs/>
          <w:vertAlign w:val="superscript"/>
        </w:rPr>
        <w:t>ème</w:t>
      </w:r>
      <w:r w:rsidRPr="00D634B5">
        <w:rPr>
          <w:b w:val="0"/>
          <w:bCs/>
        </w:rPr>
        <w:t xml:space="preserve"> étape du projet nous avons trois actions à mener : </w:t>
      </w:r>
    </w:p>
    <w:p w14:paraId="13EEFE6C" w14:textId="77777777" w:rsidR="00D634B5" w:rsidRPr="00D634B5" w:rsidRDefault="00D634B5" w:rsidP="00D634B5"/>
    <w:p w14:paraId="611F9254" w14:textId="1AE3B47B" w:rsidR="00D634B5" w:rsidRDefault="00C426F8" w:rsidP="00D634B5">
      <w:pPr>
        <w:pStyle w:val="Paragraphedeliste"/>
        <w:numPr>
          <w:ilvl w:val="0"/>
          <w:numId w:val="14"/>
        </w:numPr>
        <w:spacing w:after="200"/>
        <w:jc w:val="both"/>
        <w:rPr>
          <w:b w:val="0"/>
          <w:bCs/>
        </w:rPr>
      </w:pPr>
      <w:r w:rsidRPr="00D634B5">
        <w:rPr>
          <w:b w:val="0"/>
          <w:bCs/>
        </w:rPr>
        <w:t xml:space="preserve">Intégrez le codage de canal dans </w:t>
      </w:r>
      <w:r w:rsidR="00DD2DC7">
        <w:rPr>
          <w:b w:val="0"/>
          <w:bCs/>
        </w:rPr>
        <w:t>notre</w:t>
      </w:r>
      <w:r w:rsidRPr="00D634B5">
        <w:rPr>
          <w:b w:val="0"/>
          <w:bCs/>
        </w:rPr>
        <w:t xml:space="preserve"> chaîne de transmission. Une nouvelle option de simulation '- codeur' en activera l'utilisation (pas d'utilisation par défaut).</w:t>
      </w:r>
    </w:p>
    <w:p w14:paraId="3A742194" w14:textId="77777777" w:rsidR="00D634B5" w:rsidRPr="00D634B5" w:rsidRDefault="00D634B5" w:rsidP="00D634B5">
      <w:pPr>
        <w:pStyle w:val="Paragraphedeliste"/>
        <w:spacing w:after="200"/>
        <w:jc w:val="both"/>
        <w:rPr>
          <w:b w:val="0"/>
          <w:bCs/>
        </w:rPr>
      </w:pPr>
    </w:p>
    <w:p w14:paraId="38FBE1B0" w14:textId="5EF72C2B" w:rsidR="00D634B5" w:rsidRPr="00D634B5" w:rsidRDefault="00D634B5" w:rsidP="00D634B5">
      <w:pPr>
        <w:pStyle w:val="Paragraphedeliste"/>
        <w:numPr>
          <w:ilvl w:val="0"/>
          <w:numId w:val="14"/>
        </w:numPr>
        <w:spacing w:after="200"/>
        <w:jc w:val="both"/>
        <w:rPr>
          <w:b w:val="0"/>
          <w:bCs/>
        </w:rPr>
      </w:pPr>
      <w:r w:rsidRPr="00D634B5">
        <w:rPr>
          <w:b w:val="0"/>
          <w:bCs/>
        </w:rPr>
        <w:t>Mesur</w:t>
      </w:r>
      <w:r w:rsidR="00DD2DC7">
        <w:rPr>
          <w:b w:val="0"/>
          <w:bCs/>
        </w:rPr>
        <w:t>er</w:t>
      </w:r>
      <w:r w:rsidRPr="00D634B5">
        <w:rPr>
          <w:b w:val="0"/>
          <w:bCs/>
        </w:rPr>
        <w:t xml:space="preserve"> l'intérêt d'un tel procédé : </w:t>
      </w:r>
      <w:r w:rsidR="00DD2DC7">
        <w:rPr>
          <w:b w:val="0"/>
          <w:bCs/>
        </w:rPr>
        <w:t xml:space="preserve">voir </w:t>
      </w:r>
      <w:r w:rsidRPr="00D634B5">
        <w:rPr>
          <w:b w:val="0"/>
          <w:bCs/>
        </w:rPr>
        <w:t xml:space="preserve">quelle amélioration </w:t>
      </w:r>
      <w:r w:rsidR="00DD2DC7">
        <w:rPr>
          <w:b w:val="0"/>
          <w:bCs/>
        </w:rPr>
        <w:t xml:space="preserve">cela </w:t>
      </w:r>
      <w:r w:rsidRPr="00D634B5">
        <w:rPr>
          <w:b w:val="0"/>
          <w:bCs/>
        </w:rPr>
        <w:t>apporte au TEB selon les principaux paramètres de simulation (notamment forme d'onde et SNR)</w:t>
      </w:r>
      <w:r w:rsidR="00DD2DC7">
        <w:rPr>
          <w:b w:val="0"/>
          <w:bCs/>
        </w:rPr>
        <w:t>.</w:t>
      </w:r>
    </w:p>
    <w:p w14:paraId="63458806" w14:textId="77777777" w:rsidR="00D634B5" w:rsidRPr="00D634B5" w:rsidRDefault="00D634B5" w:rsidP="00D634B5">
      <w:pPr>
        <w:pStyle w:val="Paragraphedeliste"/>
        <w:rPr>
          <w:b w:val="0"/>
          <w:bCs/>
        </w:rPr>
      </w:pPr>
    </w:p>
    <w:p w14:paraId="689C5B95" w14:textId="6BCECE98" w:rsidR="00D634B5" w:rsidRPr="00D634B5" w:rsidRDefault="00DD2DC7" w:rsidP="00D634B5">
      <w:pPr>
        <w:pStyle w:val="Paragraphedeliste"/>
        <w:numPr>
          <w:ilvl w:val="0"/>
          <w:numId w:val="14"/>
        </w:numPr>
        <w:spacing w:after="200"/>
        <w:jc w:val="both"/>
        <w:rPr>
          <w:b w:val="0"/>
          <w:bCs/>
        </w:rPr>
      </w:pPr>
      <w:r>
        <w:rPr>
          <w:b w:val="0"/>
          <w:bCs/>
        </w:rPr>
        <w:t>Vérifier si le</w:t>
      </w:r>
      <w:r w:rsidR="00D634B5" w:rsidRPr="00D634B5">
        <w:rPr>
          <w:b w:val="0"/>
          <w:bCs/>
        </w:rPr>
        <w:t xml:space="preserve"> simulateur permet de mettre en évidence </w:t>
      </w:r>
      <w:r>
        <w:rPr>
          <w:b w:val="0"/>
          <w:bCs/>
        </w:rPr>
        <w:t xml:space="preserve">une </w:t>
      </w:r>
      <w:r w:rsidR="00D634B5" w:rsidRPr="00D634B5">
        <w:rPr>
          <w:b w:val="0"/>
          <w:bCs/>
        </w:rPr>
        <w:t>amélioration de synchronisation émetteur/récepteur</w:t>
      </w:r>
      <w:r>
        <w:rPr>
          <w:b w:val="0"/>
          <w:bCs/>
        </w:rPr>
        <w:t>,</w:t>
      </w:r>
      <w:r w:rsidR="00D634B5" w:rsidRPr="00D634B5">
        <w:rPr>
          <w:b w:val="0"/>
          <w:bCs/>
        </w:rPr>
        <w:t xml:space="preserve"> promise par le transducteur.</w:t>
      </w:r>
    </w:p>
    <w:p w14:paraId="389F8945" w14:textId="52A1810B" w:rsidR="004335D3" w:rsidRDefault="004335D3" w:rsidP="004335D3">
      <w:pPr>
        <w:spacing w:after="200"/>
        <w:rPr>
          <w:rFonts w:asciiTheme="majorHAnsi" w:hAnsiTheme="majorHAnsi" w:cstheme="majorHAnsi"/>
        </w:rPr>
      </w:pPr>
    </w:p>
    <w:p w14:paraId="7F5C8D10" w14:textId="311BB5D6" w:rsidR="00F808C3" w:rsidRDefault="00F808C3" w:rsidP="00F808C3">
      <w:pPr>
        <w:pStyle w:val="Titre2"/>
        <w:numPr>
          <w:ilvl w:val="0"/>
          <w:numId w:val="4"/>
        </w:numPr>
      </w:pPr>
      <w:bookmarkStart w:id="120" w:name="_Toc53861903"/>
      <w:r>
        <w:t>Programmation :</w:t>
      </w:r>
      <w:bookmarkEnd w:id="120"/>
    </w:p>
    <w:p w14:paraId="18E076C3" w14:textId="5C161CBE" w:rsidR="00F808C3" w:rsidRDefault="000602AF" w:rsidP="000602AF">
      <w:pPr>
        <w:pStyle w:val="Contenu"/>
      </w:pPr>
      <w:r>
        <w:t xml:space="preserve">Pour notre décodeur nous avons réalisé une matrice de décision. Celle-ci traite les éléments par paquet de 3 bits. De cette façon nous pouvons </w:t>
      </w:r>
      <w:r w:rsidR="00625B40">
        <w:t>diminuer les erreurs binaires même si le symbole contient une partie erronée.</w:t>
      </w:r>
    </w:p>
    <w:p w14:paraId="57599F88" w14:textId="2449FD93" w:rsidR="00625B40" w:rsidRDefault="00625B40" w:rsidP="000602AF">
      <w:pPr>
        <w:pStyle w:val="Contenu"/>
      </w:pPr>
    </w:p>
    <w:p w14:paraId="4591A9B9" w14:textId="4D581A54" w:rsidR="00625B40" w:rsidRDefault="00625B40" w:rsidP="000602AF">
      <w:pPr>
        <w:pStyle w:val="Contenu"/>
      </w:pPr>
      <w:r>
        <w:t>Voici un extrait du code qui effectue l’opération décrite ci-dessus :</w:t>
      </w:r>
    </w:p>
    <w:p w14:paraId="056A043A" w14:textId="1D21A4DD" w:rsidR="00F808C3" w:rsidRDefault="00F808C3">
      <w:pPr>
        <w:spacing w:after="200"/>
        <w:rPr>
          <w:rFonts w:eastAsiaTheme="majorEastAsia" w:cstheme="majorBidi"/>
          <w:b w:val="0"/>
          <w:sz w:val="36"/>
          <w:szCs w:val="26"/>
        </w:rPr>
      </w:pPr>
      <w:r>
        <w:rPr>
          <w:noProof/>
        </w:rPr>
        <mc:AlternateContent>
          <mc:Choice Requires="wps">
            <w:drawing>
              <wp:anchor distT="0" distB="0" distL="114300" distR="114300" simplePos="0" relativeHeight="251724800" behindDoc="0" locked="0" layoutInCell="1" allowOverlap="1" wp14:anchorId="2EBE8622" wp14:editId="5D71C500">
                <wp:simplePos x="0" y="0"/>
                <wp:positionH relativeFrom="margin">
                  <wp:align>right</wp:align>
                </wp:positionH>
                <wp:positionV relativeFrom="paragraph">
                  <wp:posOffset>144532</wp:posOffset>
                </wp:positionV>
                <wp:extent cx="6344892" cy="3713259"/>
                <wp:effectExtent l="0" t="0" r="18415" b="20955"/>
                <wp:wrapNone/>
                <wp:docPr id="77" name="Zone de texte 77"/>
                <wp:cNvGraphicFramePr/>
                <a:graphic xmlns:a="http://schemas.openxmlformats.org/drawingml/2006/main">
                  <a:graphicData uri="http://schemas.microsoft.com/office/word/2010/wordprocessingShape">
                    <wps:wsp>
                      <wps:cNvSpPr txBox="1"/>
                      <wps:spPr>
                        <a:xfrm>
                          <a:off x="0" y="0"/>
                          <a:ext cx="6344892" cy="3713259"/>
                        </a:xfrm>
                        <a:prstGeom prst="rect">
                          <a:avLst/>
                        </a:prstGeom>
                        <a:solidFill>
                          <a:schemeClr val="lt1"/>
                        </a:solidFill>
                        <a:ln w="6350">
                          <a:solidFill>
                            <a:prstClr val="black"/>
                          </a:solidFill>
                        </a:ln>
                      </wps:spPr>
                      <wps:txb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8622" id="Zone de texte 77" o:spid="_x0000_s1045" type="#_x0000_t202" style="position:absolute;margin-left:448.4pt;margin-top:11.4pt;width:499.6pt;height:292.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" fillcolor="white [3201]" strokeweight=".5pt">
                <v:textbox>
                  <w:txbxContent>
                    <w:p w14:paraId="0945E43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C586C0"/>
                          <w:sz w:val="21"/>
                          <w:szCs w:val="21"/>
                          <w:lang w:val="en-GB" w:eastAsia="fr-FR"/>
                        </w:rPr>
                        <w:t>for</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int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B5CEA8"/>
                          <w:sz w:val="21"/>
                          <w:szCs w:val="21"/>
                          <w:lang w:val="en-GB" w:eastAsia="fr-FR"/>
                        </w:rPr>
                        <w:t>0</w:t>
                      </w:r>
                      <w:r w:rsidRPr="00F808C3">
                        <w:rPr>
                          <w:rFonts w:ascii="Consolas" w:eastAsia="Times New Roman" w:hAnsi="Consolas" w:cs="Times New Roman"/>
                          <w:b w:val="0"/>
                          <w:color w:val="D4D4D4"/>
                          <w:sz w:val="21"/>
                          <w:szCs w:val="21"/>
                          <w:lang w:val="en-GB" w:eastAsia="fr-FR"/>
                        </w:rPr>
                        <w:t>; i &lt; nb; i += </w:t>
                      </w:r>
                      <w:r w:rsidRPr="00F808C3">
                        <w:rPr>
                          <w:rFonts w:ascii="Consolas" w:eastAsia="Times New Roman" w:hAnsi="Consolas" w:cs="Times New Roman"/>
                          <w:b w:val="0"/>
                          <w:color w:val="B5CEA8"/>
                          <w:sz w:val="21"/>
                          <w:szCs w:val="21"/>
                          <w:lang w:val="en-GB" w:eastAsia="fr-FR"/>
                        </w:rPr>
                        <w:t>3</w:t>
                      </w:r>
                      <w:r w:rsidRPr="00F808C3">
                        <w:rPr>
                          <w:rFonts w:ascii="Consolas" w:eastAsia="Times New Roman" w:hAnsi="Consolas" w:cs="Times New Roman"/>
                          <w:b w:val="0"/>
                          <w:color w:val="D4D4D4"/>
                          <w:sz w:val="21"/>
                          <w:szCs w:val="21"/>
                          <w:lang w:val="en-GB" w:eastAsia="fr-FR"/>
                        </w:rPr>
                        <w:t>) {</w:t>
                      </w:r>
                    </w:p>
                    <w:p w14:paraId="5950773B"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4EC9B0"/>
                          <w:sz w:val="21"/>
                          <w:szCs w:val="21"/>
                          <w:lang w:val="en-GB" w:eastAsia="fr-FR"/>
                        </w:rPr>
                        <w:t>String</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temp</w:t>
                      </w:r>
                      <w:r w:rsidRPr="00F808C3">
                        <w:rPr>
                          <w:rFonts w:ascii="Consolas" w:eastAsia="Times New Roman" w:hAnsi="Consolas" w:cs="Times New Roman"/>
                          <w:b w:val="0"/>
                          <w:color w:val="D4D4D4"/>
                          <w:sz w:val="21"/>
                          <w:szCs w:val="21"/>
                          <w:lang w:val="en-GB" w:eastAsia="fr-FR"/>
                        </w:rPr>
                        <w:t> = </w:t>
                      </w:r>
                      <w:r w:rsidRPr="00F808C3">
                        <w:rPr>
                          <w:rFonts w:ascii="Consolas" w:eastAsia="Times New Roman" w:hAnsi="Consolas" w:cs="Times New Roman"/>
                          <w:b w:val="0"/>
                          <w:color w:val="CE9178"/>
                          <w:sz w:val="21"/>
                          <w:szCs w:val="21"/>
                          <w:lang w:val="en-GB" w:eastAsia="fr-FR"/>
                        </w:rPr>
                        <w:t>""</w:t>
                      </w:r>
                      <w:r w:rsidRPr="00F808C3">
                        <w:rPr>
                          <w:rFonts w:ascii="Consolas" w:eastAsia="Times New Roman" w:hAnsi="Consolas" w:cs="Times New Roman"/>
                          <w:b w:val="0"/>
                          <w:color w:val="D4D4D4"/>
                          <w:sz w:val="21"/>
                          <w:szCs w:val="21"/>
                          <w:lang w:val="en-GB" w:eastAsia="fr-FR"/>
                        </w:rPr>
                        <w:t>;</w:t>
                      </w:r>
                    </w:p>
                    <w:p w14:paraId="7EFAF23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w:t>
                      </w:r>
                    </w:p>
                    <w:p w14:paraId="7C2A20E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1</w:t>
                      </w:r>
                      <w:r w:rsidRPr="00F808C3">
                        <w:rPr>
                          <w:rFonts w:ascii="Consolas" w:eastAsia="Times New Roman" w:hAnsi="Consolas" w:cs="Times New Roman"/>
                          <w:b w:val="0"/>
                          <w:color w:val="D4D4D4"/>
                          <w:sz w:val="21"/>
                          <w:szCs w:val="21"/>
                          <w:lang w:val="en-GB" w:eastAsia="fr-FR"/>
                        </w:rPr>
                        <w:t>);</w:t>
                      </w:r>
                    </w:p>
                    <w:p w14:paraId="773C6B4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temp = temp + </w:t>
                      </w:r>
                      <w:r w:rsidRPr="00F808C3">
                        <w:rPr>
                          <w:rFonts w:ascii="Consolas" w:eastAsia="Times New Roman" w:hAnsi="Consolas" w:cs="Times New Roman"/>
                          <w:b w:val="0"/>
                          <w:color w:val="9CDCFE"/>
                          <w:sz w:val="21"/>
                          <w:szCs w:val="21"/>
                          <w:lang w:val="en-GB" w:eastAsia="fr-FR"/>
                        </w:rPr>
                        <w:t>informationRecue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iemeElement</w:t>
                      </w:r>
                      <w:r w:rsidRPr="00F808C3">
                        <w:rPr>
                          <w:rFonts w:ascii="Consolas" w:eastAsia="Times New Roman" w:hAnsi="Consolas" w:cs="Times New Roman"/>
                          <w:b w:val="0"/>
                          <w:color w:val="D4D4D4"/>
                          <w:sz w:val="21"/>
                          <w:szCs w:val="21"/>
                          <w:lang w:val="en-GB" w:eastAsia="fr-FR"/>
                        </w:rPr>
                        <w:t>(i + </w:t>
                      </w:r>
                      <w:r w:rsidRPr="00F808C3">
                        <w:rPr>
                          <w:rFonts w:ascii="Consolas" w:eastAsia="Times New Roman" w:hAnsi="Consolas" w:cs="Times New Roman"/>
                          <w:b w:val="0"/>
                          <w:color w:val="B5CEA8"/>
                          <w:sz w:val="21"/>
                          <w:szCs w:val="21"/>
                          <w:lang w:val="en-GB" w:eastAsia="fr-FR"/>
                        </w:rPr>
                        <w:t>2</w:t>
                      </w:r>
                      <w:r w:rsidRPr="00F808C3">
                        <w:rPr>
                          <w:rFonts w:ascii="Consolas" w:eastAsia="Times New Roman" w:hAnsi="Consolas" w:cs="Times New Roman"/>
                          <w:b w:val="0"/>
                          <w:color w:val="D4D4D4"/>
                          <w:sz w:val="21"/>
                          <w:szCs w:val="21"/>
                          <w:lang w:val="en-GB" w:eastAsia="fr-FR"/>
                        </w:rPr>
                        <w:t>);</w:t>
                      </w:r>
                    </w:p>
                    <w:p w14:paraId="63EC28E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switch</w:t>
                      </w:r>
                      <w:r w:rsidRPr="00F808C3">
                        <w:rPr>
                          <w:rFonts w:ascii="Consolas" w:eastAsia="Times New Roman" w:hAnsi="Consolas" w:cs="Times New Roman"/>
                          <w:b w:val="0"/>
                          <w:color w:val="D4D4D4"/>
                          <w:sz w:val="21"/>
                          <w:szCs w:val="21"/>
                          <w:lang w:val="en-GB" w:eastAsia="fr-FR"/>
                        </w:rPr>
                        <w:t> (temp) {</w:t>
                      </w:r>
                    </w:p>
                    <w:p w14:paraId="75EB1DD5"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p>
                    <w:p w14:paraId="57E459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//000</w:t>
                      </w:r>
                    </w:p>
                    <w:p w14:paraId="6E45D8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//010</w:t>
                      </w:r>
                    </w:p>
                    <w:p w14:paraId="0898F08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//110</w:t>
                      </w:r>
                    </w:p>
                    <w:p w14:paraId="6E51310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//011</w:t>
                      </w:r>
                    </w:p>
                    <w:p w14:paraId="3BD3CC24"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val="en-GB" w:eastAsia="fr-FR"/>
                        </w:rPr>
                        <w:t>informationConverti</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DCDCAA"/>
                          <w:sz w:val="21"/>
                          <w:szCs w:val="21"/>
                          <w:lang w:val="en-GB" w:eastAsia="fr-FR"/>
                        </w:rPr>
                        <w:t>add</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569CD6"/>
                          <w:sz w:val="21"/>
                          <w:szCs w:val="21"/>
                          <w:lang w:val="en-GB" w:eastAsia="fr-FR"/>
                        </w:rPr>
                        <w:t>false</w:t>
                      </w:r>
                      <w:r w:rsidRPr="00F808C3">
                        <w:rPr>
                          <w:rFonts w:ascii="Consolas" w:eastAsia="Times New Roman" w:hAnsi="Consolas" w:cs="Times New Roman"/>
                          <w:b w:val="0"/>
                          <w:color w:val="D4D4D4"/>
                          <w:sz w:val="21"/>
                          <w:szCs w:val="21"/>
                          <w:lang w:val="en-GB" w:eastAsia="fr-FR"/>
                        </w:rPr>
                        <w:t>);</w:t>
                      </w:r>
                    </w:p>
                    <w:p w14:paraId="474B43D7"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break</w:t>
                      </w:r>
                      <w:r w:rsidRPr="00F808C3">
                        <w:rPr>
                          <w:rFonts w:ascii="Consolas" w:eastAsia="Times New Roman" w:hAnsi="Consolas" w:cs="Times New Roman"/>
                          <w:b w:val="0"/>
                          <w:color w:val="D4D4D4"/>
                          <w:sz w:val="21"/>
                          <w:szCs w:val="21"/>
                          <w:lang w:val="en-GB" w:eastAsia="fr-FR"/>
                        </w:rPr>
                        <w:t>;</w:t>
                      </w:r>
                    </w:p>
                    <w:p w14:paraId="2D7662E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"truetruetrue"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//111</w:t>
                      </w:r>
                    </w:p>
                    <w:p w14:paraId="31BC0810"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//101</w:t>
                      </w:r>
                    </w:p>
                    <w:p w14:paraId="158E1BBE"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"falsefalsetrue"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//001</w:t>
                      </w:r>
                    </w:p>
                    <w:p w14:paraId="07CAF7E8"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val="en-GB"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586C0"/>
                          <w:sz w:val="21"/>
                          <w:szCs w:val="21"/>
                          <w:lang w:val="en-GB" w:eastAsia="fr-FR"/>
                        </w:rPr>
                        <w:t>case</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CE9178"/>
                          <w:sz w:val="21"/>
                          <w:szCs w:val="21"/>
                          <w:lang w:val="en-GB" w:eastAsia="fr-FR"/>
                        </w:rPr>
                        <w:t>"truefalsefalse"</w:t>
                      </w:r>
                      <w:r w:rsidRPr="00F808C3">
                        <w:rPr>
                          <w:rFonts w:ascii="Consolas" w:eastAsia="Times New Roman" w:hAnsi="Consolas" w:cs="Times New Roman"/>
                          <w:b w:val="0"/>
                          <w:color w:val="D4D4D4"/>
                          <w:sz w:val="21"/>
                          <w:szCs w:val="21"/>
                          <w:lang w:val="en-GB" w:eastAsia="fr-FR"/>
                        </w:rPr>
                        <w:t>)</w:t>
                      </w:r>
                      <w:r w:rsidRPr="00F808C3">
                        <w:rPr>
                          <w:rFonts w:ascii="Consolas" w:eastAsia="Times New Roman" w:hAnsi="Consolas" w:cs="Times New Roman"/>
                          <w:b w:val="0"/>
                          <w:color w:val="C586C0"/>
                          <w:sz w:val="21"/>
                          <w:szCs w:val="21"/>
                          <w:lang w:val="en-GB" w:eastAsia="fr-FR"/>
                        </w:rPr>
                        <w:t>:</w:t>
                      </w: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6A9955"/>
                          <w:sz w:val="21"/>
                          <w:szCs w:val="21"/>
                          <w:lang w:val="en-GB" w:eastAsia="fr-FR"/>
                        </w:rPr>
                        <w:t>//100</w:t>
                      </w:r>
                    </w:p>
                    <w:p w14:paraId="10953562"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val="en-GB" w:eastAsia="fr-FR"/>
                        </w:rPr>
                        <w:t>            </w:t>
                      </w:r>
                      <w:r w:rsidRPr="00F808C3">
                        <w:rPr>
                          <w:rFonts w:ascii="Consolas" w:eastAsia="Times New Roman" w:hAnsi="Consolas" w:cs="Times New Roman"/>
                          <w:b w:val="0"/>
                          <w:color w:val="9CDCFE"/>
                          <w:sz w:val="21"/>
                          <w:szCs w:val="21"/>
                          <w:lang w:eastAsia="fr-FR"/>
                        </w:rPr>
                        <w:t>informationConverti</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DCDCAA"/>
                          <w:sz w:val="21"/>
                          <w:szCs w:val="21"/>
                          <w:lang w:eastAsia="fr-FR"/>
                        </w:rPr>
                        <w:t>add</w:t>
                      </w:r>
                      <w:r w:rsidRPr="00F808C3">
                        <w:rPr>
                          <w:rFonts w:ascii="Consolas" w:eastAsia="Times New Roman" w:hAnsi="Consolas" w:cs="Times New Roman"/>
                          <w:b w:val="0"/>
                          <w:color w:val="D4D4D4"/>
                          <w:sz w:val="21"/>
                          <w:szCs w:val="21"/>
                          <w:lang w:eastAsia="fr-FR"/>
                        </w:rPr>
                        <w:t>(</w:t>
                      </w:r>
                      <w:r w:rsidRPr="00F808C3">
                        <w:rPr>
                          <w:rFonts w:ascii="Consolas" w:eastAsia="Times New Roman" w:hAnsi="Consolas" w:cs="Times New Roman"/>
                          <w:b w:val="0"/>
                          <w:color w:val="569CD6"/>
                          <w:sz w:val="21"/>
                          <w:szCs w:val="21"/>
                          <w:lang w:eastAsia="fr-FR"/>
                        </w:rPr>
                        <w:t>true</w:t>
                      </w:r>
                      <w:r w:rsidRPr="00F808C3">
                        <w:rPr>
                          <w:rFonts w:ascii="Consolas" w:eastAsia="Times New Roman" w:hAnsi="Consolas" w:cs="Times New Roman"/>
                          <w:b w:val="0"/>
                          <w:color w:val="D4D4D4"/>
                          <w:sz w:val="21"/>
                          <w:szCs w:val="21"/>
                          <w:lang w:eastAsia="fr-FR"/>
                        </w:rPr>
                        <w:t>);</w:t>
                      </w:r>
                    </w:p>
                    <w:p w14:paraId="3DD11B5E" w14:textId="3955405B"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            </w:t>
                      </w:r>
                      <w:r w:rsidRPr="00F808C3">
                        <w:rPr>
                          <w:rFonts w:ascii="Consolas" w:eastAsia="Times New Roman" w:hAnsi="Consolas" w:cs="Times New Roman"/>
                          <w:b w:val="0"/>
                          <w:color w:val="C586C0"/>
                          <w:sz w:val="21"/>
                          <w:szCs w:val="21"/>
                          <w:lang w:eastAsia="fr-FR"/>
                        </w:rPr>
                        <w:t>break</w:t>
                      </w:r>
                      <w:r w:rsidRPr="00F808C3">
                        <w:rPr>
                          <w:rFonts w:ascii="Consolas" w:eastAsia="Times New Roman" w:hAnsi="Consolas" w:cs="Times New Roman"/>
                          <w:b w:val="0"/>
                          <w:color w:val="D4D4D4"/>
                          <w:sz w:val="21"/>
                          <w:szCs w:val="21"/>
                          <w:lang w:eastAsia="fr-FR"/>
                        </w:rPr>
                        <w:t>;</w:t>
                      </w:r>
                    </w:p>
                    <w:p w14:paraId="1A13C07D" w14:textId="77777777" w:rsidR="00716547" w:rsidRPr="00F808C3" w:rsidRDefault="00716547" w:rsidP="00F808C3">
                      <w:pPr>
                        <w:shd w:val="clear" w:color="auto" w:fill="1E1E1E"/>
                        <w:spacing w:line="285" w:lineRule="atLeast"/>
                        <w:rPr>
                          <w:rFonts w:ascii="Consolas" w:eastAsia="Times New Roman" w:hAnsi="Consolas" w:cs="Times New Roman"/>
                          <w:b w:val="0"/>
                          <w:color w:val="D4D4D4"/>
                          <w:sz w:val="21"/>
                          <w:szCs w:val="21"/>
                          <w:lang w:eastAsia="fr-FR"/>
                        </w:rPr>
                      </w:pPr>
                      <w:r w:rsidRPr="00F808C3">
                        <w:rPr>
                          <w:rFonts w:ascii="Consolas" w:eastAsia="Times New Roman" w:hAnsi="Consolas" w:cs="Times New Roman"/>
                          <w:b w:val="0"/>
                          <w:color w:val="D4D4D4"/>
                          <w:sz w:val="21"/>
                          <w:szCs w:val="21"/>
                          <w:lang w:eastAsia="fr-FR"/>
                        </w:rPr>
                        <w:t>}</w:t>
                      </w:r>
                    </w:p>
                    <w:p w14:paraId="13E5E802" w14:textId="77777777" w:rsidR="00716547" w:rsidRDefault="00716547"/>
                  </w:txbxContent>
                </v:textbox>
                <w10:wrap anchorx="margin"/>
              </v:shape>
            </w:pict>
          </mc:Fallback>
        </mc:AlternateContent>
      </w:r>
      <w:r>
        <w:br w:type="page"/>
      </w:r>
    </w:p>
    <w:p w14:paraId="5B6200FE" w14:textId="60C8762A" w:rsidR="004335D3" w:rsidRDefault="004335D3" w:rsidP="004335D3">
      <w:pPr>
        <w:pStyle w:val="Titre2"/>
        <w:numPr>
          <w:ilvl w:val="0"/>
          <w:numId w:val="4"/>
        </w:numPr>
      </w:pPr>
      <w:bookmarkStart w:id="121" w:name="_Toc53861904"/>
      <w:r w:rsidRPr="0020446B">
        <w:lastRenderedPageBreak/>
        <w:t>Tests et validations du programme</w:t>
      </w:r>
      <w:bookmarkEnd w:id="121"/>
    </w:p>
    <w:p w14:paraId="09B68FC1" w14:textId="77777777" w:rsidR="008F2268" w:rsidRPr="00067B94" w:rsidRDefault="008F2268" w:rsidP="008F2268">
      <w:pPr>
        <w:pStyle w:val="Titre3"/>
        <w:numPr>
          <w:ilvl w:val="0"/>
          <w:numId w:val="18"/>
        </w:numPr>
        <w:rPr>
          <w:color w:val="002060"/>
        </w:rPr>
      </w:pPr>
      <w:bookmarkStart w:id="122" w:name="_Toc53861905"/>
      <w:r w:rsidRPr="00067B94">
        <w:rPr>
          <w:color w:val="002060"/>
        </w:rPr>
        <w:t>Tests avec signal de type NRZ</w:t>
      </w:r>
      <w:bookmarkEnd w:id="122"/>
    </w:p>
    <w:p w14:paraId="3997A58B" w14:textId="77777777" w:rsidR="008F2268" w:rsidRPr="008F2268" w:rsidRDefault="008F2268" w:rsidP="008F2268"/>
    <w:p w14:paraId="3B7CDC01" w14:textId="77777777" w:rsidR="007C3E4A" w:rsidRDefault="008F2268" w:rsidP="007C3E4A">
      <w:pPr>
        <w:keepNext/>
        <w:spacing w:after="200"/>
        <w:jc w:val="center"/>
      </w:pPr>
      <w:r>
        <w:rPr>
          <w:noProof/>
        </w:rPr>
        <w:drawing>
          <wp:inline distT="0" distB="0" distL="0" distR="0" wp14:anchorId="6637CCA3" wp14:editId="57705292">
            <wp:extent cx="5670974" cy="4527539"/>
            <wp:effectExtent l="0" t="0" r="635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0974" cy="4527539"/>
                    </a:xfrm>
                    <a:prstGeom prst="rect">
                      <a:avLst/>
                    </a:prstGeom>
                    <a:noFill/>
                    <a:ln>
                      <a:noFill/>
                    </a:ln>
                  </pic:spPr>
                </pic:pic>
              </a:graphicData>
            </a:graphic>
          </wp:inline>
        </w:drawing>
      </w:r>
    </w:p>
    <w:p w14:paraId="76FD6759" w14:textId="0F9BF3F0" w:rsidR="004335D3" w:rsidRDefault="007C3E4A" w:rsidP="007C3E4A">
      <w:pPr>
        <w:pStyle w:val="Lgende"/>
        <w:jc w:val="center"/>
      </w:pPr>
      <w:bookmarkStart w:id="123" w:name="_Toc53853741"/>
      <w:r>
        <w:t xml:space="preserve">Figure </w:t>
      </w:r>
      <w:r w:rsidR="00047DD0">
        <w:fldChar w:fldCharType="begin"/>
      </w:r>
      <w:r w:rsidR="00047DD0">
        <w:instrText xml:space="preserve"> SEQ Figure \* ARABIC </w:instrText>
      </w:r>
      <w:r w:rsidR="00047DD0">
        <w:fldChar w:fldCharType="separate"/>
      </w:r>
      <w:r w:rsidR="00DD4533">
        <w:rPr>
          <w:noProof/>
        </w:rPr>
        <w:t>32</w:t>
      </w:r>
      <w:r w:rsidR="00047DD0">
        <w:rPr>
          <w:noProof/>
        </w:rPr>
        <w:fldChar w:fldCharType="end"/>
      </w:r>
      <w:r>
        <w:t xml:space="preserve"> : NRZ avec codeur</w:t>
      </w:r>
      <w:bookmarkEnd w:id="123"/>
    </w:p>
    <w:p w14:paraId="6BBDB2B7" w14:textId="6B9172C6" w:rsidR="00D8418C" w:rsidRPr="007C3E4A" w:rsidRDefault="008F2268" w:rsidP="008F2268">
      <w:pPr>
        <w:spacing w:after="200"/>
        <w:jc w:val="center"/>
        <w:rPr>
          <w:b w:val="0"/>
          <w:bCs/>
          <w:sz w:val="20"/>
          <w:szCs w:val="20"/>
        </w:rPr>
      </w:pPr>
      <w:r w:rsidRPr="007C3E4A">
        <w:rPr>
          <w:b w:val="0"/>
          <w:bCs/>
          <w:sz w:val="20"/>
          <w:szCs w:val="20"/>
        </w:rPr>
        <w:t>« </w:t>
      </w:r>
      <w:r w:rsidR="00BC40BA" w:rsidRPr="007C3E4A">
        <w:rPr>
          <w:b w:val="0"/>
          <w:bCs/>
          <w:sz w:val="20"/>
          <w:szCs w:val="20"/>
        </w:rPr>
        <w:t>java  Simulateur  -mess  20  -seed  40  -form  NRZ  -ampl  -5  5  -snrpb  30  -codeur  -s    =&gt;   TEB : 0.0</w:t>
      </w:r>
      <w:r w:rsidRPr="007C3E4A">
        <w:rPr>
          <w:b w:val="0"/>
          <w:bCs/>
          <w:sz w:val="20"/>
          <w:szCs w:val="20"/>
        </w:rPr>
        <w:t>»</w:t>
      </w:r>
    </w:p>
    <w:p w14:paraId="28B98838" w14:textId="57A98082" w:rsidR="00D8418C" w:rsidRPr="007C3E4A" w:rsidRDefault="00D8418C" w:rsidP="004335D3">
      <w:pPr>
        <w:spacing w:after="200"/>
      </w:pPr>
      <w:r w:rsidRPr="007C3E4A">
        <w:br w:type="page"/>
      </w:r>
    </w:p>
    <w:p w14:paraId="5A5CE8E0" w14:textId="00ED86F8" w:rsidR="00A550F7" w:rsidRDefault="00A550F7" w:rsidP="00A550F7">
      <w:pPr>
        <w:pStyle w:val="Titre3"/>
        <w:numPr>
          <w:ilvl w:val="0"/>
          <w:numId w:val="18"/>
        </w:numPr>
      </w:pPr>
      <w:bookmarkStart w:id="124" w:name="_Toc53861906"/>
      <w:r w:rsidRPr="006412F5">
        <w:lastRenderedPageBreak/>
        <w:t>Tests avec signal de type NRZ</w:t>
      </w:r>
      <w:r>
        <w:t>T</w:t>
      </w:r>
      <w:bookmarkEnd w:id="124"/>
    </w:p>
    <w:p w14:paraId="335F84D4" w14:textId="77777777" w:rsidR="00A550F7" w:rsidRPr="00A550F7" w:rsidRDefault="00A550F7" w:rsidP="00A550F7"/>
    <w:p w14:paraId="79C8E9BA" w14:textId="77777777" w:rsidR="007C3E4A" w:rsidRDefault="00A550F7" w:rsidP="007C3E4A">
      <w:pPr>
        <w:keepNext/>
        <w:jc w:val="center"/>
      </w:pPr>
      <w:r>
        <w:rPr>
          <w:noProof/>
        </w:rPr>
        <w:drawing>
          <wp:inline distT="0" distB="0" distL="0" distR="0" wp14:anchorId="0985917B" wp14:editId="25729FA7">
            <wp:extent cx="6255073" cy="50129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5073" cy="5012930"/>
                    </a:xfrm>
                    <a:prstGeom prst="rect">
                      <a:avLst/>
                    </a:prstGeom>
                    <a:noFill/>
                    <a:ln>
                      <a:noFill/>
                    </a:ln>
                  </pic:spPr>
                </pic:pic>
              </a:graphicData>
            </a:graphic>
          </wp:inline>
        </w:drawing>
      </w:r>
    </w:p>
    <w:p w14:paraId="04BA0C5E" w14:textId="5D7CCBFE" w:rsidR="00A550F7" w:rsidRPr="00A550F7" w:rsidRDefault="007C3E4A" w:rsidP="007C3E4A">
      <w:pPr>
        <w:pStyle w:val="Lgende"/>
        <w:jc w:val="center"/>
      </w:pPr>
      <w:bookmarkStart w:id="125" w:name="_Toc53853742"/>
      <w:r>
        <w:t xml:space="preserve">Figure </w:t>
      </w:r>
      <w:r w:rsidR="00047DD0">
        <w:fldChar w:fldCharType="begin"/>
      </w:r>
      <w:r w:rsidR="00047DD0">
        <w:instrText xml:space="preserve"> SEQ Figure \* ARABIC </w:instrText>
      </w:r>
      <w:r w:rsidR="00047DD0">
        <w:fldChar w:fldCharType="separate"/>
      </w:r>
      <w:r w:rsidR="00DD4533">
        <w:rPr>
          <w:noProof/>
        </w:rPr>
        <w:t>33</w:t>
      </w:r>
      <w:r w:rsidR="00047DD0">
        <w:rPr>
          <w:noProof/>
        </w:rPr>
        <w:fldChar w:fldCharType="end"/>
      </w:r>
      <w:r>
        <w:t> : NRZT avec codeur</w:t>
      </w:r>
      <w:bookmarkEnd w:id="125"/>
    </w:p>
    <w:p w14:paraId="6D9F7989" w14:textId="2FCB3373" w:rsidR="001B57FE" w:rsidRPr="007C3E4A" w:rsidRDefault="00A550F7" w:rsidP="00067B94">
      <w:pPr>
        <w:spacing w:after="200"/>
        <w:jc w:val="center"/>
        <w:rPr>
          <w:b w:val="0"/>
          <w:bCs/>
          <w:sz w:val="20"/>
          <w:szCs w:val="20"/>
        </w:rPr>
      </w:pPr>
      <w:r w:rsidRPr="007C3E4A">
        <w:rPr>
          <w:b w:val="0"/>
          <w:bCs/>
          <w:sz w:val="20"/>
          <w:szCs w:val="20"/>
        </w:rPr>
        <w:t>« </w:t>
      </w:r>
      <w:r w:rsidR="00135B7C" w:rsidRPr="007C3E4A">
        <w:rPr>
          <w:b w:val="0"/>
          <w:bCs/>
          <w:sz w:val="20"/>
          <w:szCs w:val="20"/>
        </w:rPr>
        <w:t>java  Simulateur  -mess  20  -seed  40  -form  NRZT  -ampl  -5  5  -snrpb  30  -codeur  -s    =&gt;   TEB : 0.0</w:t>
      </w:r>
      <w:r w:rsidRPr="007C3E4A">
        <w:rPr>
          <w:b w:val="0"/>
          <w:bCs/>
          <w:sz w:val="20"/>
          <w:szCs w:val="20"/>
        </w:rPr>
        <w:t>»</w:t>
      </w:r>
    </w:p>
    <w:p w14:paraId="21FE3A03" w14:textId="479A3E3B" w:rsidR="00A550F7" w:rsidRPr="007C3E4A" w:rsidRDefault="00A550F7" w:rsidP="001B57FE">
      <w:pPr>
        <w:spacing w:after="200"/>
        <w:jc w:val="center"/>
        <w:rPr>
          <w:noProof/>
        </w:rPr>
      </w:pPr>
    </w:p>
    <w:p w14:paraId="58007388" w14:textId="792F493A" w:rsidR="001B57FE" w:rsidRPr="007C3E4A" w:rsidRDefault="001B57FE" w:rsidP="00E130F9">
      <w:pPr>
        <w:spacing w:after="200"/>
        <w:rPr>
          <w:b w:val="0"/>
          <w:bCs/>
        </w:rPr>
      </w:pPr>
    </w:p>
    <w:p w14:paraId="4E5958BB" w14:textId="77777777" w:rsidR="002E36F3" w:rsidRPr="007C3E4A" w:rsidRDefault="002E36F3" w:rsidP="00E130F9">
      <w:pPr>
        <w:spacing w:after="200"/>
        <w:rPr>
          <w:b w:val="0"/>
          <w:bCs/>
        </w:rPr>
      </w:pPr>
    </w:p>
    <w:p w14:paraId="763A5CDD" w14:textId="6C1741C6" w:rsidR="00A550F7" w:rsidRPr="007C3E4A" w:rsidRDefault="00A550F7" w:rsidP="00A550F7">
      <w:pPr>
        <w:spacing w:after="200"/>
        <w:jc w:val="center"/>
      </w:pPr>
    </w:p>
    <w:p w14:paraId="53433FB1" w14:textId="355D299B" w:rsidR="00A550F7" w:rsidRPr="007C3E4A" w:rsidRDefault="00A550F7" w:rsidP="00A550F7">
      <w:pPr>
        <w:spacing w:after="200"/>
        <w:jc w:val="center"/>
      </w:pPr>
    </w:p>
    <w:p w14:paraId="5212012A" w14:textId="7E644F09" w:rsidR="00A550F7" w:rsidRPr="007C3E4A" w:rsidRDefault="00A550F7" w:rsidP="00A550F7">
      <w:pPr>
        <w:spacing w:after="200"/>
        <w:jc w:val="center"/>
      </w:pPr>
    </w:p>
    <w:p w14:paraId="1F37D3DD" w14:textId="40B85AC8" w:rsidR="00A550F7" w:rsidRPr="007C3E4A" w:rsidRDefault="00A550F7" w:rsidP="001B57FE">
      <w:pPr>
        <w:spacing w:after="200"/>
      </w:pPr>
    </w:p>
    <w:p w14:paraId="7B7F6E9D" w14:textId="059ACEED" w:rsidR="00A550F7" w:rsidRDefault="007C3E4A" w:rsidP="00067B94">
      <w:pPr>
        <w:pStyle w:val="Titre3"/>
        <w:numPr>
          <w:ilvl w:val="0"/>
          <w:numId w:val="18"/>
        </w:numPr>
      </w:pPr>
      <w:bookmarkStart w:id="126" w:name="_Toc53861907"/>
      <w:r>
        <w:rPr>
          <w:noProof/>
        </w:rPr>
        <w:lastRenderedPageBreak/>
        <mc:AlternateContent>
          <mc:Choice Requires="wps">
            <w:drawing>
              <wp:anchor distT="0" distB="0" distL="114300" distR="114300" simplePos="0" relativeHeight="251727872" behindDoc="0" locked="0" layoutInCell="1" allowOverlap="1" wp14:anchorId="1F0103AF" wp14:editId="35977C01">
                <wp:simplePos x="0" y="0"/>
                <wp:positionH relativeFrom="column">
                  <wp:posOffset>0</wp:posOffset>
                </wp:positionH>
                <wp:positionV relativeFrom="paragraph">
                  <wp:posOffset>5521325</wp:posOffset>
                </wp:positionV>
                <wp:extent cx="6371590"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13C1FD4C" w14:textId="707AC16C" w:rsidR="00716547" w:rsidRPr="006D6E39" w:rsidRDefault="00716547" w:rsidP="007C3E4A">
                            <w:pPr>
                              <w:pStyle w:val="Lgende"/>
                              <w:jc w:val="center"/>
                              <w:rPr>
                                <w:noProof/>
                              </w:rPr>
                            </w:pPr>
                            <w:bookmarkStart w:id="127" w:name="_Toc53853743"/>
                            <w:r>
                              <w:t xml:space="preserve">Figure </w:t>
                            </w:r>
                            <w:r w:rsidR="00047DD0">
                              <w:fldChar w:fldCharType="begin"/>
                            </w:r>
                            <w:r w:rsidR="00047DD0">
                              <w:instrText xml:space="preserve"> SEQ Figure \* ARABIC </w:instrText>
                            </w:r>
                            <w:r w:rsidR="00047DD0">
                              <w:fldChar w:fldCharType="separate"/>
                            </w:r>
                            <w:r w:rsidR="00DD4533">
                              <w:rPr>
                                <w:noProof/>
                              </w:rPr>
                              <w:t>34</w:t>
                            </w:r>
                            <w:r w:rsidR="00047DD0">
                              <w:rPr>
                                <w:noProof/>
                              </w:rPr>
                              <w:fldChar w:fldCharType="end"/>
                            </w:r>
                            <w:r>
                              <w:t xml:space="preserve"> : RZ avec codeur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103AF" id="Zone de texte 92" o:spid="_x0000_s1046" type="#_x0000_t202" style="position:absolute;left:0;text-align:left;margin-left:0;margin-top:434.75pt;width:50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6xPNQIAAGw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" stroked="f">
                <v:textbox style="mso-fit-shape-to-text:t" inset="0,0,0,0">
                  <w:txbxContent>
                    <w:p w14:paraId="13C1FD4C" w14:textId="707AC16C" w:rsidR="00716547" w:rsidRPr="006D6E39" w:rsidRDefault="00716547" w:rsidP="007C3E4A">
                      <w:pPr>
                        <w:pStyle w:val="Lgende"/>
                        <w:jc w:val="center"/>
                        <w:rPr>
                          <w:noProof/>
                        </w:rPr>
                      </w:pPr>
                      <w:bookmarkStart w:id="128" w:name="_Toc53853743"/>
                      <w:r>
                        <w:t xml:space="preserve">Figure </w:t>
                      </w:r>
                      <w:r w:rsidR="00047DD0">
                        <w:fldChar w:fldCharType="begin"/>
                      </w:r>
                      <w:r w:rsidR="00047DD0">
                        <w:instrText xml:space="preserve"> SEQ Figure \* ARABIC </w:instrText>
                      </w:r>
                      <w:r w:rsidR="00047DD0">
                        <w:fldChar w:fldCharType="separate"/>
                      </w:r>
                      <w:r w:rsidR="00DD4533">
                        <w:rPr>
                          <w:noProof/>
                        </w:rPr>
                        <w:t>34</w:t>
                      </w:r>
                      <w:r w:rsidR="00047DD0">
                        <w:rPr>
                          <w:noProof/>
                        </w:rPr>
                        <w:fldChar w:fldCharType="end"/>
                      </w:r>
                      <w:r>
                        <w:t xml:space="preserve"> : RZ avec codeur</w:t>
                      </w:r>
                      <w:bookmarkEnd w:id="128"/>
                    </w:p>
                  </w:txbxContent>
                </v:textbox>
                <w10:wrap type="square"/>
              </v:shape>
            </w:pict>
          </mc:Fallback>
        </mc:AlternateContent>
      </w:r>
      <w:r w:rsidR="00BC40BA">
        <w:rPr>
          <w:noProof/>
        </w:rPr>
        <w:drawing>
          <wp:anchor distT="0" distB="0" distL="114300" distR="114300" simplePos="0" relativeHeight="251725824" behindDoc="0" locked="0" layoutInCell="1" allowOverlap="1" wp14:anchorId="736EF609" wp14:editId="3B20F76A">
            <wp:simplePos x="0" y="0"/>
            <wp:positionH relativeFrom="margin">
              <wp:align>center</wp:align>
            </wp:positionH>
            <wp:positionV relativeFrom="paragraph">
              <wp:posOffset>340277</wp:posOffset>
            </wp:positionV>
            <wp:extent cx="6371590" cy="5124450"/>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371590" cy="5124450"/>
                    </a:xfrm>
                    <a:prstGeom prst="rect">
                      <a:avLst/>
                    </a:prstGeom>
                    <a:noFill/>
                    <a:ln>
                      <a:noFill/>
                    </a:ln>
                  </pic:spPr>
                </pic:pic>
              </a:graphicData>
            </a:graphic>
          </wp:anchor>
        </w:drawing>
      </w:r>
      <w:r w:rsidR="00A550F7" w:rsidRPr="006412F5">
        <w:t>Tests avec signal de type RZ</w:t>
      </w:r>
      <w:bookmarkEnd w:id="126"/>
    </w:p>
    <w:p w14:paraId="175D8322" w14:textId="5BF5A376" w:rsidR="00A550F7" w:rsidRPr="00BC40BA" w:rsidRDefault="00A550F7" w:rsidP="00A550F7">
      <w:pPr>
        <w:spacing w:after="200"/>
        <w:jc w:val="center"/>
        <w:rPr>
          <w:b w:val="0"/>
          <w:bCs/>
          <w:sz w:val="20"/>
          <w:szCs w:val="20"/>
          <w:lang w:val="en-GB"/>
        </w:rPr>
      </w:pPr>
      <w:r w:rsidRPr="00BC40BA">
        <w:rPr>
          <w:b w:val="0"/>
          <w:bCs/>
          <w:sz w:val="20"/>
          <w:szCs w:val="20"/>
          <w:lang w:val="en-GB"/>
        </w:rPr>
        <w:t>« </w:t>
      </w:r>
      <w:r w:rsidR="00BC40BA" w:rsidRPr="00BC40BA">
        <w:rPr>
          <w:b w:val="0"/>
          <w:bCs/>
          <w:sz w:val="20"/>
          <w:szCs w:val="20"/>
          <w:lang w:val="en-GB"/>
        </w:rPr>
        <w:t>java  Simulateur  -mess  20  -seed  40  -form  RZ  -ampl  -5  5  -snrpb  30  -codeur  -s    =&gt;   TEB : 0.0</w:t>
      </w:r>
      <w:r w:rsidRPr="00BC40BA">
        <w:rPr>
          <w:b w:val="0"/>
          <w:bCs/>
          <w:sz w:val="20"/>
          <w:szCs w:val="20"/>
          <w:lang w:val="en-GB"/>
        </w:rPr>
        <w:t>»</w:t>
      </w:r>
    </w:p>
    <w:p w14:paraId="7BEF58A8" w14:textId="2829174C" w:rsidR="00067B94" w:rsidRPr="00BF4AB4" w:rsidRDefault="00067B94" w:rsidP="00A550F7">
      <w:pPr>
        <w:spacing w:after="200"/>
        <w:jc w:val="center"/>
        <w:rPr>
          <w:b w:val="0"/>
          <w:bCs/>
          <w:lang w:val="en-GB"/>
        </w:rPr>
      </w:pPr>
    </w:p>
    <w:p w14:paraId="4D59F9F3" w14:textId="6BB811ED" w:rsidR="00067B94" w:rsidRDefault="00067B94" w:rsidP="00867911">
      <w:pPr>
        <w:spacing w:after="200"/>
        <w:rPr>
          <w:b w:val="0"/>
          <w:bCs/>
          <w:lang w:val="en-GB"/>
        </w:rPr>
      </w:pPr>
    </w:p>
    <w:p w14:paraId="1FA1DEB5" w14:textId="77777777" w:rsidR="00062F8C" w:rsidRDefault="00062F8C">
      <w:pPr>
        <w:spacing w:after="200"/>
        <w:rPr>
          <w:rFonts w:asciiTheme="majorHAnsi" w:eastAsiaTheme="majorEastAsia" w:hAnsiTheme="majorHAnsi" w:cstheme="majorBidi"/>
          <w:color w:val="012639" w:themeColor="accent1" w:themeShade="7F"/>
          <w:szCs w:val="24"/>
        </w:rPr>
      </w:pPr>
      <w:r>
        <w:br w:type="page"/>
      </w:r>
    </w:p>
    <w:p w14:paraId="52047B1A" w14:textId="4FFC5DA8" w:rsidR="00867911" w:rsidRDefault="00867911" w:rsidP="00866A5C">
      <w:pPr>
        <w:pStyle w:val="Titre3"/>
        <w:numPr>
          <w:ilvl w:val="0"/>
          <w:numId w:val="18"/>
        </w:numPr>
      </w:pPr>
      <w:bookmarkStart w:id="129" w:name="_Toc53861908"/>
      <w:r>
        <w:lastRenderedPageBreak/>
        <w:t>Résultats des t</w:t>
      </w:r>
      <w:r w:rsidRPr="006412F5">
        <w:t>ests</w:t>
      </w:r>
      <w:r w:rsidR="00866A5C">
        <w:t xml:space="preserve"> &amp; amélioration du TEB</w:t>
      </w:r>
      <w:bookmarkEnd w:id="129"/>
    </w:p>
    <w:p w14:paraId="649E65CE" w14:textId="2BB48447" w:rsidR="00867911" w:rsidRDefault="00867911" w:rsidP="00867911"/>
    <w:p w14:paraId="2C4A1355" w14:textId="5F2F4C50" w:rsidR="00866A5C" w:rsidRDefault="00866A5C" w:rsidP="00866A5C">
      <w:pPr>
        <w:pStyle w:val="Contenu"/>
      </w:pPr>
      <w:r>
        <w:t xml:space="preserve">De manière général, le codeur fonctionne bien. Les signaux sont bien codés au départ et décodés à l’arrivée.  Cependant il est à noter que le temps de traitement de la chaine de transmission est plus long. En effet, en présence de codeur/décodeur, la longueur de l’information qui transite est 3 fois plus longue et des opérations supplémentaires sont nécessaires.  </w:t>
      </w:r>
    </w:p>
    <w:p w14:paraId="348F8B1B" w14:textId="77777777" w:rsidR="00062F8C" w:rsidRDefault="00062F8C" w:rsidP="00866A5C">
      <w:pPr>
        <w:pStyle w:val="Contenu"/>
      </w:pPr>
    </w:p>
    <w:p w14:paraId="34D46B32" w14:textId="31283DA9" w:rsidR="00642E90" w:rsidRPr="00867911" w:rsidRDefault="00642E90" w:rsidP="00642E90">
      <w:pPr>
        <w:pStyle w:val="Contenu"/>
      </w:pPr>
      <w:r>
        <w:t xml:space="preserve">Malgré une baisse de performance </w:t>
      </w:r>
      <w:r w:rsidR="00E92F9D">
        <w:t xml:space="preserve">sur le canal </w:t>
      </w:r>
      <w:r>
        <w:t xml:space="preserve">justifiée </w:t>
      </w:r>
      <w:r w:rsidR="00E92F9D">
        <w:t>par l’augmentation du nombre de symbole</w:t>
      </w:r>
      <w:r w:rsidR="00716547">
        <w:t>s</w:t>
      </w:r>
      <w:r w:rsidR="00E92F9D">
        <w:t xml:space="preserve"> nécessaires à transmettre un bit utile</w:t>
      </w:r>
      <w:r>
        <w:t xml:space="preserve">, le TEB </w:t>
      </w:r>
      <w:r w:rsidR="00826A83">
        <w:t>augmente</w:t>
      </w:r>
      <w:r w:rsidR="00E92F9D">
        <w:t xml:space="preserve"> moins vite avec cette stratégie de codage quand le SNRpb décroit</w:t>
      </w:r>
      <w:r>
        <w:t>.</w:t>
      </w:r>
    </w:p>
    <w:p w14:paraId="4BFA413E" w14:textId="77777777" w:rsidR="00CF33D1" w:rsidRPr="00CF33D1" w:rsidRDefault="00CF33D1" w:rsidP="00CF33D1"/>
    <w:p w14:paraId="0890995C" w14:textId="77777777" w:rsidR="007C3E4A" w:rsidRDefault="00CF33D1" w:rsidP="007C3E4A">
      <w:pPr>
        <w:keepNext/>
        <w:spacing w:after="200"/>
        <w:jc w:val="center"/>
      </w:pPr>
      <w:r>
        <w:rPr>
          <w:noProof/>
        </w:rPr>
        <w:drawing>
          <wp:inline distT="0" distB="0" distL="0" distR="0" wp14:anchorId="62F6BF27" wp14:editId="36A6694E">
            <wp:extent cx="6084277" cy="3388366"/>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92380" cy="3392879"/>
                    </a:xfrm>
                    <a:prstGeom prst="rect">
                      <a:avLst/>
                    </a:prstGeom>
                    <a:noFill/>
                    <a:ln>
                      <a:noFill/>
                    </a:ln>
                  </pic:spPr>
                </pic:pic>
              </a:graphicData>
            </a:graphic>
          </wp:inline>
        </w:drawing>
      </w:r>
    </w:p>
    <w:p w14:paraId="51529F49" w14:textId="5F792D5F" w:rsidR="00341DD1" w:rsidRDefault="007C3E4A" w:rsidP="007C3E4A">
      <w:pPr>
        <w:pStyle w:val="Lgende"/>
        <w:jc w:val="center"/>
      </w:pPr>
      <w:bookmarkStart w:id="130" w:name="_Toc53853744"/>
      <w:r>
        <w:t xml:space="preserve">Figure </w:t>
      </w:r>
      <w:r w:rsidR="00047DD0">
        <w:fldChar w:fldCharType="begin"/>
      </w:r>
      <w:r w:rsidR="00047DD0">
        <w:instrText xml:space="preserve"> SEQ Figure \* ARABIC </w:instrText>
      </w:r>
      <w:r w:rsidR="00047DD0">
        <w:fldChar w:fldCharType="separate"/>
      </w:r>
      <w:r w:rsidR="00DD4533">
        <w:rPr>
          <w:noProof/>
        </w:rPr>
        <w:t>35</w:t>
      </w:r>
      <w:r w:rsidR="00047DD0">
        <w:rPr>
          <w:noProof/>
        </w:rPr>
        <w:fldChar w:fldCharType="end"/>
      </w:r>
      <w:r>
        <w:t xml:space="preserve"> : Performance TEB avec codeur</w:t>
      </w:r>
      <w:bookmarkEnd w:id="130"/>
    </w:p>
    <w:p w14:paraId="219C9934" w14:textId="44D05E13" w:rsidR="00995464" w:rsidRPr="00E93478" w:rsidRDefault="00342D80" w:rsidP="00342D80">
      <w:pPr>
        <w:pStyle w:val="Contenu"/>
      </w:pPr>
      <w:r w:rsidRPr="00E93478">
        <w:t>Globalement les performances sont bien meilleures</w:t>
      </w:r>
      <w:r w:rsidR="00E92F9D" w:rsidRPr="00E93478">
        <w:t xml:space="preserve"> en termes de</w:t>
      </w:r>
      <w:r w:rsidRPr="00E93478">
        <w:t xml:space="preserve"> TEB</w:t>
      </w:r>
      <w:r w:rsidR="00E92F9D" w:rsidRPr="00E93478">
        <w:t xml:space="preserve">. </w:t>
      </w:r>
      <w:r w:rsidR="00995464" w:rsidRPr="00E93478">
        <w:t xml:space="preserve">En effet, si l’on établit de manière arbitraire qu’un </w:t>
      </w:r>
      <w:r w:rsidR="00716547" w:rsidRPr="00E93478">
        <w:t>TEB</w:t>
      </w:r>
      <w:r w:rsidR="00995464"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995464" w:rsidRPr="00E93478">
        <w:t>est acceptable, on constate une net</w:t>
      </w:r>
      <w:r w:rsidR="00B15BDE" w:rsidRPr="00E93478">
        <w:t>te</w:t>
      </w:r>
      <w:r w:rsidR="00995464" w:rsidRPr="00E93478">
        <w:t xml:space="preserve"> amélioration de la tolérance a</w:t>
      </w:r>
      <w:r w:rsidR="00B15BDE" w:rsidRPr="00E93478">
        <w:t>u</w:t>
      </w:r>
      <w:r w:rsidR="00995464" w:rsidRPr="00E93478">
        <w:t xml:space="preserve"> bruit avec le codage qui vient d’être introduit.</w:t>
      </w:r>
    </w:p>
    <w:p w14:paraId="0803153B" w14:textId="77777777" w:rsidR="00716547" w:rsidRPr="0053619D" w:rsidRDefault="00716547" w:rsidP="00342D80">
      <w:pPr>
        <w:pStyle w:val="Contenu"/>
        <w:rPr>
          <w:highlight w:val="yellow"/>
        </w:rPr>
      </w:pPr>
    </w:p>
    <w:p w14:paraId="3D918029" w14:textId="2AB2AC4B" w:rsidR="00995464" w:rsidRPr="00E93478" w:rsidRDefault="00995464" w:rsidP="00342D80">
      <w:pPr>
        <w:pStyle w:val="Contenu"/>
      </w:pPr>
      <w:r w:rsidRPr="00E93478">
        <w:t xml:space="preserve">En effet, pour un </w:t>
      </w:r>
      <w:r w:rsidR="00716547" w:rsidRPr="00E93478">
        <w:t>TEB</w:t>
      </w:r>
      <w:r w:rsidRPr="00E93478">
        <w:t xml:space="preserve"> de </w:t>
      </w:r>
      <m:oMath>
        <m:sSup>
          <m:sSupPr>
            <m:ctrlPr>
              <w:rPr>
                <w:rFonts w:ascii="Cambria Math" w:hAnsi="Cambria Math"/>
                <w:i/>
              </w:rPr>
            </m:ctrlPr>
          </m:sSupPr>
          <m:e>
            <m:r>
              <m:rPr>
                <m:sty m:val="bi"/>
              </m:rPr>
              <w:rPr>
                <w:rFonts w:ascii="Cambria Math" w:hAnsi="Cambria Math"/>
              </w:rPr>
              <m:t>1</m:t>
            </m:r>
            <m:r>
              <w:rPr>
                <w:rFonts w:ascii="Cambria Math" w:hAnsi="Cambria Math"/>
              </w:rPr>
              <m:t>.</m:t>
            </m:r>
            <m:r>
              <m:rPr>
                <m:sty m:val="bi"/>
              </m:rPr>
              <w:rPr>
                <w:rFonts w:ascii="Cambria Math" w:hAnsi="Cambria Math"/>
              </w:rPr>
              <m:t>10</m:t>
            </m:r>
          </m:e>
          <m:sup>
            <m:r>
              <w:rPr>
                <w:rFonts w:ascii="Cambria Math" w:hAnsi="Cambria Math"/>
              </w:rPr>
              <m:t>-</m:t>
            </m:r>
            <m:r>
              <m:rPr>
                <m:sty m:val="bi"/>
              </m:rPr>
              <w:rPr>
                <w:rFonts w:ascii="Cambria Math" w:hAnsi="Cambria Math"/>
              </w:rPr>
              <m:t>3</m:t>
            </m:r>
          </m:sup>
        </m:sSup>
      </m:oMath>
      <w:r w:rsidR="00421DBA" w:rsidRPr="00E93478">
        <w:t xml:space="preserve"> </w:t>
      </w:r>
      <w:r w:rsidRPr="00E93478">
        <w:t xml:space="preserve">on peut voir que le </w:t>
      </w:r>
      <w:r w:rsidR="00716547" w:rsidRPr="00E93478">
        <w:t>SNRpb</w:t>
      </w:r>
      <w:r w:rsidRPr="00E93478">
        <w:t xml:space="preserve"> minimum pour atteindre ce seuil passe :</w:t>
      </w:r>
    </w:p>
    <w:p w14:paraId="3B871F44" w14:textId="0B1C2116" w:rsidR="00995464" w:rsidRPr="00E93478" w:rsidRDefault="00995464" w:rsidP="00995464">
      <w:pPr>
        <w:pStyle w:val="Contenu"/>
        <w:numPr>
          <w:ilvl w:val="0"/>
          <w:numId w:val="14"/>
        </w:numPr>
      </w:pPr>
      <w:r w:rsidRPr="00E93478">
        <w:t xml:space="preserve">Pour le code NRZ </w:t>
      </w:r>
      <w:r w:rsidR="00B15BDE" w:rsidRPr="00E93478">
        <w:t xml:space="preserve">à </w:t>
      </w:r>
      <w:r w:rsidR="0086285A">
        <w:t>3.9</w:t>
      </w:r>
      <w:r w:rsidRPr="00E93478">
        <w:t xml:space="preserve">dB au lieu de </w:t>
      </w:r>
      <w:r w:rsidR="007118FC">
        <w:t>7.2</w:t>
      </w:r>
      <w:r w:rsidRPr="00E93478">
        <w:t>dB minimum.</w:t>
      </w:r>
    </w:p>
    <w:p w14:paraId="3221AD0D" w14:textId="76D76767" w:rsidR="00995464" w:rsidRPr="00E93478" w:rsidRDefault="00995464" w:rsidP="00995464">
      <w:pPr>
        <w:pStyle w:val="Contenu"/>
        <w:numPr>
          <w:ilvl w:val="0"/>
          <w:numId w:val="14"/>
        </w:numPr>
      </w:pPr>
      <w:r w:rsidRPr="00E93478">
        <w:t xml:space="preserve">Pour le code </w:t>
      </w:r>
      <w:r w:rsidR="00716547" w:rsidRPr="00E93478">
        <w:t>RZ à</w:t>
      </w:r>
      <w:r w:rsidR="00B15BDE" w:rsidRPr="00E93478">
        <w:t xml:space="preserve"> </w:t>
      </w:r>
      <w:r w:rsidR="00800067">
        <w:t>11.5</w:t>
      </w:r>
      <w:r w:rsidRPr="00E93478">
        <w:t xml:space="preserve">dB au lieu de </w:t>
      </w:r>
      <w:r w:rsidR="00C36A9E">
        <w:t>14.9</w:t>
      </w:r>
      <w:r w:rsidRPr="00E93478">
        <w:t>dB minimum.</w:t>
      </w:r>
    </w:p>
    <w:p w14:paraId="7F8C62FC" w14:textId="21CA6F29" w:rsidR="00995464" w:rsidRPr="00E93478" w:rsidRDefault="00995464" w:rsidP="00995464">
      <w:pPr>
        <w:pStyle w:val="Contenu"/>
        <w:numPr>
          <w:ilvl w:val="0"/>
          <w:numId w:val="14"/>
        </w:numPr>
      </w:pPr>
      <w:r w:rsidRPr="00E93478">
        <w:t xml:space="preserve">Pour le code NRZT </w:t>
      </w:r>
      <w:r w:rsidR="00B15BDE" w:rsidRPr="00E93478">
        <w:t xml:space="preserve">à </w:t>
      </w:r>
      <w:r w:rsidR="007118FC">
        <w:t>5.4</w:t>
      </w:r>
      <w:r w:rsidRPr="00E93478">
        <w:t xml:space="preserve"> au lieu de </w:t>
      </w:r>
      <w:r w:rsidR="00A0132C">
        <w:t>9.8dB</w:t>
      </w:r>
      <w:r w:rsidRPr="00E93478">
        <w:t xml:space="preserve"> minimum. </w:t>
      </w:r>
    </w:p>
    <w:p w14:paraId="4CBD1359" w14:textId="3EE01E91" w:rsidR="00716547" w:rsidRDefault="00716547" w:rsidP="00716547">
      <w:pPr>
        <w:pStyle w:val="Contenu"/>
        <w:ind w:left="720"/>
        <w:rPr>
          <w:highlight w:val="yellow"/>
        </w:rPr>
      </w:pPr>
    </w:p>
    <w:p w14:paraId="3701829C" w14:textId="77777777" w:rsidR="00062F8C" w:rsidRPr="00086DE5" w:rsidRDefault="00062F8C" w:rsidP="00716547">
      <w:pPr>
        <w:pStyle w:val="Contenu"/>
        <w:ind w:left="720"/>
        <w:rPr>
          <w:highlight w:val="yellow"/>
        </w:rPr>
      </w:pPr>
    </w:p>
    <w:p w14:paraId="6C87CE45" w14:textId="4A991C78" w:rsidR="00342D80" w:rsidRPr="00086DE5" w:rsidRDefault="00995464" w:rsidP="00342D80">
      <w:pPr>
        <w:pStyle w:val="Contenu"/>
      </w:pPr>
      <w:r w:rsidRPr="00086DE5">
        <w:t xml:space="preserve">Pour ce seuil de </w:t>
      </w:r>
      <w:r w:rsidR="00EA3629" w:rsidRPr="00086DE5">
        <w:t>TEB</w:t>
      </w:r>
      <w:r w:rsidRPr="00086DE5">
        <w:t xml:space="preserve">, on constate donc </w:t>
      </w:r>
      <w:r w:rsidR="00EA3629" w:rsidRPr="00086DE5">
        <w:t>une amélioration</w:t>
      </w:r>
      <w:r w:rsidRPr="00086DE5">
        <w:t xml:space="preserve"> de la tolérance au bruit </w:t>
      </w:r>
      <w:r w:rsidR="00EA3629" w:rsidRPr="00086DE5">
        <w:t>significative. Le SNR</w:t>
      </w:r>
      <w:r w:rsidR="00086DE5">
        <w:t>pb</w:t>
      </w:r>
      <w:r w:rsidR="00EA3629" w:rsidRPr="00086DE5">
        <w:t xml:space="preserve"> minimum pour atteindre ce TEB diminue de 3</w:t>
      </w:r>
      <w:r w:rsidR="002943DE">
        <w:t>.4</w:t>
      </w:r>
      <w:r w:rsidR="00EA3629" w:rsidRPr="00086DE5">
        <w:t>dB pour le code RZ et jusqu’à 4,</w:t>
      </w:r>
      <w:r w:rsidR="003140FE">
        <w:t>4</w:t>
      </w:r>
      <w:r w:rsidR="00EA3629" w:rsidRPr="00086DE5">
        <w:t>dB pour le code NRZT. Avec le codage</w:t>
      </w:r>
      <w:r w:rsidR="00B15BDE" w:rsidRPr="00086DE5">
        <w:t xml:space="preserve"> que nous avons introduit</w:t>
      </w:r>
      <w:r w:rsidR="00EA3629" w:rsidRPr="00086DE5">
        <w:t>, c’est encore le code NRZ qui reste le plus performant.</w:t>
      </w:r>
    </w:p>
    <w:p w14:paraId="2FA2E349" w14:textId="77777777" w:rsidR="00716547" w:rsidRPr="0053619D" w:rsidRDefault="00716547" w:rsidP="00342D80">
      <w:pPr>
        <w:pStyle w:val="Contenu"/>
        <w:rPr>
          <w:highlight w:val="yellow"/>
        </w:rPr>
      </w:pPr>
    </w:p>
    <w:p w14:paraId="3F669CF6" w14:textId="77777777" w:rsidR="00342D80" w:rsidRDefault="00342D80" w:rsidP="00342D80">
      <w:pPr>
        <w:pStyle w:val="Contenu"/>
        <w:keepNext/>
        <w:jc w:val="center"/>
      </w:pPr>
      <w:r>
        <w:rPr>
          <w:noProof/>
        </w:rPr>
        <w:lastRenderedPageBreak/>
        <w:drawing>
          <wp:inline distT="0" distB="0" distL="0" distR="0" wp14:anchorId="118C4BEC" wp14:editId="168FB2E3">
            <wp:extent cx="5771071" cy="3063257"/>
            <wp:effectExtent l="0" t="0" r="127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592" cy="3066188"/>
                    </a:xfrm>
                    <a:prstGeom prst="rect">
                      <a:avLst/>
                    </a:prstGeom>
                  </pic:spPr>
                </pic:pic>
              </a:graphicData>
            </a:graphic>
          </wp:inline>
        </w:drawing>
      </w:r>
    </w:p>
    <w:p w14:paraId="5EA04EF9" w14:textId="605C7534" w:rsidR="00342D80" w:rsidRDefault="00342D80" w:rsidP="00342D80">
      <w:pPr>
        <w:pStyle w:val="Lgende"/>
        <w:jc w:val="center"/>
      </w:pPr>
      <w:bookmarkStart w:id="131" w:name="_Toc53853745"/>
      <w:r>
        <w:t xml:space="preserve">Figure </w:t>
      </w:r>
      <w:r w:rsidR="00047DD0">
        <w:fldChar w:fldCharType="begin"/>
      </w:r>
      <w:r w:rsidR="00047DD0">
        <w:instrText xml:space="preserve"> SEQ Figure \* ARABIC </w:instrText>
      </w:r>
      <w:r w:rsidR="00047DD0">
        <w:fldChar w:fldCharType="separate"/>
      </w:r>
      <w:r w:rsidR="00DD4533">
        <w:rPr>
          <w:noProof/>
        </w:rPr>
        <w:t>36</w:t>
      </w:r>
      <w:r w:rsidR="00047DD0">
        <w:rPr>
          <w:noProof/>
        </w:rPr>
        <w:fldChar w:fldCharType="end"/>
      </w:r>
      <w:r>
        <w:t xml:space="preserve"> : </w:t>
      </w:r>
      <w:r w:rsidRPr="00724E61">
        <w:t>effet du codeur en décalage</w:t>
      </w:r>
      <w:bookmarkEnd w:id="131"/>
    </w:p>
    <w:p w14:paraId="33777825" w14:textId="2A4263D4" w:rsidR="00642E90" w:rsidRDefault="00181CBF" w:rsidP="00342D80">
      <w:pPr>
        <w:pStyle w:val="Contenu"/>
        <w:jc w:val="left"/>
      </w:pPr>
      <w:r>
        <w:t xml:space="preserve">Lorsque que l’on étudie un canal à trajet multiple, le codeur se montre particulièrement efficace. </w:t>
      </w:r>
      <w:r w:rsidR="00342D80">
        <w:t>En effet il y a en moyenne moins d’erreurs</w:t>
      </w:r>
      <w:r>
        <w:t xml:space="preserve"> binaires quand le codeur est utilisé</w:t>
      </w:r>
      <w:r w:rsidR="00342D80">
        <w:t xml:space="preserve">. </w:t>
      </w:r>
      <w:r>
        <w:t>Nous pouvons voir</w:t>
      </w:r>
      <w:r w:rsidR="00342D80">
        <w:t xml:space="preserve"> que le codeur </w:t>
      </w:r>
      <w:r>
        <w:t xml:space="preserve">permet de </w:t>
      </w:r>
      <w:r w:rsidR="00342D80">
        <w:t>contrecarre</w:t>
      </w:r>
      <w:r>
        <w:t>r</w:t>
      </w:r>
      <w:r w:rsidR="00342D80">
        <w:t xml:space="preserve"> les effets du décalage de manière périodique.</w:t>
      </w:r>
      <w:r w:rsidR="000200B3">
        <w:br w:type="page"/>
      </w:r>
    </w:p>
    <w:p w14:paraId="13BCB89E" w14:textId="3E183F8C" w:rsidR="000200B3" w:rsidRDefault="000200B3" w:rsidP="000200B3">
      <w:pPr>
        <w:pStyle w:val="Titre1"/>
      </w:pPr>
      <w:bookmarkStart w:id="132" w:name="_Toc53861909"/>
      <w:r>
        <w:lastRenderedPageBreak/>
        <w:t>Bilan de l’étape 5</w:t>
      </w:r>
      <w:bookmarkEnd w:id="132"/>
    </w:p>
    <w:p w14:paraId="434AA5F1" w14:textId="3C6EF33F" w:rsidR="000200B3" w:rsidRDefault="000200B3" w:rsidP="00AA11C1">
      <w:pPr>
        <w:pStyle w:val="Contenu"/>
      </w:pPr>
    </w:p>
    <w:p w14:paraId="02D491AC" w14:textId="508C9A65" w:rsidR="00AE0D39" w:rsidRDefault="00FC2EA1" w:rsidP="00FC2EA1">
      <w:pPr>
        <w:pStyle w:val="Contenu"/>
      </w:pPr>
      <w:r>
        <w:t>Nous avons pu apporter des améliorations conséquentes à notre programme en intégrant les briques de codage et décodage. En effet ces dernières ont une forte influence sur le TEB.  Nous avons aussi vu que le codage impliquait d’augmenter le volume de données à pass</w:t>
      </w:r>
      <w:r w:rsidR="002E0175">
        <w:t>er</w:t>
      </w:r>
      <w:r>
        <w:t xml:space="preserve"> dans le canal. Le débit binaire s’en trouve réduit.</w:t>
      </w:r>
      <w:r w:rsidR="00AE0D39">
        <w:t xml:space="preserve"> Il faut prendre parti entre avoir peu d’erreurs binaire</w:t>
      </w:r>
      <w:r w:rsidR="002E0175">
        <w:t>s</w:t>
      </w:r>
      <w:r w:rsidR="00AE0D39">
        <w:t xml:space="preserve"> ou avoir un meilleur débit binaire. Cela dépendra des exigences demandées et du canal utilisé.</w:t>
      </w:r>
    </w:p>
    <w:p w14:paraId="076A6225" w14:textId="77777777" w:rsidR="00AE0D39" w:rsidRDefault="00AE0D39" w:rsidP="00FC2EA1">
      <w:pPr>
        <w:pStyle w:val="Contenu"/>
      </w:pPr>
    </w:p>
    <w:p w14:paraId="7410CE33" w14:textId="786FCE7D" w:rsidR="00AA11C1" w:rsidRPr="00AA11C1" w:rsidRDefault="00AE0D39" w:rsidP="00FC2EA1">
      <w:pPr>
        <w:pStyle w:val="Contenu"/>
      </w:pPr>
      <w:r>
        <w:t>Dans la prochaine séance nous utiliserons no</w:t>
      </w:r>
      <w:r w:rsidR="002E0175">
        <w:t>tre</w:t>
      </w:r>
      <w:r>
        <w:t xml:space="preserve"> simulateur sur un cas d’étude. Cela nous permettra d’essayer en condition réel le simulateur et </w:t>
      </w:r>
      <w:r w:rsidR="002E0175">
        <w:t>de v</w:t>
      </w:r>
      <w:r>
        <w:t>érifier qu’il répond bien au cahier des charges.</w:t>
      </w:r>
      <w:r w:rsidR="000200B3">
        <w:br w:type="page"/>
      </w:r>
    </w:p>
    <w:p w14:paraId="68BA9C11" w14:textId="176AA80D" w:rsidR="00D9288C" w:rsidRDefault="00D9288C" w:rsidP="00D9288C">
      <w:pPr>
        <w:pStyle w:val="Titre1"/>
      </w:pPr>
      <w:bookmarkStart w:id="133" w:name="_Toc53861910"/>
      <w:r>
        <w:lastRenderedPageBreak/>
        <w:t>Table des illustrations</w:t>
      </w:r>
      <w:bookmarkEnd w:id="133"/>
    </w:p>
    <w:p w14:paraId="2D8B96A7" w14:textId="44FEB38E" w:rsidR="00CE4BE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3853711" w:history="1">
        <w:r w:rsidR="00CE4BE8" w:rsidRPr="00987ABE">
          <w:rPr>
            <w:rStyle w:val="Lienhypertexte"/>
            <w:noProof/>
          </w:rPr>
          <w:t>Figure 1  Modélisation de la chaîne de transmission à l’étape 1.</w:t>
        </w:r>
        <w:r w:rsidR="00CE4BE8">
          <w:rPr>
            <w:noProof/>
            <w:webHidden/>
          </w:rPr>
          <w:tab/>
        </w:r>
        <w:r w:rsidR="00CE4BE8">
          <w:rPr>
            <w:noProof/>
            <w:webHidden/>
          </w:rPr>
          <w:fldChar w:fldCharType="begin"/>
        </w:r>
        <w:r w:rsidR="00CE4BE8">
          <w:rPr>
            <w:noProof/>
            <w:webHidden/>
          </w:rPr>
          <w:instrText xml:space="preserve"> PAGEREF _Toc53853711 \h </w:instrText>
        </w:r>
        <w:r w:rsidR="00CE4BE8">
          <w:rPr>
            <w:noProof/>
            <w:webHidden/>
          </w:rPr>
        </w:r>
        <w:r w:rsidR="00CE4BE8">
          <w:rPr>
            <w:noProof/>
            <w:webHidden/>
          </w:rPr>
          <w:fldChar w:fldCharType="separate"/>
        </w:r>
        <w:r w:rsidR="00CE4BE8">
          <w:rPr>
            <w:noProof/>
            <w:webHidden/>
          </w:rPr>
          <w:t>6</w:t>
        </w:r>
        <w:r w:rsidR="00CE4BE8">
          <w:rPr>
            <w:noProof/>
            <w:webHidden/>
          </w:rPr>
          <w:fldChar w:fldCharType="end"/>
        </w:r>
      </w:hyperlink>
    </w:p>
    <w:p w14:paraId="5F1F4614" w14:textId="3474F617" w:rsidR="00CE4BE8" w:rsidRDefault="00CE4BE8">
      <w:pPr>
        <w:pStyle w:val="Tabledesillustrations"/>
        <w:tabs>
          <w:tab w:val="right" w:leader="dot" w:pos="10024"/>
        </w:tabs>
        <w:rPr>
          <w:b w:val="0"/>
          <w:noProof/>
          <w:color w:val="auto"/>
          <w:sz w:val="22"/>
          <w:lang w:eastAsia="fr-FR"/>
        </w:rPr>
      </w:pPr>
      <w:hyperlink w:anchor="_Toc53853712" w:history="1">
        <w:r w:rsidRPr="00987ABE">
          <w:rPr>
            <w:rStyle w:val="Lienhypertexte"/>
            <w:noProof/>
          </w:rPr>
          <w:t>Figure 2 Diagramme de Classe du projet simulateur</w:t>
        </w:r>
        <w:r>
          <w:rPr>
            <w:noProof/>
            <w:webHidden/>
          </w:rPr>
          <w:tab/>
        </w:r>
        <w:r>
          <w:rPr>
            <w:noProof/>
            <w:webHidden/>
          </w:rPr>
          <w:fldChar w:fldCharType="begin"/>
        </w:r>
        <w:r>
          <w:rPr>
            <w:noProof/>
            <w:webHidden/>
          </w:rPr>
          <w:instrText xml:space="preserve"> PAGEREF _Toc53853712 \h </w:instrText>
        </w:r>
        <w:r>
          <w:rPr>
            <w:noProof/>
            <w:webHidden/>
          </w:rPr>
        </w:r>
        <w:r>
          <w:rPr>
            <w:noProof/>
            <w:webHidden/>
          </w:rPr>
          <w:fldChar w:fldCharType="separate"/>
        </w:r>
        <w:r>
          <w:rPr>
            <w:noProof/>
            <w:webHidden/>
          </w:rPr>
          <w:t>7</w:t>
        </w:r>
        <w:r>
          <w:rPr>
            <w:noProof/>
            <w:webHidden/>
          </w:rPr>
          <w:fldChar w:fldCharType="end"/>
        </w:r>
      </w:hyperlink>
    </w:p>
    <w:p w14:paraId="4DD05D0F" w14:textId="7042DD36" w:rsidR="00CE4BE8" w:rsidRDefault="00CE4BE8">
      <w:pPr>
        <w:pStyle w:val="Tabledesillustrations"/>
        <w:tabs>
          <w:tab w:val="right" w:leader="dot" w:pos="10024"/>
        </w:tabs>
        <w:rPr>
          <w:b w:val="0"/>
          <w:noProof/>
          <w:color w:val="auto"/>
          <w:sz w:val="22"/>
          <w:lang w:eastAsia="fr-FR"/>
        </w:rPr>
      </w:pPr>
      <w:hyperlink w:anchor="_Toc53853713" w:history="1">
        <w:r w:rsidRPr="00987ABE">
          <w:rPr>
            <w:rStyle w:val="Lienhypertexte"/>
            <w:noProof/>
          </w:rPr>
          <w:t>Figure 3 Signal aléatoire par défaut 1</w:t>
        </w:r>
        <w:r>
          <w:rPr>
            <w:noProof/>
            <w:webHidden/>
          </w:rPr>
          <w:tab/>
        </w:r>
        <w:r>
          <w:rPr>
            <w:noProof/>
            <w:webHidden/>
          </w:rPr>
          <w:fldChar w:fldCharType="begin"/>
        </w:r>
        <w:r>
          <w:rPr>
            <w:noProof/>
            <w:webHidden/>
          </w:rPr>
          <w:instrText xml:space="preserve"> PAGEREF _Toc53853713 \h </w:instrText>
        </w:r>
        <w:r>
          <w:rPr>
            <w:noProof/>
            <w:webHidden/>
          </w:rPr>
        </w:r>
        <w:r>
          <w:rPr>
            <w:noProof/>
            <w:webHidden/>
          </w:rPr>
          <w:fldChar w:fldCharType="separate"/>
        </w:r>
        <w:r>
          <w:rPr>
            <w:noProof/>
            <w:webHidden/>
          </w:rPr>
          <w:t>10</w:t>
        </w:r>
        <w:r>
          <w:rPr>
            <w:noProof/>
            <w:webHidden/>
          </w:rPr>
          <w:fldChar w:fldCharType="end"/>
        </w:r>
      </w:hyperlink>
    </w:p>
    <w:p w14:paraId="4D8EE296" w14:textId="69604D0C" w:rsidR="00CE4BE8" w:rsidRDefault="00CE4BE8">
      <w:pPr>
        <w:pStyle w:val="Tabledesillustrations"/>
        <w:tabs>
          <w:tab w:val="right" w:leader="dot" w:pos="10024"/>
        </w:tabs>
        <w:rPr>
          <w:b w:val="0"/>
          <w:noProof/>
          <w:color w:val="auto"/>
          <w:sz w:val="22"/>
          <w:lang w:eastAsia="fr-FR"/>
        </w:rPr>
      </w:pPr>
      <w:hyperlink w:anchor="_Toc53853714" w:history="1">
        <w:r w:rsidRPr="00987ABE">
          <w:rPr>
            <w:rStyle w:val="Lienhypertexte"/>
            <w:noProof/>
          </w:rPr>
          <w:t>Figure 4 Signal aléatoire par défaut 2</w:t>
        </w:r>
        <w:r>
          <w:rPr>
            <w:noProof/>
            <w:webHidden/>
          </w:rPr>
          <w:tab/>
        </w:r>
        <w:r>
          <w:rPr>
            <w:noProof/>
            <w:webHidden/>
          </w:rPr>
          <w:fldChar w:fldCharType="begin"/>
        </w:r>
        <w:r>
          <w:rPr>
            <w:noProof/>
            <w:webHidden/>
          </w:rPr>
          <w:instrText xml:space="preserve"> PAGEREF _Toc53853714 \h </w:instrText>
        </w:r>
        <w:r>
          <w:rPr>
            <w:noProof/>
            <w:webHidden/>
          </w:rPr>
        </w:r>
        <w:r>
          <w:rPr>
            <w:noProof/>
            <w:webHidden/>
          </w:rPr>
          <w:fldChar w:fldCharType="separate"/>
        </w:r>
        <w:r>
          <w:rPr>
            <w:noProof/>
            <w:webHidden/>
          </w:rPr>
          <w:t>10</w:t>
        </w:r>
        <w:r>
          <w:rPr>
            <w:noProof/>
            <w:webHidden/>
          </w:rPr>
          <w:fldChar w:fldCharType="end"/>
        </w:r>
      </w:hyperlink>
    </w:p>
    <w:p w14:paraId="7D978209" w14:textId="736FE541" w:rsidR="00CE4BE8" w:rsidRDefault="00CE4BE8">
      <w:pPr>
        <w:pStyle w:val="Tabledesillustrations"/>
        <w:tabs>
          <w:tab w:val="right" w:leader="dot" w:pos="10024"/>
        </w:tabs>
        <w:rPr>
          <w:b w:val="0"/>
          <w:noProof/>
          <w:color w:val="auto"/>
          <w:sz w:val="22"/>
          <w:lang w:eastAsia="fr-FR"/>
        </w:rPr>
      </w:pPr>
      <w:hyperlink w:anchor="_Toc53853715" w:history="1">
        <w:r w:rsidRPr="00987ABE">
          <w:rPr>
            <w:rStyle w:val="Lienhypertexte"/>
            <w:noProof/>
          </w:rPr>
          <w:t>Figure 5 signal aléatoire de longueur fixée à 10</w:t>
        </w:r>
        <w:r>
          <w:rPr>
            <w:noProof/>
            <w:webHidden/>
          </w:rPr>
          <w:tab/>
        </w:r>
        <w:r>
          <w:rPr>
            <w:noProof/>
            <w:webHidden/>
          </w:rPr>
          <w:fldChar w:fldCharType="begin"/>
        </w:r>
        <w:r>
          <w:rPr>
            <w:noProof/>
            <w:webHidden/>
          </w:rPr>
          <w:instrText xml:space="preserve"> PAGEREF _Toc53853715 \h </w:instrText>
        </w:r>
        <w:r>
          <w:rPr>
            <w:noProof/>
            <w:webHidden/>
          </w:rPr>
        </w:r>
        <w:r>
          <w:rPr>
            <w:noProof/>
            <w:webHidden/>
          </w:rPr>
          <w:fldChar w:fldCharType="separate"/>
        </w:r>
        <w:r>
          <w:rPr>
            <w:noProof/>
            <w:webHidden/>
          </w:rPr>
          <w:t>11</w:t>
        </w:r>
        <w:r>
          <w:rPr>
            <w:noProof/>
            <w:webHidden/>
          </w:rPr>
          <w:fldChar w:fldCharType="end"/>
        </w:r>
      </w:hyperlink>
    </w:p>
    <w:p w14:paraId="3864828A" w14:textId="6A77922F" w:rsidR="00CE4BE8" w:rsidRDefault="00CE4BE8">
      <w:pPr>
        <w:pStyle w:val="Tabledesillustrations"/>
        <w:tabs>
          <w:tab w:val="right" w:leader="dot" w:pos="10024"/>
        </w:tabs>
        <w:rPr>
          <w:b w:val="0"/>
          <w:noProof/>
          <w:color w:val="auto"/>
          <w:sz w:val="22"/>
          <w:lang w:eastAsia="fr-FR"/>
        </w:rPr>
      </w:pPr>
      <w:hyperlink w:anchor="_Toc53853716" w:history="1">
        <w:r w:rsidRPr="00987ABE">
          <w:rPr>
            <w:rStyle w:val="Lienhypertexte"/>
            <w:noProof/>
          </w:rPr>
          <w:t>Figure 6 signal fixé sur 01010101</w:t>
        </w:r>
        <w:r>
          <w:rPr>
            <w:noProof/>
            <w:webHidden/>
          </w:rPr>
          <w:tab/>
        </w:r>
        <w:r>
          <w:rPr>
            <w:noProof/>
            <w:webHidden/>
          </w:rPr>
          <w:fldChar w:fldCharType="begin"/>
        </w:r>
        <w:r>
          <w:rPr>
            <w:noProof/>
            <w:webHidden/>
          </w:rPr>
          <w:instrText xml:space="preserve"> PAGEREF _Toc53853716 \h </w:instrText>
        </w:r>
        <w:r>
          <w:rPr>
            <w:noProof/>
            <w:webHidden/>
          </w:rPr>
        </w:r>
        <w:r>
          <w:rPr>
            <w:noProof/>
            <w:webHidden/>
          </w:rPr>
          <w:fldChar w:fldCharType="separate"/>
        </w:r>
        <w:r>
          <w:rPr>
            <w:noProof/>
            <w:webHidden/>
          </w:rPr>
          <w:t>11</w:t>
        </w:r>
        <w:r>
          <w:rPr>
            <w:noProof/>
            <w:webHidden/>
          </w:rPr>
          <w:fldChar w:fldCharType="end"/>
        </w:r>
      </w:hyperlink>
    </w:p>
    <w:p w14:paraId="02F0B7EF" w14:textId="64D9BF4C" w:rsidR="00CE4BE8" w:rsidRDefault="00CE4BE8">
      <w:pPr>
        <w:pStyle w:val="Tabledesillustrations"/>
        <w:tabs>
          <w:tab w:val="right" w:leader="dot" w:pos="10024"/>
        </w:tabs>
        <w:rPr>
          <w:b w:val="0"/>
          <w:noProof/>
          <w:color w:val="auto"/>
          <w:sz w:val="22"/>
          <w:lang w:eastAsia="fr-FR"/>
        </w:rPr>
      </w:pPr>
      <w:hyperlink w:anchor="_Toc53853717" w:history="1">
        <w:r w:rsidRPr="00987ABE">
          <w:rPr>
            <w:rStyle w:val="Lienhypertexte"/>
            <w:noProof/>
          </w:rPr>
          <w:t>Figure 7 Modélisation de la chaîne de transmission à l’étape 2.</w:t>
        </w:r>
        <w:r>
          <w:rPr>
            <w:noProof/>
            <w:webHidden/>
          </w:rPr>
          <w:tab/>
        </w:r>
        <w:r>
          <w:rPr>
            <w:noProof/>
            <w:webHidden/>
          </w:rPr>
          <w:fldChar w:fldCharType="begin"/>
        </w:r>
        <w:r>
          <w:rPr>
            <w:noProof/>
            <w:webHidden/>
          </w:rPr>
          <w:instrText xml:space="preserve"> PAGEREF _Toc53853717 \h </w:instrText>
        </w:r>
        <w:r>
          <w:rPr>
            <w:noProof/>
            <w:webHidden/>
          </w:rPr>
        </w:r>
        <w:r>
          <w:rPr>
            <w:noProof/>
            <w:webHidden/>
          </w:rPr>
          <w:fldChar w:fldCharType="separate"/>
        </w:r>
        <w:r>
          <w:rPr>
            <w:noProof/>
            <w:webHidden/>
          </w:rPr>
          <w:t>13</w:t>
        </w:r>
        <w:r>
          <w:rPr>
            <w:noProof/>
            <w:webHidden/>
          </w:rPr>
          <w:fldChar w:fldCharType="end"/>
        </w:r>
      </w:hyperlink>
    </w:p>
    <w:p w14:paraId="67CD1075" w14:textId="0ADF9E1B" w:rsidR="00CE4BE8" w:rsidRDefault="00CE4BE8">
      <w:pPr>
        <w:pStyle w:val="Tabledesillustrations"/>
        <w:tabs>
          <w:tab w:val="right" w:leader="dot" w:pos="10024"/>
        </w:tabs>
        <w:rPr>
          <w:b w:val="0"/>
          <w:noProof/>
          <w:color w:val="auto"/>
          <w:sz w:val="22"/>
          <w:lang w:eastAsia="fr-FR"/>
        </w:rPr>
      </w:pPr>
      <w:hyperlink w:anchor="_Toc53853718" w:history="1">
        <w:r w:rsidRPr="00987ABE">
          <w:rPr>
            <w:rStyle w:val="Lienhypertexte"/>
            <w:noProof/>
          </w:rPr>
          <w:t>Figure 8 Schéma de transformation de Boolean en Float</w:t>
        </w:r>
        <w:r>
          <w:rPr>
            <w:noProof/>
            <w:webHidden/>
          </w:rPr>
          <w:tab/>
        </w:r>
        <w:r>
          <w:rPr>
            <w:noProof/>
            <w:webHidden/>
          </w:rPr>
          <w:fldChar w:fldCharType="begin"/>
        </w:r>
        <w:r>
          <w:rPr>
            <w:noProof/>
            <w:webHidden/>
          </w:rPr>
          <w:instrText xml:space="preserve"> PAGEREF _Toc53853718 \h </w:instrText>
        </w:r>
        <w:r>
          <w:rPr>
            <w:noProof/>
            <w:webHidden/>
          </w:rPr>
        </w:r>
        <w:r>
          <w:rPr>
            <w:noProof/>
            <w:webHidden/>
          </w:rPr>
          <w:fldChar w:fldCharType="separate"/>
        </w:r>
        <w:r>
          <w:rPr>
            <w:noProof/>
            <w:webHidden/>
          </w:rPr>
          <w:t>14</w:t>
        </w:r>
        <w:r>
          <w:rPr>
            <w:noProof/>
            <w:webHidden/>
          </w:rPr>
          <w:fldChar w:fldCharType="end"/>
        </w:r>
      </w:hyperlink>
    </w:p>
    <w:p w14:paraId="40FD4108" w14:textId="596263A6" w:rsidR="00CE4BE8" w:rsidRDefault="00CE4BE8">
      <w:pPr>
        <w:pStyle w:val="Tabledesillustrations"/>
        <w:tabs>
          <w:tab w:val="right" w:leader="dot" w:pos="10024"/>
        </w:tabs>
        <w:rPr>
          <w:b w:val="0"/>
          <w:noProof/>
          <w:color w:val="auto"/>
          <w:sz w:val="22"/>
          <w:lang w:eastAsia="fr-FR"/>
        </w:rPr>
      </w:pPr>
      <w:hyperlink r:id="rId71" w:anchor="_Toc53853719" w:history="1">
        <w:r w:rsidRPr="00987ABE">
          <w:rPr>
            <w:rStyle w:val="Lienhypertexte"/>
            <w:noProof/>
          </w:rPr>
          <w:t>Figure 9 NRZT avec 10110</w:t>
        </w:r>
        <w:r>
          <w:rPr>
            <w:noProof/>
            <w:webHidden/>
          </w:rPr>
          <w:tab/>
        </w:r>
        <w:r>
          <w:rPr>
            <w:noProof/>
            <w:webHidden/>
          </w:rPr>
          <w:fldChar w:fldCharType="begin"/>
        </w:r>
        <w:r>
          <w:rPr>
            <w:noProof/>
            <w:webHidden/>
          </w:rPr>
          <w:instrText xml:space="preserve"> PAGEREF _Toc53853719 \h </w:instrText>
        </w:r>
        <w:r>
          <w:rPr>
            <w:noProof/>
            <w:webHidden/>
          </w:rPr>
        </w:r>
        <w:r>
          <w:rPr>
            <w:noProof/>
            <w:webHidden/>
          </w:rPr>
          <w:fldChar w:fldCharType="separate"/>
        </w:r>
        <w:r>
          <w:rPr>
            <w:noProof/>
            <w:webHidden/>
          </w:rPr>
          <w:t>14</w:t>
        </w:r>
        <w:r>
          <w:rPr>
            <w:noProof/>
            <w:webHidden/>
          </w:rPr>
          <w:fldChar w:fldCharType="end"/>
        </w:r>
      </w:hyperlink>
    </w:p>
    <w:p w14:paraId="4EB4A94C" w14:textId="0B022329" w:rsidR="00CE4BE8" w:rsidRDefault="00CE4BE8">
      <w:pPr>
        <w:pStyle w:val="Tabledesillustrations"/>
        <w:tabs>
          <w:tab w:val="right" w:leader="dot" w:pos="10024"/>
        </w:tabs>
        <w:rPr>
          <w:b w:val="0"/>
          <w:noProof/>
          <w:color w:val="auto"/>
          <w:sz w:val="22"/>
          <w:lang w:eastAsia="fr-FR"/>
        </w:rPr>
      </w:pPr>
      <w:hyperlink r:id="rId72" w:anchor="_Toc53853720" w:history="1">
        <w:r w:rsidRPr="00987ABE">
          <w:rPr>
            <w:rStyle w:val="Lienhypertexte"/>
            <w:noProof/>
          </w:rPr>
          <w:t>Figure 10 RZ avec 10110</w:t>
        </w:r>
        <w:r>
          <w:rPr>
            <w:noProof/>
            <w:webHidden/>
          </w:rPr>
          <w:tab/>
        </w:r>
        <w:r>
          <w:rPr>
            <w:noProof/>
            <w:webHidden/>
          </w:rPr>
          <w:fldChar w:fldCharType="begin"/>
        </w:r>
        <w:r>
          <w:rPr>
            <w:noProof/>
            <w:webHidden/>
          </w:rPr>
          <w:instrText xml:space="preserve"> PAGEREF _Toc53853720 \h </w:instrText>
        </w:r>
        <w:r>
          <w:rPr>
            <w:noProof/>
            <w:webHidden/>
          </w:rPr>
        </w:r>
        <w:r>
          <w:rPr>
            <w:noProof/>
            <w:webHidden/>
          </w:rPr>
          <w:fldChar w:fldCharType="separate"/>
        </w:r>
        <w:r>
          <w:rPr>
            <w:noProof/>
            <w:webHidden/>
          </w:rPr>
          <w:t>15</w:t>
        </w:r>
        <w:r>
          <w:rPr>
            <w:noProof/>
            <w:webHidden/>
          </w:rPr>
          <w:fldChar w:fldCharType="end"/>
        </w:r>
      </w:hyperlink>
    </w:p>
    <w:p w14:paraId="03CF96D7" w14:textId="273B3C93" w:rsidR="00CE4BE8" w:rsidRDefault="00CE4BE8">
      <w:pPr>
        <w:pStyle w:val="Tabledesillustrations"/>
        <w:tabs>
          <w:tab w:val="right" w:leader="dot" w:pos="10024"/>
        </w:tabs>
        <w:rPr>
          <w:b w:val="0"/>
          <w:noProof/>
          <w:color w:val="auto"/>
          <w:sz w:val="22"/>
          <w:lang w:eastAsia="fr-FR"/>
        </w:rPr>
      </w:pPr>
      <w:hyperlink r:id="rId73" w:anchor="_Toc53853721" w:history="1">
        <w:r w:rsidRPr="00987ABE">
          <w:rPr>
            <w:rStyle w:val="Lienhypertexte"/>
            <w:noProof/>
          </w:rPr>
          <w:t>Figure 11 : Conversion en NRZT</w:t>
        </w:r>
        <w:r>
          <w:rPr>
            <w:noProof/>
            <w:webHidden/>
          </w:rPr>
          <w:tab/>
        </w:r>
        <w:r>
          <w:rPr>
            <w:noProof/>
            <w:webHidden/>
          </w:rPr>
          <w:fldChar w:fldCharType="begin"/>
        </w:r>
        <w:r>
          <w:rPr>
            <w:noProof/>
            <w:webHidden/>
          </w:rPr>
          <w:instrText xml:space="preserve"> PAGEREF _Toc53853721 \h </w:instrText>
        </w:r>
        <w:r>
          <w:rPr>
            <w:noProof/>
            <w:webHidden/>
          </w:rPr>
        </w:r>
        <w:r>
          <w:rPr>
            <w:noProof/>
            <w:webHidden/>
          </w:rPr>
          <w:fldChar w:fldCharType="separate"/>
        </w:r>
        <w:r>
          <w:rPr>
            <w:noProof/>
            <w:webHidden/>
          </w:rPr>
          <w:t>16</w:t>
        </w:r>
        <w:r>
          <w:rPr>
            <w:noProof/>
            <w:webHidden/>
          </w:rPr>
          <w:fldChar w:fldCharType="end"/>
        </w:r>
      </w:hyperlink>
    </w:p>
    <w:p w14:paraId="4DDA5B7F" w14:textId="47592D0A" w:rsidR="00CE4BE8" w:rsidRDefault="00CE4BE8">
      <w:pPr>
        <w:pStyle w:val="Tabledesillustrations"/>
        <w:tabs>
          <w:tab w:val="right" w:leader="dot" w:pos="10024"/>
        </w:tabs>
        <w:rPr>
          <w:b w:val="0"/>
          <w:noProof/>
          <w:color w:val="auto"/>
          <w:sz w:val="22"/>
          <w:lang w:eastAsia="fr-FR"/>
        </w:rPr>
      </w:pPr>
      <w:hyperlink r:id="rId74" w:anchor="_Toc53853722" w:history="1">
        <w:r w:rsidRPr="00987ABE">
          <w:rPr>
            <w:rStyle w:val="Lienhypertexte"/>
            <w:noProof/>
          </w:rPr>
          <w:t>Figure 12 : Notion de seuil</w:t>
        </w:r>
        <w:r>
          <w:rPr>
            <w:noProof/>
            <w:webHidden/>
          </w:rPr>
          <w:tab/>
        </w:r>
        <w:r>
          <w:rPr>
            <w:noProof/>
            <w:webHidden/>
          </w:rPr>
          <w:fldChar w:fldCharType="begin"/>
        </w:r>
        <w:r>
          <w:rPr>
            <w:noProof/>
            <w:webHidden/>
          </w:rPr>
          <w:instrText xml:space="preserve"> PAGEREF _Toc53853722 \h </w:instrText>
        </w:r>
        <w:r>
          <w:rPr>
            <w:noProof/>
            <w:webHidden/>
          </w:rPr>
        </w:r>
        <w:r>
          <w:rPr>
            <w:noProof/>
            <w:webHidden/>
          </w:rPr>
          <w:fldChar w:fldCharType="separate"/>
        </w:r>
        <w:r>
          <w:rPr>
            <w:noProof/>
            <w:webHidden/>
          </w:rPr>
          <w:t>17</w:t>
        </w:r>
        <w:r>
          <w:rPr>
            <w:noProof/>
            <w:webHidden/>
          </w:rPr>
          <w:fldChar w:fldCharType="end"/>
        </w:r>
      </w:hyperlink>
    </w:p>
    <w:p w14:paraId="4CF4E31D" w14:textId="135AD2A5" w:rsidR="00CE4BE8" w:rsidRDefault="00CE4BE8">
      <w:pPr>
        <w:pStyle w:val="Tabledesillustrations"/>
        <w:tabs>
          <w:tab w:val="right" w:leader="dot" w:pos="10024"/>
        </w:tabs>
        <w:rPr>
          <w:b w:val="0"/>
          <w:noProof/>
          <w:color w:val="auto"/>
          <w:sz w:val="22"/>
          <w:lang w:eastAsia="fr-FR"/>
        </w:rPr>
      </w:pPr>
      <w:hyperlink w:anchor="_Toc53853723" w:history="1">
        <w:r w:rsidRPr="00987ABE">
          <w:rPr>
            <w:rStyle w:val="Lienhypertexte"/>
            <w:noProof/>
          </w:rPr>
          <w:t>Figure 13 Tests du signal de type NRZ</w:t>
        </w:r>
        <w:r>
          <w:rPr>
            <w:noProof/>
            <w:webHidden/>
          </w:rPr>
          <w:tab/>
        </w:r>
        <w:r>
          <w:rPr>
            <w:noProof/>
            <w:webHidden/>
          </w:rPr>
          <w:fldChar w:fldCharType="begin"/>
        </w:r>
        <w:r>
          <w:rPr>
            <w:noProof/>
            <w:webHidden/>
          </w:rPr>
          <w:instrText xml:space="preserve"> PAGEREF _Toc53853723 \h </w:instrText>
        </w:r>
        <w:r>
          <w:rPr>
            <w:noProof/>
            <w:webHidden/>
          </w:rPr>
        </w:r>
        <w:r>
          <w:rPr>
            <w:noProof/>
            <w:webHidden/>
          </w:rPr>
          <w:fldChar w:fldCharType="separate"/>
        </w:r>
        <w:r>
          <w:rPr>
            <w:noProof/>
            <w:webHidden/>
          </w:rPr>
          <w:t>19</w:t>
        </w:r>
        <w:r>
          <w:rPr>
            <w:noProof/>
            <w:webHidden/>
          </w:rPr>
          <w:fldChar w:fldCharType="end"/>
        </w:r>
      </w:hyperlink>
    </w:p>
    <w:p w14:paraId="69B9B06A" w14:textId="77161B50" w:rsidR="00CE4BE8" w:rsidRDefault="00CE4BE8">
      <w:pPr>
        <w:pStyle w:val="Tabledesillustrations"/>
        <w:tabs>
          <w:tab w:val="right" w:leader="dot" w:pos="10024"/>
        </w:tabs>
        <w:rPr>
          <w:b w:val="0"/>
          <w:noProof/>
          <w:color w:val="auto"/>
          <w:sz w:val="22"/>
          <w:lang w:eastAsia="fr-FR"/>
        </w:rPr>
      </w:pPr>
      <w:hyperlink w:anchor="_Toc53853724" w:history="1">
        <w:r w:rsidRPr="00987ABE">
          <w:rPr>
            <w:rStyle w:val="Lienhypertexte"/>
            <w:noProof/>
          </w:rPr>
          <w:t>Figure 14 Tests du signal de type NRZT</w:t>
        </w:r>
        <w:r>
          <w:rPr>
            <w:noProof/>
            <w:webHidden/>
          </w:rPr>
          <w:tab/>
        </w:r>
        <w:r>
          <w:rPr>
            <w:noProof/>
            <w:webHidden/>
          </w:rPr>
          <w:fldChar w:fldCharType="begin"/>
        </w:r>
        <w:r>
          <w:rPr>
            <w:noProof/>
            <w:webHidden/>
          </w:rPr>
          <w:instrText xml:space="preserve"> PAGEREF _Toc53853724 \h </w:instrText>
        </w:r>
        <w:r>
          <w:rPr>
            <w:noProof/>
            <w:webHidden/>
          </w:rPr>
        </w:r>
        <w:r>
          <w:rPr>
            <w:noProof/>
            <w:webHidden/>
          </w:rPr>
          <w:fldChar w:fldCharType="separate"/>
        </w:r>
        <w:r>
          <w:rPr>
            <w:noProof/>
            <w:webHidden/>
          </w:rPr>
          <w:t>20</w:t>
        </w:r>
        <w:r>
          <w:rPr>
            <w:noProof/>
            <w:webHidden/>
          </w:rPr>
          <w:fldChar w:fldCharType="end"/>
        </w:r>
      </w:hyperlink>
    </w:p>
    <w:p w14:paraId="13B1CD65" w14:textId="3B36FFB9" w:rsidR="00CE4BE8" w:rsidRDefault="00CE4BE8">
      <w:pPr>
        <w:pStyle w:val="Tabledesillustrations"/>
        <w:tabs>
          <w:tab w:val="right" w:leader="dot" w:pos="10024"/>
        </w:tabs>
        <w:rPr>
          <w:b w:val="0"/>
          <w:noProof/>
          <w:color w:val="auto"/>
          <w:sz w:val="22"/>
          <w:lang w:eastAsia="fr-FR"/>
        </w:rPr>
      </w:pPr>
      <w:hyperlink w:anchor="_Toc53853725" w:history="1">
        <w:r w:rsidRPr="00987ABE">
          <w:rPr>
            <w:rStyle w:val="Lienhypertexte"/>
            <w:noProof/>
          </w:rPr>
          <w:t>Figure 15 Tests du signal de type RZ</w:t>
        </w:r>
        <w:r>
          <w:rPr>
            <w:noProof/>
            <w:webHidden/>
          </w:rPr>
          <w:tab/>
        </w:r>
        <w:r>
          <w:rPr>
            <w:noProof/>
            <w:webHidden/>
          </w:rPr>
          <w:fldChar w:fldCharType="begin"/>
        </w:r>
        <w:r>
          <w:rPr>
            <w:noProof/>
            <w:webHidden/>
          </w:rPr>
          <w:instrText xml:space="preserve"> PAGEREF _Toc53853725 \h </w:instrText>
        </w:r>
        <w:r>
          <w:rPr>
            <w:noProof/>
            <w:webHidden/>
          </w:rPr>
        </w:r>
        <w:r>
          <w:rPr>
            <w:noProof/>
            <w:webHidden/>
          </w:rPr>
          <w:fldChar w:fldCharType="separate"/>
        </w:r>
        <w:r>
          <w:rPr>
            <w:noProof/>
            <w:webHidden/>
          </w:rPr>
          <w:t>21</w:t>
        </w:r>
        <w:r>
          <w:rPr>
            <w:noProof/>
            <w:webHidden/>
          </w:rPr>
          <w:fldChar w:fldCharType="end"/>
        </w:r>
      </w:hyperlink>
    </w:p>
    <w:p w14:paraId="27214AF9" w14:textId="0A367303" w:rsidR="00CE4BE8" w:rsidRDefault="00CE4BE8">
      <w:pPr>
        <w:pStyle w:val="Tabledesillustrations"/>
        <w:tabs>
          <w:tab w:val="right" w:leader="dot" w:pos="10024"/>
        </w:tabs>
        <w:rPr>
          <w:b w:val="0"/>
          <w:noProof/>
          <w:color w:val="auto"/>
          <w:sz w:val="22"/>
          <w:lang w:eastAsia="fr-FR"/>
        </w:rPr>
      </w:pPr>
      <w:hyperlink w:anchor="_Toc53853726" w:history="1">
        <w:r w:rsidRPr="00987ABE">
          <w:rPr>
            <w:rStyle w:val="Lienhypertexte"/>
            <w:noProof/>
          </w:rPr>
          <w:t>Figure 16 : Modélisation de la chaîne de transmission à l’étape 3.</w:t>
        </w:r>
        <w:r>
          <w:rPr>
            <w:noProof/>
            <w:webHidden/>
          </w:rPr>
          <w:tab/>
        </w:r>
        <w:r>
          <w:rPr>
            <w:noProof/>
            <w:webHidden/>
          </w:rPr>
          <w:fldChar w:fldCharType="begin"/>
        </w:r>
        <w:r>
          <w:rPr>
            <w:noProof/>
            <w:webHidden/>
          </w:rPr>
          <w:instrText xml:space="preserve"> PAGEREF _Toc53853726 \h </w:instrText>
        </w:r>
        <w:r>
          <w:rPr>
            <w:noProof/>
            <w:webHidden/>
          </w:rPr>
        </w:r>
        <w:r>
          <w:rPr>
            <w:noProof/>
            <w:webHidden/>
          </w:rPr>
          <w:fldChar w:fldCharType="separate"/>
        </w:r>
        <w:r>
          <w:rPr>
            <w:noProof/>
            <w:webHidden/>
          </w:rPr>
          <w:t>23</w:t>
        </w:r>
        <w:r>
          <w:rPr>
            <w:noProof/>
            <w:webHidden/>
          </w:rPr>
          <w:fldChar w:fldCharType="end"/>
        </w:r>
      </w:hyperlink>
    </w:p>
    <w:p w14:paraId="4345FD89" w14:textId="7B95E5EE" w:rsidR="00CE4BE8" w:rsidRDefault="00CE4BE8">
      <w:pPr>
        <w:pStyle w:val="Tabledesillustrations"/>
        <w:tabs>
          <w:tab w:val="right" w:leader="dot" w:pos="10024"/>
        </w:tabs>
        <w:rPr>
          <w:b w:val="0"/>
          <w:noProof/>
          <w:color w:val="auto"/>
          <w:sz w:val="22"/>
          <w:lang w:eastAsia="fr-FR"/>
        </w:rPr>
      </w:pPr>
      <w:hyperlink w:anchor="_Toc53853727" w:history="1">
        <w:r w:rsidRPr="00987ABE">
          <w:rPr>
            <w:rStyle w:val="Lienhypertexte"/>
            <w:noProof/>
          </w:rPr>
          <w:t>Figure 17 : Ajout du bruit blanc gaussien.</w:t>
        </w:r>
        <w:r>
          <w:rPr>
            <w:noProof/>
            <w:webHidden/>
          </w:rPr>
          <w:tab/>
        </w:r>
        <w:r>
          <w:rPr>
            <w:noProof/>
            <w:webHidden/>
          </w:rPr>
          <w:fldChar w:fldCharType="begin"/>
        </w:r>
        <w:r>
          <w:rPr>
            <w:noProof/>
            <w:webHidden/>
          </w:rPr>
          <w:instrText xml:space="preserve"> PAGEREF _Toc53853727 \h </w:instrText>
        </w:r>
        <w:r>
          <w:rPr>
            <w:noProof/>
            <w:webHidden/>
          </w:rPr>
        </w:r>
        <w:r>
          <w:rPr>
            <w:noProof/>
            <w:webHidden/>
          </w:rPr>
          <w:fldChar w:fldCharType="separate"/>
        </w:r>
        <w:r>
          <w:rPr>
            <w:noProof/>
            <w:webHidden/>
          </w:rPr>
          <w:t>24</w:t>
        </w:r>
        <w:r>
          <w:rPr>
            <w:noProof/>
            <w:webHidden/>
          </w:rPr>
          <w:fldChar w:fldCharType="end"/>
        </w:r>
      </w:hyperlink>
    </w:p>
    <w:p w14:paraId="6F1C4AC2" w14:textId="45A6C736" w:rsidR="00CE4BE8" w:rsidRDefault="00CE4BE8">
      <w:pPr>
        <w:pStyle w:val="Tabledesillustrations"/>
        <w:tabs>
          <w:tab w:val="right" w:leader="dot" w:pos="10024"/>
        </w:tabs>
        <w:rPr>
          <w:b w:val="0"/>
          <w:noProof/>
          <w:color w:val="auto"/>
          <w:sz w:val="22"/>
          <w:lang w:eastAsia="fr-FR"/>
        </w:rPr>
      </w:pPr>
      <w:hyperlink w:anchor="_Toc53853728" w:history="1">
        <w:r w:rsidRPr="00987ABE">
          <w:rPr>
            <w:rStyle w:val="Lienhypertexte"/>
            <w:noProof/>
          </w:rPr>
          <w:t>Figure 18 : source http://www.codeurjava.com/ - ArrayList vs LinkedList (abscisse = temp en ms)</w:t>
        </w:r>
        <w:r>
          <w:rPr>
            <w:noProof/>
            <w:webHidden/>
          </w:rPr>
          <w:tab/>
        </w:r>
        <w:r>
          <w:rPr>
            <w:noProof/>
            <w:webHidden/>
          </w:rPr>
          <w:fldChar w:fldCharType="begin"/>
        </w:r>
        <w:r>
          <w:rPr>
            <w:noProof/>
            <w:webHidden/>
          </w:rPr>
          <w:instrText xml:space="preserve"> PAGEREF _Toc53853728 \h </w:instrText>
        </w:r>
        <w:r>
          <w:rPr>
            <w:noProof/>
            <w:webHidden/>
          </w:rPr>
        </w:r>
        <w:r>
          <w:rPr>
            <w:noProof/>
            <w:webHidden/>
          </w:rPr>
          <w:fldChar w:fldCharType="separate"/>
        </w:r>
        <w:r>
          <w:rPr>
            <w:noProof/>
            <w:webHidden/>
          </w:rPr>
          <w:t>25</w:t>
        </w:r>
        <w:r>
          <w:rPr>
            <w:noProof/>
            <w:webHidden/>
          </w:rPr>
          <w:fldChar w:fldCharType="end"/>
        </w:r>
      </w:hyperlink>
    </w:p>
    <w:p w14:paraId="2B6CD416" w14:textId="7872E56D" w:rsidR="00CE4BE8" w:rsidRDefault="00CE4BE8">
      <w:pPr>
        <w:pStyle w:val="Tabledesillustrations"/>
        <w:tabs>
          <w:tab w:val="right" w:leader="dot" w:pos="10024"/>
        </w:tabs>
        <w:rPr>
          <w:b w:val="0"/>
          <w:noProof/>
          <w:color w:val="auto"/>
          <w:sz w:val="22"/>
          <w:lang w:eastAsia="fr-FR"/>
        </w:rPr>
      </w:pPr>
      <w:hyperlink w:anchor="_Toc53853729" w:history="1">
        <w:r w:rsidRPr="00987ABE">
          <w:rPr>
            <w:rStyle w:val="Lienhypertexte"/>
            <w:noProof/>
          </w:rPr>
          <w:t>Figure 19 : Tests du signal de type NRZ</w:t>
        </w:r>
        <w:r>
          <w:rPr>
            <w:noProof/>
            <w:webHidden/>
          </w:rPr>
          <w:tab/>
        </w:r>
        <w:r>
          <w:rPr>
            <w:noProof/>
            <w:webHidden/>
          </w:rPr>
          <w:fldChar w:fldCharType="begin"/>
        </w:r>
        <w:r>
          <w:rPr>
            <w:noProof/>
            <w:webHidden/>
          </w:rPr>
          <w:instrText xml:space="preserve"> PAGEREF _Toc53853729 \h </w:instrText>
        </w:r>
        <w:r>
          <w:rPr>
            <w:noProof/>
            <w:webHidden/>
          </w:rPr>
        </w:r>
        <w:r>
          <w:rPr>
            <w:noProof/>
            <w:webHidden/>
          </w:rPr>
          <w:fldChar w:fldCharType="separate"/>
        </w:r>
        <w:r>
          <w:rPr>
            <w:noProof/>
            <w:webHidden/>
          </w:rPr>
          <w:t>28</w:t>
        </w:r>
        <w:r>
          <w:rPr>
            <w:noProof/>
            <w:webHidden/>
          </w:rPr>
          <w:fldChar w:fldCharType="end"/>
        </w:r>
      </w:hyperlink>
    </w:p>
    <w:p w14:paraId="09112125" w14:textId="5A58B5CC" w:rsidR="00CE4BE8" w:rsidRDefault="00CE4BE8">
      <w:pPr>
        <w:pStyle w:val="Tabledesillustrations"/>
        <w:tabs>
          <w:tab w:val="right" w:leader="dot" w:pos="10024"/>
        </w:tabs>
        <w:rPr>
          <w:b w:val="0"/>
          <w:noProof/>
          <w:color w:val="auto"/>
          <w:sz w:val="22"/>
          <w:lang w:eastAsia="fr-FR"/>
        </w:rPr>
      </w:pPr>
      <w:hyperlink w:anchor="_Toc53853730" w:history="1">
        <w:r w:rsidRPr="00987ABE">
          <w:rPr>
            <w:rStyle w:val="Lienhypertexte"/>
            <w:noProof/>
          </w:rPr>
          <w:t>Figure 20 : Tests du signal de type NRZT</w:t>
        </w:r>
        <w:r>
          <w:rPr>
            <w:noProof/>
            <w:webHidden/>
          </w:rPr>
          <w:tab/>
        </w:r>
        <w:r>
          <w:rPr>
            <w:noProof/>
            <w:webHidden/>
          </w:rPr>
          <w:fldChar w:fldCharType="begin"/>
        </w:r>
        <w:r>
          <w:rPr>
            <w:noProof/>
            <w:webHidden/>
          </w:rPr>
          <w:instrText xml:space="preserve"> PAGEREF _Toc53853730 \h </w:instrText>
        </w:r>
        <w:r>
          <w:rPr>
            <w:noProof/>
            <w:webHidden/>
          </w:rPr>
        </w:r>
        <w:r>
          <w:rPr>
            <w:noProof/>
            <w:webHidden/>
          </w:rPr>
          <w:fldChar w:fldCharType="separate"/>
        </w:r>
        <w:r>
          <w:rPr>
            <w:noProof/>
            <w:webHidden/>
          </w:rPr>
          <w:t>28</w:t>
        </w:r>
        <w:r>
          <w:rPr>
            <w:noProof/>
            <w:webHidden/>
          </w:rPr>
          <w:fldChar w:fldCharType="end"/>
        </w:r>
      </w:hyperlink>
    </w:p>
    <w:p w14:paraId="7131310D" w14:textId="62F2A96B" w:rsidR="00CE4BE8" w:rsidRDefault="00CE4BE8">
      <w:pPr>
        <w:pStyle w:val="Tabledesillustrations"/>
        <w:tabs>
          <w:tab w:val="right" w:leader="dot" w:pos="10024"/>
        </w:tabs>
        <w:rPr>
          <w:b w:val="0"/>
          <w:noProof/>
          <w:color w:val="auto"/>
          <w:sz w:val="22"/>
          <w:lang w:eastAsia="fr-FR"/>
        </w:rPr>
      </w:pPr>
      <w:hyperlink w:anchor="_Toc53853731" w:history="1">
        <w:r w:rsidRPr="00987ABE">
          <w:rPr>
            <w:rStyle w:val="Lienhypertexte"/>
            <w:noProof/>
          </w:rPr>
          <w:t>Figure 21 : Tests du signal de type NRZ</w:t>
        </w:r>
        <w:r>
          <w:rPr>
            <w:noProof/>
            <w:webHidden/>
          </w:rPr>
          <w:tab/>
        </w:r>
        <w:r>
          <w:rPr>
            <w:noProof/>
            <w:webHidden/>
          </w:rPr>
          <w:fldChar w:fldCharType="begin"/>
        </w:r>
        <w:r>
          <w:rPr>
            <w:noProof/>
            <w:webHidden/>
          </w:rPr>
          <w:instrText xml:space="preserve"> PAGEREF _Toc53853731 \h </w:instrText>
        </w:r>
        <w:r>
          <w:rPr>
            <w:noProof/>
            <w:webHidden/>
          </w:rPr>
        </w:r>
        <w:r>
          <w:rPr>
            <w:noProof/>
            <w:webHidden/>
          </w:rPr>
          <w:fldChar w:fldCharType="separate"/>
        </w:r>
        <w:r>
          <w:rPr>
            <w:noProof/>
            <w:webHidden/>
          </w:rPr>
          <w:t>29</w:t>
        </w:r>
        <w:r>
          <w:rPr>
            <w:noProof/>
            <w:webHidden/>
          </w:rPr>
          <w:fldChar w:fldCharType="end"/>
        </w:r>
      </w:hyperlink>
    </w:p>
    <w:p w14:paraId="0733AACD" w14:textId="45BC02F4" w:rsidR="00CE4BE8" w:rsidRDefault="00CE4BE8">
      <w:pPr>
        <w:pStyle w:val="Tabledesillustrations"/>
        <w:tabs>
          <w:tab w:val="right" w:leader="dot" w:pos="10024"/>
        </w:tabs>
        <w:rPr>
          <w:b w:val="0"/>
          <w:noProof/>
          <w:color w:val="auto"/>
          <w:sz w:val="22"/>
          <w:lang w:eastAsia="fr-FR"/>
        </w:rPr>
      </w:pPr>
      <w:hyperlink w:anchor="_Toc53853732" w:history="1">
        <w:r w:rsidRPr="00987ABE">
          <w:rPr>
            <w:rStyle w:val="Lienhypertexte"/>
            <w:noProof/>
          </w:rPr>
          <w:t>Figure 22 : NRZT avec un snrpb à -20dB</w:t>
        </w:r>
        <w:r>
          <w:rPr>
            <w:noProof/>
            <w:webHidden/>
          </w:rPr>
          <w:tab/>
        </w:r>
        <w:r>
          <w:rPr>
            <w:noProof/>
            <w:webHidden/>
          </w:rPr>
          <w:fldChar w:fldCharType="begin"/>
        </w:r>
        <w:r>
          <w:rPr>
            <w:noProof/>
            <w:webHidden/>
          </w:rPr>
          <w:instrText xml:space="preserve"> PAGEREF _Toc53853732 \h </w:instrText>
        </w:r>
        <w:r>
          <w:rPr>
            <w:noProof/>
            <w:webHidden/>
          </w:rPr>
        </w:r>
        <w:r>
          <w:rPr>
            <w:noProof/>
            <w:webHidden/>
          </w:rPr>
          <w:fldChar w:fldCharType="separate"/>
        </w:r>
        <w:r>
          <w:rPr>
            <w:noProof/>
            <w:webHidden/>
          </w:rPr>
          <w:t>30</w:t>
        </w:r>
        <w:r>
          <w:rPr>
            <w:noProof/>
            <w:webHidden/>
          </w:rPr>
          <w:fldChar w:fldCharType="end"/>
        </w:r>
      </w:hyperlink>
    </w:p>
    <w:p w14:paraId="642C1D50" w14:textId="419B1F07" w:rsidR="00CE4BE8" w:rsidRDefault="00CE4BE8">
      <w:pPr>
        <w:pStyle w:val="Tabledesillustrations"/>
        <w:tabs>
          <w:tab w:val="right" w:leader="dot" w:pos="10024"/>
        </w:tabs>
        <w:rPr>
          <w:b w:val="0"/>
          <w:noProof/>
          <w:color w:val="auto"/>
          <w:sz w:val="22"/>
          <w:lang w:eastAsia="fr-FR"/>
        </w:rPr>
      </w:pPr>
      <w:hyperlink w:anchor="_Toc53853733" w:history="1">
        <w:r w:rsidRPr="00987ABE">
          <w:rPr>
            <w:rStyle w:val="Lienhypertexte"/>
            <w:noProof/>
          </w:rPr>
          <w:t>Figure 23 : Vérification de la forme du bruit</w:t>
        </w:r>
        <w:r>
          <w:rPr>
            <w:noProof/>
            <w:webHidden/>
          </w:rPr>
          <w:tab/>
        </w:r>
        <w:r>
          <w:rPr>
            <w:noProof/>
            <w:webHidden/>
          </w:rPr>
          <w:fldChar w:fldCharType="begin"/>
        </w:r>
        <w:r>
          <w:rPr>
            <w:noProof/>
            <w:webHidden/>
          </w:rPr>
          <w:instrText xml:space="preserve"> PAGEREF _Toc53853733 \h </w:instrText>
        </w:r>
        <w:r>
          <w:rPr>
            <w:noProof/>
            <w:webHidden/>
          </w:rPr>
        </w:r>
        <w:r>
          <w:rPr>
            <w:noProof/>
            <w:webHidden/>
          </w:rPr>
          <w:fldChar w:fldCharType="separate"/>
        </w:r>
        <w:r>
          <w:rPr>
            <w:noProof/>
            <w:webHidden/>
          </w:rPr>
          <w:t>31</w:t>
        </w:r>
        <w:r>
          <w:rPr>
            <w:noProof/>
            <w:webHidden/>
          </w:rPr>
          <w:fldChar w:fldCharType="end"/>
        </w:r>
      </w:hyperlink>
    </w:p>
    <w:p w14:paraId="0B6D71AA" w14:textId="513A07C7" w:rsidR="00CE4BE8" w:rsidRDefault="00CE4BE8">
      <w:pPr>
        <w:pStyle w:val="Tabledesillustrations"/>
        <w:tabs>
          <w:tab w:val="right" w:leader="dot" w:pos="10024"/>
        </w:tabs>
        <w:rPr>
          <w:b w:val="0"/>
          <w:noProof/>
          <w:color w:val="auto"/>
          <w:sz w:val="22"/>
          <w:lang w:eastAsia="fr-FR"/>
        </w:rPr>
      </w:pPr>
      <w:hyperlink w:anchor="_Toc53853734" w:history="1">
        <w:r w:rsidRPr="00987ABE">
          <w:rPr>
            <w:rStyle w:val="Lienhypertexte"/>
            <w:noProof/>
          </w:rPr>
          <w:t>Figure 24 : Comparatif TEB théorique et simulé pour un RZ</w:t>
        </w:r>
        <w:r>
          <w:rPr>
            <w:noProof/>
            <w:webHidden/>
          </w:rPr>
          <w:tab/>
        </w:r>
        <w:r>
          <w:rPr>
            <w:noProof/>
            <w:webHidden/>
          </w:rPr>
          <w:fldChar w:fldCharType="begin"/>
        </w:r>
        <w:r>
          <w:rPr>
            <w:noProof/>
            <w:webHidden/>
          </w:rPr>
          <w:instrText xml:space="preserve"> PAGEREF _Toc53853734 \h </w:instrText>
        </w:r>
        <w:r>
          <w:rPr>
            <w:noProof/>
            <w:webHidden/>
          </w:rPr>
        </w:r>
        <w:r>
          <w:rPr>
            <w:noProof/>
            <w:webHidden/>
          </w:rPr>
          <w:fldChar w:fldCharType="separate"/>
        </w:r>
        <w:r>
          <w:rPr>
            <w:noProof/>
            <w:webHidden/>
          </w:rPr>
          <w:t>32</w:t>
        </w:r>
        <w:r>
          <w:rPr>
            <w:noProof/>
            <w:webHidden/>
          </w:rPr>
          <w:fldChar w:fldCharType="end"/>
        </w:r>
      </w:hyperlink>
    </w:p>
    <w:p w14:paraId="00AE33F2" w14:textId="5BBAAA47" w:rsidR="00CE4BE8" w:rsidRDefault="00CE4BE8">
      <w:pPr>
        <w:pStyle w:val="Tabledesillustrations"/>
        <w:tabs>
          <w:tab w:val="right" w:leader="dot" w:pos="10024"/>
        </w:tabs>
        <w:rPr>
          <w:b w:val="0"/>
          <w:noProof/>
          <w:color w:val="auto"/>
          <w:sz w:val="22"/>
          <w:lang w:eastAsia="fr-FR"/>
        </w:rPr>
      </w:pPr>
      <w:hyperlink w:anchor="_Toc53853735" w:history="1">
        <w:r w:rsidRPr="00987ABE">
          <w:rPr>
            <w:rStyle w:val="Lienhypertexte"/>
            <w:noProof/>
          </w:rPr>
          <w:t>Figure 25 : TEB en fonction du SNR pour les 3 formes</w:t>
        </w:r>
        <w:r>
          <w:rPr>
            <w:noProof/>
            <w:webHidden/>
          </w:rPr>
          <w:tab/>
        </w:r>
        <w:r>
          <w:rPr>
            <w:noProof/>
            <w:webHidden/>
          </w:rPr>
          <w:fldChar w:fldCharType="begin"/>
        </w:r>
        <w:r>
          <w:rPr>
            <w:noProof/>
            <w:webHidden/>
          </w:rPr>
          <w:instrText xml:space="preserve"> PAGEREF _Toc53853735 \h </w:instrText>
        </w:r>
        <w:r>
          <w:rPr>
            <w:noProof/>
            <w:webHidden/>
          </w:rPr>
        </w:r>
        <w:r>
          <w:rPr>
            <w:noProof/>
            <w:webHidden/>
          </w:rPr>
          <w:fldChar w:fldCharType="separate"/>
        </w:r>
        <w:r>
          <w:rPr>
            <w:noProof/>
            <w:webHidden/>
          </w:rPr>
          <w:t>33</w:t>
        </w:r>
        <w:r>
          <w:rPr>
            <w:noProof/>
            <w:webHidden/>
          </w:rPr>
          <w:fldChar w:fldCharType="end"/>
        </w:r>
      </w:hyperlink>
    </w:p>
    <w:p w14:paraId="360B6C55" w14:textId="269F508A" w:rsidR="00CE4BE8" w:rsidRDefault="00CE4BE8">
      <w:pPr>
        <w:pStyle w:val="Tabledesillustrations"/>
        <w:tabs>
          <w:tab w:val="right" w:leader="dot" w:pos="10024"/>
        </w:tabs>
        <w:rPr>
          <w:b w:val="0"/>
          <w:noProof/>
          <w:color w:val="auto"/>
          <w:sz w:val="22"/>
          <w:lang w:eastAsia="fr-FR"/>
        </w:rPr>
      </w:pPr>
      <w:hyperlink w:anchor="_Toc53853736" w:history="1">
        <w:r w:rsidRPr="00987ABE">
          <w:rPr>
            <w:rStyle w:val="Lienhypertexte"/>
            <w:noProof/>
          </w:rPr>
          <w:t>Figure 26 : Chaine de transmission étape 4</w:t>
        </w:r>
        <w:r>
          <w:rPr>
            <w:noProof/>
            <w:webHidden/>
          </w:rPr>
          <w:tab/>
        </w:r>
        <w:r>
          <w:rPr>
            <w:noProof/>
            <w:webHidden/>
          </w:rPr>
          <w:fldChar w:fldCharType="begin"/>
        </w:r>
        <w:r>
          <w:rPr>
            <w:noProof/>
            <w:webHidden/>
          </w:rPr>
          <w:instrText xml:space="preserve"> PAGEREF _Toc53853736 \h </w:instrText>
        </w:r>
        <w:r>
          <w:rPr>
            <w:noProof/>
            <w:webHidden/>
          </w:rPr>
        </w:r>
        <w:r>
          <w:rPr>
            <w:noProof/>
            <w:webHidden/>
          </w:rPr>
          <w:fldChar w:fldCharType="separate"/>
        </w:r>
        <w:r>
          <w:rPr>
            <w:noProof/>
            <w:webHidden/>
          </w:rPr>
          <w:t>36</w:t>
        </w:r>
        <w:r>
          <w:rPr>
            <w:noProof/>
            <w:webHidden/>
          </w:rPr>
          <w:fldChar w:fldCharType="end"/>
        </w:r>
      </w:hyperlink>
    </w:p>
    <w:p w14:paraId="6F47D32B" w14:textId="3C42A2F1" w:rsidR="00CE4BE8" w:rsidRDefault="00CE4BE8">
      <w:pPr>
        <w:pStyle w:val="Tabledesillustrations"/>
        <w:tabs>
          <w:tab w:val="right" w:leader="dot" w:pos="10024"/>
        </w:tabs>
        <w:rPr>
          <w:b w:val="0"/>
          <w:noProof/>
          <w:color w:val="auto"/>
          <w:sz w:val="22"/>
          <w:lang w:eastAsia="fr-FR"/>
        </w:rPr>
      </w:pPr>
      <w:hyperlink w:anchor="_Toc53853737" w:history="1">
        <w:r w:rsidRPr="00987ABE">
          <w:rPr>
            <w:rStyle w:val="Lienhypertexte"/>
            <w:noProof/>
          </w:rPr>
          <w:t>Figure 27 : Schéma représentant les multi-trajets</w:t>
        </w:r>
        <w:r>
          <w:rPr>
            <w:noProof/>
            <w:webHidden/>
          </w:rPr>
          <w:tab/>
        </w:r>
        <w:r>
          <w:rPr>
            <w:noProof/>
            <w:webHidden/>
          </w:rPr>
          <w:fldChar w:fldCharType="begin"/>
        </w:r>
        <w:r>
          <w:rPr>
            <w:noProof/>
            <w:webHidden/>
          </w:rPr>
          <w:instrText xml:space="preserve"> PAGEREF _Toc53853737 \h </w:instrText>
        </w:r>
        <w:r>
          <w:rPr>
            <w:noProof/>
            <w:webHidden/>
          </w:rPr>
        </w:r>
        <w:r>
          <w:rPr>
            <w:noProof/>
            <w:webHidden/>
          </w:rPr>
          <w:fldChar w:fldCharType="separate"/>
        </w:r>
        <w:r>
          <w:rPr>
            <w:noProof/>
            <w:webHidden/>
          </w:rPr>
          <w:t>36</w:t>
        </w:r>
        <w:r>
          <w:rPr>
            <w:noProof/>
            <w:webHidden/>
          </w:rPr>
          <w:fldChar w:fldCharType="end"/>
        </w:r>
      </w:hyperlink>
    </w:p>
    <w:p w14:paraId="317CF934" w14:textId="0F06384B" w:rsidR="00CE4BE8" w:rsidRDefault="00CE4BE8">
      <w:pPr>
        <w:pStyle w:val="Tabledesillustrations"/>
        <w:tabs>
          <w:tab w:val="right" w:leader="dot" w:pos="10024"/>
        </w:tabs>
        <w:rPr>
          <w:b w:val="0"/>
          <w:noProof/>
          <w:color w:val="auto"/>
          <w:sz w:val="22"/>
          <w:lang w:eastAsia="fr-FR"/>
        </w:rPr>
      </w:pPr>
      <w:hyperlink w:anchor="_Toc53853738" w:history="1">
        <w:r w:rsidRPr="00987ABE">
          <w:rPr>
            <w:rStyle w:val="Lienhypertexte"/>
            <w:noProof/>
          </w:rPr>
          <w:t>Figure 28 : Operations pour réaliser le multi-trajets</w:t>
        </w:r>
        <w:r>
          <w:rPr>
            <w:noProof/>
            <w:webHidden/>
          </w:rPr>
          <w:tab/>
        </w:r>
        <w:r>
          <w:rPr>
            <w:noProof/>
            <w:webHidden/>
          </w:rPr>
          <w:fldChar w:fldCharType="begin"/>
        </w:r>
        <w:r>
          <w:rPr>
            <w:noProof/>
            <w:webHidden/>
          </w:rPr>
          <w:instrText xml:space="preserve"> PAGEREF _Toc53853738 \h </w:instrText>
        </w:r>
        <w:r>
          <w:rPr>
            <w:noProof/>
            <w:webHidden/>
          </w:rPr>
        </w:r>
        <w:r>
          <w:rPr>
            <w:noProof/>
            <w:webHidden/>
          </w:rPr>
          <w:fldChar w:fldCharType="separate"/>
        </w:r>
        <w:r>
          <w:rPr>
            <w:noProof/>
            <w:webHidden/>
          </w:rPr>
          <w:t>37</w:t>
        </w:r>
        <w:r>
          <w:rPr>
            <w:noProof/>
            <w:webHidden/>
          </w:rPr>
          <w:fldChar w:fldCharType="end"/>
        </w:r>
      </w:hyperlink>
    </w:p>
    <w:p w14:paraId="22711EFA" w14:textId="2C75C033" w:rsidR="00CE4BE8" w:rsidRDefault="00CE4BE8">
      <w:pPr>
        <w:pStyle w:val="Tabledesillustrations"/>
        <w:tabs>
          <w:tab w:val="right" w:leader="dot" w:pos="10024"/>
        </w:tabs>
        <w:rPr>
          <w:b w:val="0"/>
          <w:noProof/>
          <w:color w:val="auto"/>
          <w:sz w:val="22"/>
          <w:lang w:eastAsia="fr-FR"/>
        </w:rPr>
      </w:pPr>
      <w:hyperlink w:anchor="_Toc53853739" w:history="1">
        <w:r w:rsidRPr="00987ABE">
          <w:rPr>
            <w:rStyle w:val="Lienhypertexte"/>
            <w:noProof/>
          </w:rPr>
          <w:t>Figure 29 : TEB en fonction du décalage et des amplitudes</w:t>
        </w:r>
        <w:r>
          <w:rPr>
            <w:noProof/>
            <w:webHidden/>
          </w:rPr>
          <w:tab/>
        </w:r>
        <w:r>
          <w:rPr>
            <w:noProof/>
            <w:webHidden/>
          </w:rPr>
          <w:fldChar w:fldCharType="begin"/>
        </w:r>
        <w:r>
          <w:rPr>
            <w:noProof/>
            <w:webHidden/>
          </w:rPr>
          <w:instrText xml:space="preserve"> PAGEREF _Toc53853739 \h </w:instrText>
        </w:r>
        <w:r>
          <w:rPr>
            <w:noProof/>
            <w:webHidden/>
          </w:rPr>
        </w:r>
        <w:r>
          <w:rPr>
            <w:noProof/>
            <w:webHidden/>
          </w:rPr>
          <w:fldChar w:fldCharType="separate"/>
        </w:r>
        <w:r>
          <w:rPr>
            <w:noProof/>
            <w:webHidden/>
          </w:rPr>
          <w:t>42</w:t>
        </w:r>
        <w:r>
          <w:rPr>
            <w:noProof/>
            <w:webHidden/>
          </w:rPr>
          <w:fldChar w:fldCharType="end"/>
        </w:r>
      </w:hyperlink>
    </w:p>
    <w:p w14:paraId="68BE238D" w14:textId="52752321" w:rsidR="00CE4BE8" w:rsidRDefault="00CE4BE8">
      <w:pPr>
        <w:pStyle w:val="Tabledesillustrations"/>
        <w:tabs>
          <w:tab w:val="right" w:leader="dot" w:pos="10024"/>
        </w:tabs>
        <w:rPr>
          <w:b w:val="0"/>
          <w:noProof/>
          <w:color w:val="auto"/>
          <w:sz w:val="22"/>
          <w:lang w:eastAsia="fr-FR"/>
        </w:rPr>
      </w:pPr>
      <w:hyperlink w:anchor="_Toc53853740" w:history="1">
        <w:r w:rsidRPr="00987ABE">
          <w:rPr>
            <w:rStyle w:val="Lienhypertexte"/>
            <w:noProof/>
          </w:rPr>
          <w:t>Figure 30 : schéma chaine de transmission étape 5</w:t>
        </w:r>
        <w:r>
          <w:rPr>
            <w:noProof/>
            <w:webHidden/>
          </w:rPr>
          <w:tab/>
        </w:r>
        <w:r>
          <w:rPr>
            <w:noProof/>
            <w:webHidden/>
          </w:rPr>
          <w:fldChar w:fldCharType="begin"/>
        </w:r>
        <w:r>
          <w:rPr>
            <w:noProof/>
            <w:webHidden/>
          </w:rPr>
          <w:instrText xml:space="preserve"> PAGEREF _Toc53853740 \h </w:instrText>
        </w:r>
        <w:r>
          <w:rPr>
            <w:noProof/>
            <w:webHidden/>
          </w:rPr>
        </w:r>
        <w:r>
          <w:rPr>
            <w:noProof/>
            <w:webHidden/>
          </w:rPr>
          <w:fldChar w:fldCharType="separate"/>
        </w:r>
        <w:r>
          <w:rPr>
            <w:noProof/>
            <w:webHidden/>
          </w:rPr>
          <w:t>43</w:t>
        </w:r>
        <w:r>
          <w:rPr>
            <w:noProof/>
            <w:webHidden/>
          </w:rPr>
          <w:fldChar w:fldCharType="end"/>
        </w:r>
      </w:hyperlink>
    </w:p>
    <w:p w14:paraId="6166C40B" w14:textId="6B45386D" w:rsidR="00CE4BE8" w:rsidRDefault="00CE4BE8">
      <w:pPr>
        <w:pStyle w:val="Tabledesillustrations"/>
        <w:tabs>
          <w:tab w:val="right" w:leader="dot" w:pos="10024"/>
        </w:tabs>
        <w:rPr>
          <w:b w:val="0"/>
          <w:noProof/>
          <w:color w:val="auto"/>
          <w:sz w:val="22"/>
          <w:lang w:eastAsia="fr-FR"/>
        </w:rPr>
      </w:pPr>
      <w:hyperlink w:anchor="_Toc53853741" w:history="1">
        <w:r w:rsidRPr="00987ABE">
          <w:rPr>
            <w:rStyle w:val="Lienhypertexte"/>
            <w:noProof/>
          </w:rPr>
          <w:t>Figure 31 : NRZ avec codeur</w:t>
        </w:r>
        <w:r>
          <w:rPr>
            <w:noProof/>
            <w:webHidden/>
          </w:rPr>
          <w:tab/>
        </w:r>
        <w:r>
          <w:rPr>
            <w:noProof/>
            <w:webHidden/>
          </w:rPr>
          <w:fldChar w:fldCharType="begin"/>
        </w:r>
        <w:r>
          <w:rPr>
            <w:noProof/>
            <w:webHidden/>
          </w:rPr>
          <w:instrText xml:space="preserve"> PAGEREF _Toc53853741 \h </w:instrText>
        </w:r>
        <w:r>
          <w:rPr>
            <w:noProof/>
            <w:webHidden/>
          </w:rPr>
        </w:r>
        <w:r>
          <w:rPr>
            <w:noProof/>
            <w:webHidden/>
          </w:rPr>
          <w:fldChar w:fldCharType="separate"/>
        </w:r>
        <w:r>
          <w:rPr>
            <w:noProof/>
            <w:webHidden/>
          </w:rPr>
          <w:t>45</w:t>
        </w:r>
        <w:r>
          <w:rPr>
            <w:noProof/>
            <w:webHidden/>
          </w:rPr>
          <w:fldChar w:fldCharType="end"/>
        </w:r>
      </w:hyperlink>
    </w:p>
    <w:p w14:paraId="3E7BC272" w14:textId="136B46E2" w:rsidR="00CE4BE8" w:rsidRDefault="00CE4BE8">
      <w:pPr>
        <w:pStyle w:val="Tabledesillustrations"/>
        <w:tabs>
          <w:tab w:val="right" w:leader="dot" w:pos="10024"/>
        </w:tabs>
        <w:rPr>
          <w:b w:val="0"/>
          <w:noProof/>
          <w:color w:val="auto"/>
          <w:sz w:val="22"/>
          <w:lang w:eastAsia="fr-FR"/>
        </w:rPr>
      </w:pPr>
      <w:hyperlink w:anchor="_Toc53853742" w:history="1">
        <w:r w:rsidRPr="00987ABE">
          <w:rPr>
            <w:rStyle w:val="Lienhypertexte"/>
            <w:noProof/>
          </w:rPr>
          <w:t>Figure 32 : NRZT avec codeur</w:t>
        </w:r>
        <w:r>
          <w:rPr>
            <w:noProof/>
            <w:webHidden/>
          </w:rPr>
          <w:tab/>
        </w:r>
        <w:r>
          <w:rPr>
            <w:noProof/>
            <w:webHidden/>
          </w:rPr>
          <w:fldChar w:fldCharType="begin"/>
        </w:r>
        <w:r>
          <w:rPr>
            <w:noProof/>
            <w:webHidden/>
          </w:rPr>
          <w:instrText xml:space="preserve"> PAGEREF _Toc53853742 \h </w:instrText>
        </w:r>
        <w:r>
          <w:rPr>
            <w:noProof/>
            <w:webHidden/>
          </w:rPr>
        </w:r>
        <w:r>
          <w:rPr>
            <w:noProof/>
            <w:webHidden/>
          </w:rPr>
          <w:fldChar w:fldCharType="separate"/>
        </w:r>
        <w:r>
          <w:rPr>
            <w:noProof/>
            <w:webHidden/>
          </w:rPr>
          <w:t>46</w:t>
        </w:r>
        <w:r>
          <w:rPr>
            <w:noProof/>
            <w:webHidden/>
          </w:rPr>
          <w:fldChar w:fldCharType="end"/>
        </w:r>
      </w:hyperlink>
    </w:p>
    <w:p w14:paraId="2CDF7132" w14:textId="760BD447" w:rsidR="00CE4BE8" w:rsidRDefault="00CE4BE8">
      <w:pPr>
        <w:pStyle w:val="Tabledesillustrations"/>
        <w:tabs>
          <w:tab w:val="right" w:leader="dot" w:pos="10024"/>
        </w:tabs>
        <w:rPr>
          <w:b w:val="0"/>
          <w:noProof/>
          <w:color w:val="auto"/>
          <w:sz w:val="22"/>
          <w:lang w:eastAsia="fr-FR"/>
        </w:rPr>
      </w:pPr>
      <w:hyperlink r:id="rId75" w:anchor="_Toc53853743" w:history="1">
        <w:r w:rsidRPr="00987ABE">
          <w:rPr>
            <w:rStyle w:val="Lienhypertexte"/>
            <w:noProof/>
          </w:rPr>
          <w:t>Figure 33 : RZ avec codeur</w:t>
        </w:r>
        <w:r>
          <w:rPr>
            <w:noProof/>
            <w:webHidden/>
          </w:rPr>
          <w:tab/>
        </w:r>
        <w:r>
          <w:rPr>
            <w:noProof/>
            <w:webHidden/>
          </w:rPr>
          <w:fldChar w:fldCharType="begin"/>
        </w:r>
        <w:r>
          <w:rPr>
            <w:noProof/>
            <w:webHidden/>
          </w:rPr>
          <w:instrText xml:space="preserve"> PAGEREF _Toc53853743 \h </w:instrText>
        </w:r>
        <w:r>
          <w:rPr>
            <w:noProof/>
            <w:webHidden/>
          </w:rPr>
        </w:r>
        <w:r>
          <w:rPr>
            <w:noProof/>
            <w:webHidden/>
          </w:rPr>
          <w:fldChar w:fldCharType="separate"/>
        </w:r>
        <w:r>
          <w:rPr>
            <w:noProof/>
            <w:webHidden/>
          </w:rPr>
          <w:t>47</w:t>
        </w:r>
        <w:r>
          <w:rPr>
            <w:noProof/>
            <w:webHidden/>
          </w:rPr>
          <w:fldChar w:fldCharType="end"/>
        </w:r>
      </w:hyperlink>
    </w:p>
    <w:p w14:paraId="13066694" w14:textId="3E28AB4C" w:rsidR="00CE4BE8" w:rsidRDefault="00CE4BE8">
      <w:pPr>
        <w:pStyle w:val="Tabledesillustrations"/>
        <w:tabs>
          <w:tab w:val="right" w:leader="dot" w:pos="10024"/>
        </w:tabs>
        <w:rPr>
          <w:b w:val="0"/>
          <w:noProof/>
          <w:color w:val="auto"/>
          <w:sz w:val="22"/>
          <w:lang w:eastAsia="fr-FR"/>
        </w:rPr>
      </w:pPr>
      <w:hyperlink w:anchor="_Toc53853744" w:history="1">
        <w:r w:rsidRPr="00987ABE">
          <w:rPr>
            <w:rStyle w:val="Lienhypertexte"/>
            <w:noProof/>
          </w:rPr>
          <w:t>Figure 34 : Performance TEB avec codeur</w:t>
        </w:r>
        <w:r>
          <w:rPr>
            <w:noProof/>
            <w:webHidden/>
          </w:rPr>
          <w:tab/>
        </w:r>
        <w:r>
          <w:rPr>
            <w:noProof/>
            <w:webHidden/>
          </w:rPr>
          <w:fldChar w:fldCharType="begin"/>
        </w:r>
        <w:r>
          <w:rPr>
            <w:noProof/>
            <w:webHidden/>
          </w:rPr>
          <w:instrText xml:space="preserve"> PAGEREF _Toc53853744 \h </w:instrText>
        </w:r>
        <w:r>
          <w:rPr>
            <w:noProof/>
            <w:webHidden/>
          </w:rPr>
        </w:r>
        <w:r>
          <w:rPr>
            <w:noProof/>
            <w:webHidden/>
          </w:rPr>
          <w:fldChar w:fldCharType="separate"/>
        </w:r>
        <w:r>
          <w:rPr>
            <w:noProof/>
            <w:webHidden/>
          </w:rPr>
          <w:t>48</w:t>
        </w:r>
        <w:r>
          <w:rPr>
            <w:noProof/>
            <w:webHidden/>
          </w:rPr>
          <w:fldChar w:fldCharType="end"/>
        </w:r>
      </w:hyperlink>
    </w:p>
    <w:p w14:paraId="779A0651" w14:textId="23609CB0" w:rsidR="00CE4BE8" w:rsidRDefault="00CE4BE8">
      <w:pPr>
        <w:pStyle w:val="Tabledesillustrations"/>
        <w:tabs>
          <w:tab w:val="right" w:leader="dot" w:pos="10024"/>
        </w:tabs>
        <w:rPr>
          <w:b w:val="0"/>
          <w:noProof/>
          <w:color w:val="auto"/>
          <w:sz w:val="22"/>
          <w:lang w:eastAsia="fr-FR"/>
        </w:rPr>
      </w:pPr>
      <w:hyperlink w:anchor="_Toc53853745" w:history="1">
        <w:r w:rsidRPr="00987ABE">
          <w:rPr>
            <w:rStyle w:val="Lienhypertexte"/>
            <w:noProof/>
          </w:rPr>
          <w:t>Figure 35 : effet du codeur en décalage</w:t>
        </w:r>
        <w:r>
          <w:rPr>
            <w:noProof/>
            <w:webHidden/>
          </w:rPr>
          <w:tab/>
        </w:r>
        <w:r>
          <w:rPr>
            <w:noProof/>
            <w:webHidden/>
          </w:rPr>
          <w:fldChar w:fldCharType="begin"/>
        </w:r>
        <w:r>
          <w:rPr>
            <w:noProof/>
            <w:webHidden/>
          </w:rPr>
          <w:instrText xml:space="preserve"> PAGEREF _Toc53853745 \h </w:instrText>
        </w:r>
        <w:r>
          <w:rPr>
            <w:noProof/>
            <w:webHidden/>
          </w:rPr>
        </w:r>
        <w:r>
          <w:rPr>
            <w:noProof/>
            <w:webHidden/>
          </w:rPr>
          <w:fldChar w:fldCharType="separate"/>
        </w:r>
        <w:r>
          <w:rPr>
            <w:noProof/>
            <w:webHidden/>
          </w:rPr>
          <w:t>49</w:t>
        </w:r>
        <w:r>
          <w:rPr>
            <w:noProof/>
            <w:webHidden/>
          </w:rPr>
          <w:fldChar w:fldCharType="end"/>
        </w:r>
      </w:hyperlink>
    </w:p>
    <w:p w14:paraId="57A966A0" w14:textId="6AF1475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76"/>
      <w:footerReference w:type="default" r:id="rId7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DD94E" w14:textId="77777777" w:rsidR="00BB31E1" w:rsidRDefault="00BB31E1">
      <w:r>
        <w:separator/>
      </w:r>
    </w:p>
    <w:p w14:paraId="38F65822" w14:textId="77777777" w:rsidR="00BB31E1" w:rsidRDefault="00BB31E1"/>
  </w:endnote>
  <w:endnote w:type="continuationSeparator" w:id="0">
    <w:p w14:paraId="59419E7B" w14:textId="77777777" w:rsidR="00BB31E1" w:rsidRDefault="00BB31E1">
      <w:r>
        <w:continuationSeparator/>
      </w:r>
    </w:p>
    <w:p w14:paraId="4569CC6B" w14:textId="77777777" w:rsidR="00BB31E1" w:rsidRDefault="00BB3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716547" w:rsidRDefault="00716547">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716547" w:rsidRDefault="0071654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2AB1B" w14:textId="77777777" w:rsidR="00BB31E1" w:rsidRDefault="00BB31E1">
      <w:r>
        <w:separator/>
      </w:r>
    </w:p>
    <w:p w14:paraId="08DB028E" w14:textId="77777777" w:rsidR="00BB31E1" w:rsidRDefault="00BB31E1"/>
  </w:footnote>
  <w:footnote w:type="continuationSeparator" w:id="0">
    <w:p w14:paraId="22602C46" w14:textId="77777777" w:rsidR="00BB31E1" w:rsidRDefault="00BB31E1">
      <w:r>
        <w:continuationSeparator/>
      </w:r>
    </w:p>
    <w:p w14:paraId="5E8F3D2A" w14:textId="77777777" w:rsidR="00BB31E1" w:rsidRDefault="00BB3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16547"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716547" w:rsidRDefault="00716547">
          <w:pPr>
            <w:pStyle w:val="En-tte"/>
          </w:pPr>
        </w:p>
      </w:tc>
    </w:tr>
  </w:tbl>
  <w:p w14:paraId="6FCD0208" w14:textId="77777777" w:rsidR="00716547" w:rsidRDefault="00716547"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EA0852"/>
    <w:multiLevelType w:val="hybridMultilevel"/>
    <w:tmpl w:val="CF800B6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D74C0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A87288"/>
    <w:multiLevelType w:val="multilevel"/>
    <w:tmpl w:val="C2024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
  </w:num>
  <w:num w:numId="2">
    <w:abstractNumId w:val="2"/>
  </w:num>
  <w:num w:numId="3">
    <w:abstractNumId w:val="1"/>
  </w:num>
  <w:num w:numId="4">
    <w:abstractNumId w:val="9"/>
  </w:num>
  <w:num w:numId="5">
    <w:abstractNumId w:val="8"/>
  </w:num>
  <w:num w:numId="6">
    <w:abstractNumId w:val="13"/>
  </w:num>
  <w:num w:numId="7">
    <w:abstractNumId w:val="17"/>
  </w:num>
  <w:num w:numId="8">
    <w:abstractNumId w:val="0"/>
  </w:num>
  <w:num w:numId="9">
    <w:abstractNumId w:val="11"/>
  </w:num>
  <w:num w:numId="10">
    <w:abstractNumId w:val="4"/>
  </w:num>
  <w:num w:numId="11">
    <w:abstractNumId w:val="7"/>
  </w:num>
  <w:num w:numId="12">
    <w:abstractNumId w:val="12"/>
  </w:num>
  <w:num w:numId="13">
    <w:abstractNumId w:val="10"/>
  </w:num>
  <w:num w:numId="14">
    <w:abstractNumId w:val="15"/>
  </w:num>
  <w:num w:numId="15">
    <w:abstractNumId w:val="16"/>
  </w:num>
  <w:num w:numId="16">
    <w:abstractNumId w:val="14"/>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defaultTabStop w:val="720"/>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00B3"/>
    <w:rsid w:val="00022ED8"/>
    <w:rsid w:val="0002482E"/>
    <w:rsid w:val="000305DC"/>
    <w:rsid w:val="000311CA"/>
    <w:rsid w:val="00031F14"/>
    <w:rsid w:val="000341AD"/>
    <w:rsid w:val="000367A8"/>
    <w:rsid w:val="00036D47"/>
    <w:rsid w:val="000411B7"/>
    <w:rsid w:val="00047C67"/>
    <w:rsid w:val="00047DD0"/>
    <w:rsid w:val="00050324"/>
    <w:rsid w:val="0005201B"/>
    <w:rsid w:val="00052208"/>
    <w:rsid w:val="00053439"/>
    <w:rsid w:val="000602AF"/>
    <w:rsid w:val="00062F8C"/>
    <w:rsid w:val="0006369A"/>
    <w:rsid w:val="000648F6"/>
    <w:rsid w:val="000658F6"/>
    <w:rsid w:val="00067B94"/>
    <w:rsid w:val="000704F6"/>
    <w:rsid w:val="000719D2"/>
    <w:rsid w:val="000729DD"/>
    <w:rsid w:val="00075DDE"/>
    <w:rsid w:val="00075E43"/>
    <w:rsid w:val="00085700"/>
    <w:rsid w:val="00085D91"/>
    <w:rsid w:val="00086DE5"/>
    <w:rsid w:val="00091F1D"/>
    <w:rsid w:val="00093DA3"/>
    <w:rsid w:val="0009574A"/>
    <w:rsid w:val="00095CA6"/>
    <w:rsid w:val="00097282"/>
    <w:rsid w:val="00097424"/>
    <w:rsid w:val="000A0150"/>
    <w:rsid w:val="000A0C3E"/>
    <w:rsid w:val="000A1FE1"/>
    <w:rsid w:val="000A6E07"/>
    <w:rsid w:val="000B0A1A"/>
    <w:rsid w:val="000B0EE0"/>
    <w:rsid w:val="000B1E81"/>
    <w:rsid w:val="000B2820"/>
    <w:rsid w:val="000C15A8"/>
    <w:rsid w:val="000C30BF"/>
    <w:rsid w:val="000C4222"/>
    <w:rsid w:val="000C47F7"/>
    <w:rsid w:val="000C5C23"/>
    <w:rsid w:val="000C5ED9"/>
    <w:rsid w:val="000E12EB"/>
    <w:rsid w:val="000E63C9"/>
    <w:rsid w:val="000E69F9"/>
    <w:rsid w:val="000F126D"/>
    <w:rsid w:val="000F33A0"/>
    <w:rsid w:val="00100903"/>
    <w:rsid w:val="0010108C"/>
    <w:rsid w:val="0010383D"/>
    <w:rsid w:val="0010417F"/>
    <w:rsid w:val="00114990"/>
    <w:rsid w:val="00115C30"/>
    <w:rsid w:val="001173DE"/>
    <w:rsid w:val="00121583"/>
    <w:rsid w:val="00122404"/>
    <w:rsid w:val="001266C4"/>
    <w:rsid w:val="001305AF"/>
    <w:rsid w:val="00130E9D"/>
    <w:rsid w:val="00135B7C"/>
    <w:rsid w:val="00136A57"/>
    <w:rsid w:val="00137CFC"/>
    <w:rsid w:val="00150990"/>
    <w:rsid w:val="00150A6D"/>
    <w:rsid w:val="00151CE8"/>
    <w:rsid w:val="00154376"/>
    <w:rsid w:val="0015504F"/>
    <w:rsid w:val="001560C0"/>
    <w:rsid w:val="00157010"/>
    <w:rsid w:val="00157BE7"/>
    <w:rsid w:val="0016698F"/>
    <w:rsid w:val="00177AEF"/>
    <w:rsid w:val="00181CBF"/>
    <w:rsid w:val="00184ABD"/>
    <w:rsid w:val="00185B35"/>
    <w:rsid w:val="00187BA0"/>
    <w:rsid w:val="00192472"/>
    <w:rsid w:val="001A5CB3"/>
    <w:rsid w:val="001A77F8"/>
    <w:rsid w:val="001B4C5E"/>
    <w:rsid w:val="001B57FE"/>
    <w:rsid w:val="001C1E4B"/>
    <w:rsid w:val="001C22E1"/>
    <w:rsid w:val="001C6673"/>
    <w:rsid w:val="001C77AD"/>
    <w:rsid w:val="001D68B0"/>
    <w:rsid w:val="001E03D2"/>
    <w:rsid w:val="001E0E6F"/>
    <w:rsid w:val="001F1451"/>
    <w:rsid w:val="001F1732"/>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46DE1"/>
    <w:rsid w:val="00252BA8"/>
    <w:rsid w:val="002539CF"/>
    <w:rsid w:val="0026274E"/>
    <w:rsid w:val="00263F8F"/>
    <w:rsid w:val="00267650"/>
    <w:rsid w:val="00270097"/>
    <w:rsid w:val="00270C80"/>
    <w:rsid w:val="00271321"/>
    <w:rsid w:val="00271417"/>
    <w:rsid w:val="00272351"/>
    <w:rsid w:val="002723EC"/>
    <w:rsid w:val="00272BFE"/>
    <w:rsid w:val="0028237E"/>
    <w:rsid w:val="002832D2"/>
    <w:rsid w:val="002841A6"/>
    <w:rsid w:val="00284348"/>
    <w:rsid w:val="00286AE8"/>
    <w:rsid w:val="002943DE"/>
    <w:rsid w:val="00296D75"/>
    <w:rsid w:val="002A03A6"/>
    <w:rsid w:val="002A103A"/>
    <w:rsid w:val="002A3361"/>
    <w:rsid w:val="002A6DC9"/>
    <w:rsid w:val="002B3DA3"/>
    <w:rsid w:val="002B4E47"/>
    <w:rsid w:val="002C4228"/>
    <w:rsid w:val="002D0B19"/>
    <w:rsid w:val="002D2D81"/>
    <w:rsid w:val="002D35DC"/>
    <w:rsid w:val="002E0175"/>
    <w:rsid w:val="002E0810"/>
    <w:rsid w:val="002E36F3"/>
    <w:rsid w:val="002E5FC0"/>
    <w:rsid w:val="002E68B7"/>
    <w:rsid w:val="002E6D8F"/>
    <w:rsid w:val="002F0843"/>
    <w:rsid w:val="002F24F9"/>
    <w:rsid w:val="002F3333"/>
    <w:rsid w:val="002F3A8B"/>
    <w:rsid w:val="002F51F5"/>
    <w:rsid w:val="002F5797"/>
    <w:rsid w:val="00300274"/>
    <w:rsid w:val="0030038B"/>
    <w:rsid w:val="003022FF"/>
    <w:rsid w:val="00311029"/>
    <w:rsid w:val="00311AC9"/>
    <w:rsid w:val="00312137"/>
    <w:rsid w:val="003140FE"/>
    <w:rsid w:val="00314F99"/>
    <w:rsid w:val="00316816"/>
    <w:rsid w:val="00317186"/>
    <w:rsid w:val="00330359"/>
    <w:rsid w:val="00333FBB"/>
    <w:rsid w:val="0033762F"/>
    <w:rsid w:val="0034029E"/>
    <w:rsid w:val="00341DD1"/>
    <w:rsid w:val="00342975"/>
    <w:rsid w:val="00342D80"/>
    <w:rsid w:val="00345D9D"/>
    <w:rsid w:val="003530ED"/>
    <w:rsid w:val="003538E9"/>
    <w:rsid w:val="00360464"/>
    <w:rsid w:val="00360494"/>
    <w:rsid w:val="00363F53"/>
    <w:rsid w:val="003645F8"/>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028"/>
    <w:rsid w:val="003D3863"/>
    <w:rsid w:val="003D3D48"/>
    <w:rsid w:val="003D40BD"/>
    <w:rsid w:val="003D4A89"/>
    <w:rsid w:val="003D559A"/>
    <w:rsid w:val="003D6277"/>
    <w:rsid w:val="003E19F8"/>
    <w:rsid w:val="003E3A4C"/>
    <w:rsid w:val="003E7B74"/>
    <w:rsid w:val="003F0C2A"/>
    <w:rsid w:val="003F0CE3"/>
    <w:rsid w:val="003F4C4C"/>
    <w:rsid w:val="003F6231"/>
    <w:rsid w:val="003F7799"/>
    <w:rsid w:val="00400FB9"/>
    <w:rsid w:val="004013ED"/>
    <w:rsid w:val="00403D28"/>
    <w:rsid w:val="004110DE"/>
    <w:rsid w:val="00412330"/>
    <w:rsid w:val="00412D7E"/>
    <w:rsid w:val="00420FB4"/>
    <w:rsid w:val="00421DBA"/>
    <w:rsid w:val="00427829"/>
    <w:rsid w:val="00431753"/>
    <w:rsid w:val="004335D3"/>
    <w:rsid w:val="004341FC"/>
    <w:rsid w:val="00436154"/>
    <w:rsid w:val="0043715C"/>
    <w:rsid w:val="0044085A"/>
    <w:rsid w:val="00445D97"/>
    <w:rsid w:val="00446E38"/>
    <w:rsid w:val="00447FD0"/>
    <w:rsid w:val="004525F8"/>
    <w:rsid w:val="004636E1"/>
    <w:rsid w:val="004641CB"/>
    <w:rsid w:val="00470AB0"/>
    <w:rsid w:val="004726EE"/>
    <w:rsid w:val="00472AD7"/>
    <w:rsid w:val="00474CA2"/>
    <w:rsid w:val="004762DA"/>
    <w:rsid w:val="00481916"/>
    <w:rsid w:val="00483BB9"/>
    <w:rsid w:val="004842C1"/>
    <w:rsid w:val="004868D2"/>
    <w:rsid w:val="00486C91"/>
    <w:rsid w:val="00490EC0"/>
    <w:rsid w:val="004922F5"/>
    <w:rsid w:val="0049457D"/>
    <w:rsid w:val="004A04C9"/>
    <w:rsid w:val="004A19FF"/>
    <w:rsid w:val="004A3955"/>
    <w:rsid w:val="004A3A4D"/>
    <w:rsid w:val="004B21A5"/>
    <w:rsid w:val="004B2828"/>
    <w:rsid w:val="004B5B4A"/>
    <w:rsid w:val="004D79AE"/>
    <w:rsid w:val="004E2197"/>
    <w:rsid w:val="004E451D"/>
    <w:rsid w:val="004E568A"/>
    <w:rsid w:val="004F3C2D"/>
    <w:rsid w:val="004F453B"/>
    <w:rsid w:val="00500F98"/>
    <w:rsid w:val="005025DF"/>
    <w:rsid w:val="005037F0"/>
    <w:rsid w:val="0050756E"/>
    <w:rsid w:val="00512A73"/>
    <w:rsid w:val="00514223"/>
    <w:rsid w:val="005163F1"/>
    <w:rsid w:val="00516A86"/>
    <w:rsid w:val="00520510"/>
    <w:rsid w:val="00526C6A"/>
    <w:rsid w:val="005275F6"/>
    <w:rsid w:val="0052772D"/>
    <w:rsid w:val="0053041F"/>
    <w:rsid w:val="0053074B"/>
    <w:rsid w:val="00532541"/>
    <w:rsid w:val="00535BC7"/>
    <w:rsid w:val="0053619D"/>
    <w:rsid w:val="0053785C"/>
    <w:rsid w:val="00540DC6"/>
    <w:rsid w:val="00541794"/>
    <w:rsid w:val="00541A77"/>
    <w:rsid w:val="00542D3A"/>
    <w:rsid w:val="00545058"/>
    <w:rsid w:val="00546004"/>
    <w:rsid w:val="00546B92"/>
    <w:rsid w:val="00552BB6"/>
    <w:rsid w:val="00557C51"/>
    <w:rsid w:val="00561166"/>
    <w:rsid w:val="00563979"/>
    <w:rsid w:val="005649A9"/>
    <w:rsid w:val="00572102"/>
    <w:rsid w:val="0057360B"/>
    <w:rsid w:val="00581980"/>
    <w:rsid w:val="00590645"/>
    <w:rsid w:val="00590B79"/>
    <w:rsid w:val="005966CC"/>
    <w:rsid w:val="00597CEB"/>
    <w:rsid w:val="00597DFA"/>
    <w:rsid w:val="005A2D1A"/>
    <w:rsid w:val="005A3BA5"/>
    <w:rsid w:val="005B35FC"/>
    <w:rsid w:val="005B3C77"/>
    <w:rsid w:val="005B4EA9"/>
    <w:rsid w:val="005B4F43"/>
    <w:rsid w:val="005C049E"/>
    <w:rsid w:val="005D372C"/>
    <w:rsid w:val="005D6667"/>
    <w:rsid w:val="005D67F0"/>
    <w:rsid w:val="005E1AA1"/>
    <w:rsid w:val="005E314E"/>
    <w:rsid w:val="005E33DC"/>
    <w:rsid w:val="005F0AE6"/>
    <w:rsid w:val="005F1BB0"/>
    <w:rsid w:val="005F5A92"/>
    <w:rsid w:val="005F63EB"/>
    <w:rsid w:val="00602252"/>
    <w:rsid w:val="00602907"/>
    <w:rsid w:val="006033BC"/>
    <w:rsid w:val="00603D41"/>
    <w:rsid w:val="00607DA3"/>
    <w:rsid w:val="006109B1"/>
    <w:rsid w:val="0061239B"/>
    <w:rsid w:val="00614EF7"/>
    <w:rsid w:val="0062198F"/>
    <w:rsid w:val="00621D18"/>
    <w:rsid w:val="00623B00"/>
    <w:rsid w:val="00625B40"/>
    <w:rsid w:val="00627846"/>
    <w:rsid w:val="00627F3F"/>
    <w:rsid w:val="00633C48"/>
    <w:rsid w:val="00634DBE"/>
    <w:rsid w:val="00636887"/>
    <w:rsid w:val="006412F5"/>
    <w:rsid w:val="00642E90"/>
    <w:rsid w:val="006439E7"/>
    <w:rsid w:val="00643E7E"/>
    <w:rsid w:val="00647E8E"/>
    <w:rsid w:val="00651C24"/>
    <w:rsid w:val="00652EBC"/>
    <w:rsid w:val="00653CEB"/>
    <w:rsid w:val="0065508A"/>
    <w:rsid w:val="00656C4D"/>
    <w:rsid w:val="00660676"/>
    <w:rsid w:val="00661718"/>
    <w:rsid w:val="0066316B"/>
    <w:rsid w:val="00670B27"/>
    <w:rsid w:val="0067491D"/>
    <w:rsid w:val="00675A90"/>
    <w:rsid w:val="00681397"/>
    <w:rsid w:val="00682FF8"/>
    <w:rsid w:val="00685BCF"/>
    <w:rsid w:val="00690427"/>
    <w:rsid w:val="00690892"/>
    <w:rsid w:val="0069157F"/>
    <w:rsid w:val="00691AE2"/>
    <w:rsid w:val="00696D68"/>
    <w:rsid w:val="006A0BDD"/>
    <w:rsid w:val="006A1DAC"/>
    <w:rsid w:val="006A384F"/>
    <w:rsid w:val="006A3E88"/>
    <w:rsid w:val="006A74D2"/>
    <w:rsid w:val="006B0D00"/>
    <w:rsid w:val="006B36AF"/>
    <w:rsid w:val="006B5F4F"/>
    <w:rsid w:val="006B6E9B"/>
    <w:rsid w:val="006B7866"/>
    <w:rsid w:val="006C10D9"/>
    <w:rsid w:val="006C1686"/>
    <w:rsid w:val="006C3B32"/>
    <w:rsid w:val="006D12B7"/>
    <w:rsid w:val="006D1330"/>
    <w:rsid w:val="006D6BDC"/>
    <w:rsid w:val="006D7912"/>
    <w:rsid w:val="006E17E1"/>
    <w:rsid w:val="006E332C"/>
    <w:rsid w:val="006E4C71"/>
    <w:rsid w:val="006E5686"/>
    <w:rsid w:val="006E5716"/>
    <w:rsid w:val="006E7B49"/>
    <w:rsid w:val="006F44D7"/>
    <w:rsid w:val="0070366D"/>
    <w:rsid w:val="00705FED"/>
    <w:rsid w:val="00707297"/>
    <w:rsid w:val="007074D8"/>
    <w:rsid w:val="007118FC"/>
    <w:rsid w:val="00715000"/>
    <w:rsid w:val="0071614A"/>
    <w:rsid w:val="00716547"/>
    <w:rsid w:val="00717E13"/>
    <w:rsid w:val="00722CF4"/>
    <w:rsid w:val="007302B3"/>
    <w:rsid w:val="00730733"/>
    <w:rsid w:val="00730E3A"/>
    <w:rsid w:val="00733DBE"/>
    <w:rsid w:val="00735D7B"/>
    <w:rsid w:val="00736AAF"/>
    <w:rsid w:val="007428CE"/>
    <w:rsid w:val="00750316"/>
    <w:rsid w:val="0075632C"/>
    <w:rsid w:val="007571A4"/>
    <w:rsid w:val="00763032"/>
    <w:rsid w:val="00765B2A"/>
    <w:rsid w:val="00774F06"/>
    <w:rsid w:val="007766D6"/>
    <w:rsid w:val="00783A34"/>
    <w:rsid w:val="00785A4C"/>
    <w:rsid w:val="00791F4B"/>
    <w:rsid w:val="007A25FA"/>
    <w:rsid w:val="007A5A96"/>
    <w:rsid w:val="007B23D6"/>
    <w:rsid w:val="007B4E1D"/>
    <w:rsid w:val="007C0326"/>
    <w:rsid w:val="007C1AEE"/>
    <w:rsid w:val="007C2097"/>
    <w:rsid w:val="007C3E4A"/>
    <w:rsid w:val="007C6B52"/>
    <w:rsid w:val="007C72F7"/>
    <w:rsid w:val="007D040F"/>
    <w:rsid w:val="007D16C5"/>
    <w:rsid w:val="007D319E"/>
    <w:rsid w:val="007D48ED"/>
    <w:rsid w:val="007D7154"/>
    <w:rsid w:val="007E629A"/>
    <w:rsid w:val="007F094F"/>
    <w:rsid w:val="007F46F2"/>
    <w:rsid w:val="007F5C2C"/>
    <w:rsid w:val="00800067"/>
    <w:rsid w:val="008051DC"/>
    <w:rsid w:val="00806968"/>
    <w:rsid w:val="00813677"/>
    <w:rsid w:val="008147DD"/>
    <w:rsid w:val="0081676B"/>
    <w:rsid w:val="008207E9"/>
    <w:rsid w:val="00822B21"/>
    <w:rsid w:val="008236EF"/>
    <w:rsid w:val="00826A83"/>
    <w:rsid w:val="00826C7C"/>
    <w:rsid w:val="00835648"/>
    <w:rsid w:val="0083796F"/>
    <w:rsid w:val="00837D97"/>
    <w:rsid w:val="00844AD0"/>
    <w:rsid w:val="00851D89"/>
    <w:rsid w:val="0085290F"/>
    <w:rsid w:val="00853CDB"/>
    <w:rsid w:val="00856663"/>
    <w:rsid w:val="00861746"/>
    <w:rsid w:val="0086285A"/>
    <w:rsid w:val="00862FE4"/>
    <w:rsid w:val="0086389A"/>
    <w:rsid w:val="00865994"/>
    <w:rsid w:val="008659CE"/>
    <w:rsid w:val="00866A5C"/>
    <w:rsid w:val="00867911"/>
    <w:rsid w:val="00870CDF"/>
    <w:rsid w:val="0087605E"/>
    <w:rsid w:val="0087609A"/>
    <w:rsid w:val="00876387"/>
    <w:rsid w:val="00881739"/>
    <w:rsid w:val="00881EE7"/>
    <w:rsid w:val="008825AA"/>
    <w:rsid w:val="00892833"/>
    <w:rsid w:val="00894AA0"/>
    <w:rsid w:val="00897BC3"/>
    <w:rsid w:val="008A0267"/>
    <w:rsid w:val="008A5666"/>
    <w:rsid w:val="008A57E3"/>
    <w:rsid w:val="008A5801"/>
    <w:rsid w:val="008B1D0F"/>
    <w:rsid w:val="008B1ED9"/>
    <w:rsid w:val="008B1FEE"/>
    <w:rsid w:val="008B26D8"/>
    <w:rsid w:val="008B282A"/>
    <w:rsid w:val="008B2D7F"/>
    <w:rsid w:val="008D4117"/>
    <w:rsid w:val="008D4141"/>
    <w:rsid w:val="008D73AE"/>
    <w:rsid w:val="008E0363"/>
    <w:rsid w:val="008E0A50"/>
    <w:rsid w:val="008E6942"/>
    <w:rsid w:val="008E6D70"/>
    <w:rsid w:val="008E77D4"/>
    <w:rsid w:val="008F2268"/>
    <w:rsid w:val="008F5F00"/>
    <w:rsid w:val="008F6AAE"/>
    <w:rsid w:val="00900CA2"/>
    <w:rsid w:val="00903C32"/>
    <w:rsid w:val="00906372"/>
    <w:rsid w:val="00910709"/>
    <w:rsid w:val="0091275B"/>
    <w:rsid w:val="009130CF"/>
    <w:rsid w:val="0091487A"/>
    <w:rsid w:val="00914ED9"/>
    <w:rsid w:val="00915A74"/>
    <w:rsid w:val="00916B16"/>
    <w:rsid w:val="009173B9"/>
    <w:rsid w:val="00917648"/>
    <w:rsid w:val="0092071D"/>
    <w:rsid w:val="00922B7F"/>
    <w:rsid w:val="00924068"/>
    <w:rsid w:val="00926399"/>
    <w:rsid w:val="00926A9B"/>
    <w:rsid w:val="00930301"/>
    <w:rsid w:val="00930977"/>
    <w:rsid w:val="00930F4F"/>
    <w:rsid w:val="0093258A"/>
    <w:rsid w:val="0093335D"/>
    <w:rsid w:val="009356E4"/>
    <w:rsid w:val="0093613E"/>
    <w:rsid w:val="00943026"/>
    <w:rsid w:val="009436DC"/>
    <w:rsid w:val="00946191"/>
    <w:rsid w:val="00952645"/>
    <w:rsid w:val="00955700"/>
    <w:rsid w:val="00957670"/>
    <w:rsid w:val="0096320A"/>
    <w:rsid w:val="00963E77"/>
    <w:rsid w:val="00966378"/>
    <w:rsid w:val="00966B81"/>
    <w:rsid w:val="009673E1"/>
    <w:rsid w:val="0097361B"/>
    <w:rsid w:val="009750BC"/>
    <w:rsid w:val="00981171"/>
    <w:rsid w:val="00983521"/>
    <w:rsid w:val="00984DFB"/>
    <w:rsid w:val="009850DD"/>
    <w:rsid w:val="0099147E"/>
    <w:rsid w:val="009948BD"/>
    <w:rsid w:val="00995464"/>
    <w:rsid w:val="009B174D"/>
    <w:rsid w:val="009B1E14"/>
    <w:rsid w:val="009B450D"/>
    <w:rsid w:val="009C1DD7"/>
    <w:rsid w:val="009C1F1E"/>
    <w:rsid w:val="009C2427"/>
    <w:rsid w:val="009C417C"/>
    <w:rsid w:val="009C58F8"/>
    <w:rsid w:val="009C60C0"/>
    <w:rsid w:val="009C6A32"/>
    <w:rsid w:val="009C7720"/>
    <w:rsid w:val="009D3837"/>
    <w:rsid w:val="009D6E30"/>
    <w:rsid w:val="009E347F"/>
    <w:rsid w:val="009E3B5B"/>
    <w:rsid w:val="009E5F50"/>
    <w:rsid w:val="009E6E7D"/>
    <w:rsid w:val="009F2074"/>
    <w:rsid w:val="009F44C2"/>
    <w:rsid w:val="009F794D"/>
    <w:rsid w:val="00A005E5"/>
    <w:rsid w:val="00A0132C"/>
    <w:rsid w:val="00A028CE"/>
    <w:rsid w:val="00A03295"/>
    <w:rsid w:val="00A068C6"/>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3764"/>
    <w:rsid w:val="00A54EBD"/>
    <w:rsid w:val="00A550F7"/>
    <w:rsid w:val="00A60CF9"/>
    <w:rsid w:val="00A61747"/>
    <w:rsid w:val="00A736B5"/>
    <w:rsid w:val="00A73960"/>
    <w:rsid w:val="00A768F0"/>
    <w:rsid w:val="00A77199"/>
    <w:rsid w:val="00A81AC0"/>
    <w:rsid w:val="00A835AA"/>
    <w:rsid w:val="00A8482E"/>
    <w:rsid w:val="00A8489E"/>
    <w:rsid w:val="00A87D22"/>
    <w:rsid w:val="00A87E11"/>
    <w:rsid w:val="00A907A4"/>
    <w:rsid w:val="00A92252"/>
    <w:rsid w:val="00A94520"/>
    <w:rsid w:val="00A95367"/>
    <w:rsid w:val="00A970A8"/>
    <w:rsid w:val="00AA0ADD"/>
    <w:rsid w:val="00AA11C1"/>
    <w:rsid w:val="00AA6534"/>
    <w:rsid w:val="00AA6900"/>
    <w:rsid w:val="00AB02A7"/>
    <w:rsid w:val="00AB1014"/>
    <w:rsid w:val="00AB6721"/>
    <w:rsid w:val="00AC0EA2"/>
    <w:rsid w:val="00AC29F3"/>
    <w:rsid w:val="00AC427E"/>
    <w:rsid w:val="00AC598A"/>
    <w:rsid w:val="00AC5E41"/>
    <w:rsid w:val="00AE005B"/>
    <w:rsid w:val="00AE0D39"/>
    <w:rsid w:val="00AE0E7F"/>
    <w:rsid w:val="00AE1FD7"/>
    <w:rsid w:val="00AE4C6E"/>
    <w:rsid w:val="00AF037B"/>
    <w:rsid w:val="00AF3481"/>
    <w:rsid w:val="00AF650B"/>
    <w:rsid w:val="00B15BDE"/>
    <w:rsid w:val="00B173B7"/>
    <w:rsid w:val="00B21604"/>
    <w:rsid w:val="00B22B1A"/>
    <w:rsid w:val="00B22EDD"/>
    <w:rsid w:val="00B231E5"/>
    <w:rsid w:val="00B24A68"/>
    <w:rsid w:val="00B27429"/>
    <w:rsid w:val="00B308BD"/>
    <w:rsid w:val="00B30FB5"/>
    <w:rsid w:val="00B31F19"/>
    <w:rsid w:val="00B40FF0"/>
    <w:rsid w:val="00B420DD"/>
    <w:rsid w:val="00B47C3A"/>
    <w:rsid w:val="00B53868"/>
    <w:rsid w:val="00B554D8"/>
    <w:rsid w:val="00B55A0B"/>
    <w:rsid w:val="00B5633B"/>
    <w:rsid w:val="00B5640B"/>
    <w:rsid w:val="00B632DE"/>
    <w:rsid w:val="00B634E2"/>
    <w:rsid w:val="00B6352E"/>
    <w:rsid w:val="00B63A4C"/>
    <w:rsid w:val="00B65A4A"/>
    <w:rsid w:val="00B71C59"/>
    <w:rsid w:val="00B7280E"/>
    <w:rsid w:val="00B74226"/>
    <w:rsid w:val="00B76494"/>
    <w:rsid w:val="00B76717"/>
    <w:rsid w:val="00B8090C"/>
    <w:rsid w:val="00B81E2A"/>
    <w:rsid w:val="00B82FC3"/>
    <w:rsid w:val="00B84007"/>
    <w:rsid w:val="00B861C1"/>
    <w:rsid w:val="00B87BC3"/>
    <w:rsid w:val="00B917CC"/>
    <w:rsid w:val="00B9185B"/>
    <w:rsid w:val="00B92919"/>
    <w:rsid w:val="00B93FDA"/>
    <w:rsid w:val="00B954BC"/>
    <w:rsid w:val="00BA43D0"/>
    <w:rsid w:val="00BB28E9"/>
    <w:rsid w:val="00BB31E1"/>
    <w:rsid w:val="00BB517B"/>
    <w:rsid w:val="00BC0FDC"/>
    <w:rsid w:val="00BC1708"/>
    <w:rsid w:val="00BC177B"/>
    <w:rsid w:val="00BC3950"/>
    <w:rsid w:val="00BC40BA"/>
    <w:rsid w:val="00BC4A57"/>
    <w:rsid w:val="00BD38C8"/>
    <w:rsid w:val="00BE1B07"/>
    <w:rsid w:val="00BF0C3B"/>
    <w:rsid w:val="00BF19E7"/>
    <w:rsid w:val="00BF4AB4"/>
    <w:rsid w:val="00BF6984"/>
    <w:rsid w:val="00C01922"/>
    <w:rsid w:val="00C02A34"/>
    <w:rsid w:val="00C02B87"/>
    <w:rsid w:val="00C041B2"/>
    <w:rsid w:val="00C04513"/>
    <w:rsid w:val="00C05347"/>
    <w:rsid w:val="00C142B3"/>
    <w:rsid w:val="00C21611"/>
    <w:rsid w:val="00C23768"/>
    <w:rsid w:val="00C32D59"/>
    <w:rsid w:val="00C36A9E"/>
    <w:rsid w:val="00C4086D"/>
    <w:rsid w:val="00C41F2A"/>
    <w:rsid w:val="00C426F8"/>
    <w:rsid w:val="00C435E5"/>
    <w:rsid w:val="00C44062"/>
    <w:rsid w:val="00C47166"/>
    <w:rsid w:val="00C53B44"/>
    <w:rsid w:val="00C55715"/>
    <w:rsid w:val="00C60EEC"/>
    <w:rsid w:val="00C618CE"/>
    <w:rsid w:val="00C66314"/>
    <w:rsid w:val="00C70F59"/>
    <w:rsid w:val="00C74D5F"/>
    <w:rsid w:val="00C76612"/>
    <w:rsid w:val="00C77A13"/>
    <w:rsid w:val="00C8278A"/>
    <w:rsid w:val="00C8362C"/>
    <w:rsid w:val="00C87796"/>
    <w:rsid w:val="00C87D6F"/>
    <w:rsid w:val="00C93D84"/>
    <w:rsid w:val="00C94ED3"/>
    <w:rsid w:val="00CA1896"/>
    <w:rsid w:val="00CA62EB"/>
    <w:rsid w:val="00CB183B"/>
    <w:rsid w:val="00CB3672"/>
    <w:rsid w:val="00CB4F1C"/>
    <w:rsid w:val="00CB5B28"/>
    <w:rsid w:val="00CC0DF5"/>
    <w:rsid w:val="00CC3DE5"/>
    <w:rsid w:val="00CC5BCC"/>
    <w:rsid w:val="00CD00B3"/>
    <w:rsid w:val="00CD05F9"/>
    <w:rsid w:val="00CD0BEB"/>
    <w:rsid w:val="00CD7FDC"/>
    <w:rsid w:val="00CE1D63"/>
    <w:rsid w:val="00CE4BE8"/>
    <w:rsid w:val="00CF09E1"/>
    <w:rsid w:val="00CF1025"/>
    <w:rsid w:val="00CF33D1"/>
    <w:rsid w:val="00CF5371"/>
    <w:rsid w:val="00D0323A"/>
    <w:rsid w:val="00D0559F"/>
    <w:rsid w:val="00D077E9"/>
    <w:rsid w:val="00D148C2"/>
    <w:rsid w:val="00D17297"/>
    <w:rsid w:val="00D20237"/>
    <w:rsid w:val="00D211F6"/>
    <w:rsid w:val="00D2125B"/>
    <w:rsid w:val="00D22D0C"/>
    <w:rsid w:val="00D2416B"/>
    <w:rsid w:val="00D26FE8"/>
    <w:rsid w:val="00D36EDA"/>
    <w:rsid w:val="00D42CB7"/>
    <w:rsid w:val="00D52B0F"/>
    <w:rsid w:val="00D53EA7"/>
    <w:rsid w:val="00D5413D"/>
    <w:rsid w:val="00D55F99"/>
    <w:rsid w:val="00D570A9"/>
    <w:rsid w:val="00D634B5"/>
    <w:rsid w:val="00D70D02"/>
    <w:rsid w:val="00D72AC5"/>
    <w:rsid w:val="00D73BD0"/>
    <w:rsid w:val="00D758C2"/>
    <w:rsid w:val="00D770C7"/>
    <w:rsid w:val="00D83F62"/>
    <w:rsid w:val="00D8418C"/>
    <w:rsid w:val="00D86945"/>
    <w:rsid w:val="00D90290"/>
    <w:rsid w:val="00D9288C"/>
    <w:rsid w:val="00D956E6"/>
    <w:rsid w:val="00DB1B52"/>
    <w:rsid w:val="00DB20FF"/>
    <w:rsid w:val="00DB4D28"/>
    <w:rsid w:val="00DC171F"/>
    <w:rsid w:val="00DC1F8C"/>
    <w:rsid w:val="00DC642F"/>
    <w:rsid w:val="00DC7D87"/>
    <w:rsid w:val="00DD152F"/>
    <w:rsid w:val="00DD2DC7"/>
    <w:rsid w:val="00DD421B"/>
    <w:rsid w:val="00DD4533"/>
    <w:rsid w:val="00DE213F"/>
    <w:rsid w:val="00DE2D58"/>
    <w:rsid w:val="00DE53D2"/>
    <w:rsid w:val="00DE6B4C"/>
    <w:rsid w:val="00DF027C"/>
    <w:rsid w:val="00DF2F31"/>
    <w:rsid w:val="00DF3D28"/>
    <w:rsid w:val="00DF55C8"/>
    <w:rsid w:val="00E00A32"/>
    <w:rsid w:val="00E07AB8"/>
    <w:rsid w:val="00E12CA2"/>
    <w:rsid w:val="00E130F9"/>
    <w:rsid w:val="00E16849"/>
    <w:rsid w:val="00E16CF5"/>
    <w:rsid w:val="00E16E80"/>
    <w:rsid w:val="00E22ACD"/>
    <w:rsid w:val="00E27AFC"/>
    <w:rsid w:val="00E332CB"/>
    <w:rsid w:val="00E40674"/>
    <w:rsid w:val="00E4617F"/>
    <w:rsid w:val="00E468F8"/>
    <w:rsid w:val="00E5624E"/>
    <w:rsid w:val="00E57BD3"/>
    <w:rsid w:val="00E616D4"/>
    <w:rsid w:val="00E620B0"/>
    <w:rsid w:val="00E6366E"/>
    <w:rsid w:val="00E64292"/>
    <w:rsid w:val="00E671EC"/>
    <w:rsid w:val="00E67A19"/>
    <w:rsid w:val="00E7639E"/>
    <w:rsid w:val="00E76614"/>
    <w:rsid w:val="00E810BA"/>
    <w:rsid w:val="00E81B40"/>
    <w:rsid w:val="00E86F1C"/>
    <w:rsid w:val="00E923E5"/>
    <w:rsid w:val="00E92F9D"/>
    <w:rsid w:val="00E93478"/>
    <w:rsid w:val="00E95E29"/>
    <w:rsid w:val="00E9735D"/>
    <w:rsid w:val="00EA3629"/>
    <w:rsid w:val="00EB15EA"/>
    <w:rsid w:val="00EB3D69"/>
    <w:rsid w:val="00EB3E0D"/>
    <w:rsid w:val="00EB5E0B"/>
    <w:rsid w:val="00EB6474"/>
    <w:rsid w:val="00EC1209"/>
    <w:rsid w:val="00EC36BB"/>
    <w:rsid w:val="00EC7169"/>
    <w:rsid w:val="00EC7568"/>
    <w:rsid w:val="00EE1DF0"/>
    <w:rsid w:val="00EE75C6"/>
    <w:rsid w:val="00EF386A"/>
    <w:rsid w:val="00EF3E0A"/>
    <w:rsid w:val="00EF4656"/>
    <w:rsid w:val="00EF555B"/>
    <w:rsid w:val="00EF5AEC"/>
    <w:rsid w:val="00F0076A"/>
    <w:rsid w:val="00F027BB"/>
    <w:rsid w:val="00F04269"/>
    <w:rsid w:val="00F05A6B"/>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37CBF"/>
    <w:rsid w:val="00F4167D"/>
    <w:rsid w:val="00F4204E"/>
    <w:rsid w:val="00F44555"/>
    <w:rsid w:val="00F506CA"/>
    <w:rsid w:val="00F52495"/>
    <w:rsid w:val="00F52D27"/>
    <w:rsid w:val="00F531F2"/>
    <w:rsid w:val="00F5558C"/>
    <w:rsid w:val="00F55E94"/>
    <w:rsid w:val="00F575FE"/>
    <w:rsid w:val="00F6111B"/>
    <w:rsid w:val="00F619FC"/>
    <w:rsid w:val="00F64C61"/>
    <w:rsid w:val="00F70060"/>
    <w:rsid w:val="00F704E4"/>
    <w:rsid w:val="00F71244"/>
    <w:rsid w:val="00F715F7"/>
    <w:rsid w:val="00F72418"/>
    <w:rsid w:val="00F808C3"/>
    <w:rsid w:val="00F81E16"/>
    <w:rsid w:val="00F83527"/>
    <w:rsid w:val="00F8495E"/>
    <w:rsid w:val="00F84B7F"/>
    <w:rsid w:val="00F8797A"/>
    <w:rsid w:val="00F917D1"/>
    <w:rsid w:val="00F91C0C"/>
    <w:rsid w:val="00F924E7"/>
    <w:rsid w:val="00F92CC8"/>
    <w:rsid w:val="00F945C6"/>
    <w:rsid w:val="00F9504C"/>
    <w:rsid w:val="00F95A78"/>
    <w:rsid w:val="00FA0B6A"/>
    <w:rsid w:val="00FA256A"/>
    <w:rsid w:val="00FB26E1"/>
    <w:rsid w:val="00FB4571"/>
    <w:rsid w:val="00FC0D60"/>
    <w:rsid w:val="00FC2EA1"/>
    <w:rsid w:val="00FC67DA"/>
    <w:rsid w:val="00FC7350"/>
    <w:rsid w:val="00FC7AA6"/>
    <w:rsid w:val="00FD583F"/>
    <w:rsid w:val="00FD7488"/>
    <w:rsid w:val="00FE12C4"/>
    <w:rsid w:val="00FE2A64"/>
    <w:rsid w:val="00FE5098"/>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E4A"/>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E64292"/>
    <w:pPr>
      <w:tabs>
        <w:tab w:val="right" w:leader="dot" w:pos="10024"/>
      </w:tabs>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225">
      <w:bodyDiv w:val="1"/>
      <w:marLeft w:val="0"/>
      <w:marRight w:val="0"/>
      <w:marTop w:val="0"/>
      <w:marBottom w:val="0"/>
      <w:divBdr>
        <w:top w:val="none" w:sz="0" w:space="0" w:color="auto"/>
        <w:left w:val="none" w:sz="0" w:space="0" w:color="auto"/>
        <w:bottom w:val="none" w:sz="0" w:space="0" w:color="auto"/>
        <w:right w:val="none" w:sz="0" w:space="0" w:color="auto"/>
      </w:divBdr>
      <w:divsChild>
        <w:div w:id="700476051">
          <w:marLeft w:val="0"/>
          <w:marRight w:val="0"/>
          <w:marTop w:val="0"/>
          <w:marBottom w:val="0"/>
          <w:divBdr>
            <w:top w:val="none" w:sz="0" w:space="0" w:color="auto"/>
            <w:left w:val="none" w:sz="0" w:space="0" w:color="auto"/>
            <w:bottom w:val="none" w:sz="0" w:space="0" w:color="auto"/>
            <w:right w:val="none" w:sz="0" w:space="0" w:color="auto"/>
          </w:divBdr>
          <w:divsChild>
            <w:div w:id="913853001">
              <w:marLeft w:val="0"/>
              <w:marRight w:val="0"/>
              <w:marTop w:val="0"/>
              <w:marBottom w:val="0"/>
              <w:divBdr>
                <w:top w:val="none" w:sz="0" w:space="0" w:color="auto"/>
                <w:left w:val="none" w:sz="0" w:space="0" w:color="auto"/>
                <w:bottom w:val="none" w:sz="0" w:space="0" w:color="auto"/>
                <w:right w:val="none" w:sz="0" w:space="0" w:color="auto"/>
              </w:divBdr>
            </w:div>
            <w:div w:id="1697076046">
              <w:marLeft w:val="0"/>
              <w:marRight w:val="0"/>
              <w:marTop w:val="0"/>
              <w:marBottom w:val="0"/>
              <w:divBdr>
                <w:top w:val="none" w:sz="0" w:space="0" w:color="auto"/>
                <w:left w:val="none" w:sz="0" w:space="0" w:color="auto"/>
                <w:bottom w:val="none" w:sz="0" w:space="0" w:color="auto"/>
                <w:right w:val="none" w:sz="0" w:space="0" w:color="auto"/>
              </w:divBdr>
            </w:div>
            <w:div w:id="1847791439">
              <w:marLeft w:val="0"/>
              <w:marRight w:val="0"/>
              <w:marTop w:val="0"/>
              <w:marBottom w:val="0"/>
              <w:divBdr>
                <w:top w:val="none" w:sz="0" w:space="0" w:color="auto"/>
                <w:left w:val="none" w:sz="0" w:space="0" w:color="auto"/>
                <w:bottom w:val="none" w:sz="0" w:space="0" w:color="auto"/>
                <w:right w:val="none" w:sz="0" w:space="0" w:color="auto"/>
              </w:divBdr>
            </w:div>
            <w:div w:id="1215311144">
              <w:marLeft w:val="0"/>
              <w:marRight w:val="0"/>
              <w:marTop w:val="0"/>
              <w:marBottom w:val="0"/>
              <w:divBdr>
                <w:top w:val="none" w:sz="0" w:space="0" w:color="auto"/>
                <w:left w:val="none" w:sz="0" w:space="0" w:color="auto"/>
                <w:bottom w:val="none" w:sz="0" w:space="0" w:color="auto"/>
                <w:right w:val="none" w:sz="0" w:space="0" w:color="auto"/>
              </w:divBdr>
            </w:div>
            <w:div w:id="1519084023">
              <w:marLeft w:val="0"/>
              <w:marRight w:val="0"/>
              <w:marTop w:val="0"/>
              <w:marBottom w:val="0"/>
              <w:divBdr>
                <w:top w:val="none" w:sz="0" w:space="0" w:color="auto"/>
                <w:left w:val="none" w:sz="0" w:space="0" w:color="auto"/>
                <w:bottom w:val="none" w:sz="0" w:space="0" w:color="auto"/>
                <w:right w:val="none" w:sz="0" w:space="0" w:color="auto"/>
              </w:divBdr>
            </w:div>
            <w:div w:id="1855025724">
              <w:marLeft w:val="0"/>
              <w:marRight w:val="0"/>
              <w:marTop w:val="0"/>
              <w:marBottom w:val="0"/>
              <w:divBdr>
                <w:top w:val="none" w:sz="0" w:space="0" w:color="auto"/>
                <w:left w:val="none" w:sz="0" w:space="0" w:color="auto"/>
                <w:bottom w:val="none" w:sz="0" w:space="0" w:color="auto"/>
                <w:right w:val="none" w:sz="0" w:space="0" w:color="auto"/>
              </w:divBdr>
            </w:div>
            <w:div w:id="252978023">
              <w:marLeft w:val="0"/>
              <w:marRight w:val="0"/>
              <w:marTop w:val="0"/>
              <w:marBottom w:val="0"/>
              <w:divBdr>
                <w:top w:val="none" w:sz="0" w:space="0" w:color="auto"/>
                <w:left w:val="none" w:sz="0" w:space="0" w:color="auto"/>
                <w:bottom w:val="none" w:sz="0" w:space="0" w:color="auto"/>
                <w:right w:val="none" w:sz="0" w:space="0" w:color="auto"/>
              </w:divBdr>
            </w:div>
            <w:div w:id="1116483096">
              <w:marLeft w:val="0"/>
              <w:marRight w:val="0"/>
              <w:marTop w:val="0"/>
              <w:marBottom w:val="0"/>
              <w:divBdr>
                <w:top w:val="none" w:sz="0" w:space="0" w:color="auto"/>
                <w:left w:val="none" w:sz="0" w:space="0" w:color="auto"/>
                <w:bottom w:val="none" w:sz="0" w:space="0" w:color="auto"/>
                <w:right w:val="none" w:sz="0" w:space="0" w:color="auto"/>
              </w:divBdr>
            </w:div>
            <w:div w:id="1456025532">
              <w:marLeft w:val="0"/>
              <w:marRight w:val="0"/>
              <w:marTop w:val="0"/>
              <w:marBottom w:val="0"/>
              <w:divBdr>
                <w:top w:val="none" w:sz="0" w:space="0" w:color="auto"/>
                <w:left w:val="none" w:sz="0" w:space="0" w:color="auto"/>
                <w:bottom w:val="none" w:sz="0" w:space="0" w:color="auto"/>
                <w:right w:val="none" w:sz="0" w:space="0" w:color="auto"/>
              </w:divBdr>
            </w:div>
            <w:div w:id="1400398741">
              <w:marLeft w:val="0"/>
              <w:marRight w:val="0"/>
              <w:marTop w:val="0"/>
              <w:marBottom w:val="0"/>
              <w:divBdr>
                <w:top w:val="none" w:sz="0" w:space="0" w:color="auto"/>
                <w:left w:val="none" w:sz="0" w:space="0" w:color="auto"/>
                <w:bottom w:val="none" w:sz="0" w:space="0" w:color="auto"/>
                <w:right w:val="none" w:sz="0" w:space="0" w:color="auto"/>
              </w:divBdr>
            </w:div>
            <w:div w:id="2041659713">
              <w:marLeft w:val="0"/>
              <w:marRight w:val="0"/>
              <w:marTop w:val="0"/>
              <w:marBottom w:val="0"/>
              <w:divBdr>
                <w:top w:val="none" w:sz="0" w:space="0" w:color="auto"/>
                <w:left w:val="none" w:sz="0" w:space="0" w:color="auto"/>
                <w:bottom w:val="none" w:sz="0" w:space="0" w:color="auto"/>
                <w:right w:val="none" w:sz="0" w:space="0" w:color="auto"/>
              </w:divBdr>
            </w:div>
            <w:div w:id="2109812524">
              <w:marLeft w:val="0"/>
              <w:marRight w:val="0"/>
              <w:marTop w:val="0"/>
              <w:marBottom w:val="0"/>
              <w:divBdr>
                <w:top w:val="none" w:sz="0" w:space="0" w:color="auto"/>
                <w:left w:val="none" w:sz="0" w:space="0" w:color="auto"/>
                <w:bottom w:val="none" w:sz="0" w:space="0" w:color="auto"/>
                <w:right w:val="none" w:sz="0" w:space="0" w:color="auto"/>
              </w:divBdr>
            </w:div>
            <w:div w:id="1008827080">
              <w:marLeft w:val="0"/>
              <w:marRight w:val="0"/>
              <w:marTop w:val="0"/>
              <w:marBottom w:val="0"/>
              <w:divBdr>
                <w:top w:val="none" w:sz="0" w:space="0" w:color="auto"/>
                <w:left w:val="none" w:sz="0" w:space="0" w:color="auto"/>
                <w:bottom w:val="none" w:sz="0" w:space="0" w:color="auto"/>
                <w:right w:val="none" w:sz="0" w:space="0" w:color="auto"/>
              </w:divBdr>
            </w:div>
            <w:div w:id="1847136725">
              <w:marLeft w:val="0"/>
              <w:marRight w:val="0"/>
              <w:marTop w:val="0"/>
              <w:marBottom w:val="0"/>
              <w:divBdr>
                <w:top w:val="none" w:sz="0" w:space="0" w:color="auto"/>
                <w:left w:val="none" w:sz="0" w:space="0" w:color="auto"/>
                <w:bottom w:val="none" w:sz="0" w:space="0" w:color="auto"/>
                <w:right w:val="none" w:sz="0" w:space="0" w:color="auto"/>
              </w:divBdr>
            </w:div>
            <w:div w:id="843125259">
              <w:marLeft w:val="0"/>
              <w:marRight w:val="0"/>
              <w:marTop w:val="0"/>
              <w:marBottom w:val="0"/>
              <w:divBdr>
                <w:top w:val="none" w:sz="0" w:space="0" w:color="auto"/>
                <w:left w:val="none" w:sz="0" w:space="0" w:color="auto"/>
                <w:bottom w:val="none" w:sz="0" w:space="0" w:color="auto"/>
                <w:right w:val="none" w:sz="0" w:space="0" w:color="auto"/>
              </w:divBdr>
            </w:div>
            <w:div w:id="741372911">
              <w:marLeft w:val="0"/>
              <w:marRight w:val="0"/>
              <w:marTop w:val="0"/>
              <w:marBottom w:val="0"/>
              <w:divBdr>
                <w:top w:val="none" w:sz="0" w:space="0" w:color="auto"/>
                <w:left w:val="none" w:sz="0" w:space="0" w:color="auto"/>
                <w:bottom w:val="none" w:sz="0" w:space="0" w:color="auto"/>
                <w:right w:val="none" w:sz="0" w:space="0" w:color="auto"/>
              </w:divBdr>
            </w:div>
            <w:div w:id="1188911594">
              <w:marLeft w:val="0"/>
              <w:marRight w:val="0"/>
              <w:marTop w:val="0"/>
              <w:marBottom w:val="0"/>
              <w:divBdr>
                <w:top w:val="none" w:sz="0" w:space="0" w:color="auto"/>
                <w:left w:val="none" w:sz="0" w:space="0" w:color="auto"/>
                <w:bottom w:val="none" w:sz="0" w:space="0" w:color="auto"/>
                <w:right w:val="none" w:sz="0" w:space="0" w:color="auto"/>
              </w:divBdr>
            </w:div>
            <w:div w:id="448595672">
              <w:marLeft w:val="0"/>
              <w:marRight w:val="0"/>
              <w:marTop w:val="0"/>
              <w:marBottom w:val="0"/>
              <w:divBdr>
                <w:top w:val="none" w:sz="0" w:space="0" w:color="auto"/>
                <w:left w:val="none" w:sz="0" w:space="0" w:color="auto"/>
                <w:bottom w:val="none" w:sz="0" w:space="0" w:color="auto"/>
                <w:right w:val="none" w:sz="0" w:space="0" w:color="auto"/>
              </w:divBdr>
            </w:div>
            <w:div w:id="3631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retis-my.sharepoint.com/personal/clegruiec_retis_fr/Documents/IMT/IMT-SIT213/rapport/merge/LEGRUIEC-LEDUC-FRAIGNAC-MAQUIN-LEJEUNE-final-Rapports.docx"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retis-my.sharepoint.com/personal/clegruiec_retis_fr/Documents/IMT/IMT-SIT213/rapport/merge/LEGRUIEC-LEDUC-FRAIGNAC-MAQUIN-LEJEUNE-final-Rapports.docx"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etis-my.sharepoint.com/personal/clegruiec_retis_fr/Documents/IMT/IMT-SIT213/rapport/merge/LEGRUIEC-LEDUC-FRAIGNAC-MAQUIN-LEJEUNE-final-Rapports.docx"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retis-my.sharepoint.com/personal/clegruiec_retis_fr/Documents/IMT/IMT-SIT213/rapport/merge/LEGRUIEC-LEDUC-FRAIGNAC-MAQUIN-LEJEUNE-final-Rapports.docx"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tis-my.sharepoint.com/personal/clegruiec_retis_fr/Documents/IMT/IMT-SIT213/rapport/merge/LEGRUIEC-LEDUC-FRAIGNAC-MAQUIN-LEJEUNE-final-Rapports.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41B93"/>
    <w:rsid w:val="00456E5F"/>
    <w:rsid w:val="004979BA"/>
    <w:rsid w:val="00672712"/>
    <w:rsid w:val="006B0089"/>
    <w:rsid w:val="006B7408"/>
    <w:rsid w:val="00796DBD"/>
    <w:rsid w:val="007D7C90"/>
    <w:rsid w:val="007E6C42"/>
    <w:rsid w:val="00803D17"/>
    <w:rsid w:val="008B1939"/>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3985B148857A4E71BAA0DF867EE944C1">
    <w:name w:val="3985B148857A4E71BAA0DF867EE944C1"/>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293</TotalTime>
  <Pages>50</Pages>
  <Words>7850</Words>
  <Characters>43178</Characters>
  <Application>Microsoft Office Word</Application>
  <DocSecurity>0</DocSecurity>
  <Lines>359</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111</cp:revision>
  <cp:lastPrinted>2020-09-22T18:15:00Z</cp:lastPrinted>
  <dcterms:created xsi:type="dcterms:W3CDTF">2020-10-07T12:33:00Z</dcterms:created>
  <dcterms:modified xsi:type="dcterms:W3CDTF">2020-10-17T19:17:00Z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