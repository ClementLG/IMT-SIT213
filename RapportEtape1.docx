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B4B5D" w14:textId="77777777"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4AF9F3" wp14:editId="34637FB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1CA58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6827A8A2" wp14:editId="547D3EA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4E4E6B9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66F4B2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63DA8A0D" wp14:editId="51EF03B1">
                      <wp:extent cx="352869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17BD1F" w14:textId="77777777" w:rsidR="00D077E9" w:rsidRPr="00D86945" w:rsidRDefault="00D077E9" w:rsidP="00D077E9">
                                  <w:pPr>
                                    <w:pStyle w:val="Titre"/>
                                  </w:pPr>
                                  <w:r w:rsidRPr="00D86945">
                                    <w:rPr>
                                      <w:lang w:bidi="fr-FR"/>
                                    </w:rPr>
                                    <w:t>TITRE DU RAPPORT</w:t>
                                  </w:r>
                                </w:p>
                                <w:p w14:paraId="3CBF0842" w14:textId="77777777" w:rsidR="00D077E9" w:rsidRPr="00D86945" w:rsidRDefault="00D077E9" w:rsidP="00D077E9">
                                  <w:pPr>
                                    <w:pStyle w:val="Titre"/>
                                    <w:spacing w:after="0"/>
                                  </w:pPr>
                                  <w:r w:rsidRPr="00D86945">
                                    <w:rPr>
                                      <w:lang w:bidi="fr-FR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3DA8A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" filled="f" stroked="f" strokeweight=".5pt">
                      <v:textbox>
                        <w:txbxContent>
                          <w:p w14:paraId="2F17BD1F" w14:textId="77777777" w:rsidR="00D077E9" w:rsidRPr="00D86945" w:rsidRDefault="00D077E9" w:rsidP="00D077E9">
                            <w:pPr>
                              <w:pStyle w:val="Titre"/>
                            </w:pPr>
                            <w:r w:rsidRPr="00D86945">
                              <w:rPr>
                                <w:lang w:bidi="fr-FR"/>
                              </w:rPr>
                              <w:t>TITRE DU RAPPORT</w:t>
                            </w:r>
                          </w:p>
                          <w:p w14:paraId="3CBF0842" w14:textId="77777777" w:rsidR="00D077E9" w:rsidRPr="00D86945" w:rsidRDefault="00D077E9" w:rsidP="00D077E9">
                            <w:pPr>
                              <w:pStyle w:val="Titre"/>
                              <w:spacing w:after="0"/>
                            </w:pPr>
                            <w:r w:rsidRPr="00D86945">
                              <w:rPr>
                                <w:lang w:bidi="fr-FR"/>
                              </w:rPr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4C61632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96D7783" wp14:editId="578ED11A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6FEB5A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5CAF12B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18210CA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37C3A60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2DDAB2A9C909488DA014ACD06AB621FD"/>
              </w:placeholder>
              <w15:appearance w15:val="hidden"/>
            </w:sdtPr>
            <w:sdtEndPr/>
            <w:sdtContent>
              <w:p w14:paraId="3592EC04" w14:textId="77777777"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B6352E">
                  <w:rPr>
                    <w:rStyle w:val="Sous-titreCar"/>
                    <w:b w:val="0"/>
                    <w:noProof/>
                    <w:lang w:bidi="fr-FR"/>
                  </w:rPr>
                  <w:t>4 septembre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14:paraId="607536C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CF8BD98" wp14:editId="0D8E4052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F202BB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BC394F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9376AD3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E0A1458" w14:textId="77777777" w:rsidR="00D077E9" w:rsidRDefault="00B308BD" w:rsidP="00AB02A7">
            <w:sdt>
              <w:sdtPr>
                <w:id w:val="-1740469667"/>
                <w:placeholder>
                  <w:docPart w:val="D2478EBD0B88452AA3BEB2C3AADBA53F"/>
                </w:placeholder>
                <w:showingPlcHdr/>
                <w15:appearance w15:val="hidden"/>
              </w:sdtPr>
              <w:sdtEndPr/>
              <w:sdtContent>
                <w:r w:rsidR="00D077E9">
                  <w:rPr>
                    <w:lang w:bidi="fr-FR"/>
                  </w:rPr>
                  <w:t>NOM DE LA SOCIÉTÉ</w:t>
                </w:r>
              </w:sdtContent>
            </w:sdt>
          </w:p>
          <w:p w14:paraId="33BB38D4" w14:textId="77777777" w:rsidR="00D077E9" w:rsidRDefault="00D077E9" w:rsidP="00AB02A7"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3985B148857A4E71BAA0DF867EE944C1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lang w:bidi="fr-FR"/>
                  </w:rPr>
                  <w:t>Votre nom</w:t>
                </w:r>
              </w:sdtContent>
            </w:sdt>
          </w:p>
          <w:p w14:paraId="307FF415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67C4BFDE" w14:textId="77777777" w:rsidR="00D077E9" w:rsidRDefault="00AB02A7">
      <w:pPr>
        <w:spacing w:after="200"/>
      </w:pPr>
      <w:r w:rsidRPr="00D967AC">
        <w:rPr>
          <w:noProof/>
          <w:lang w:val="en-US" w:eastAsia="zh-CN"/>
        </w:rPr>
        <w:drawing>
          <wp:anchor distT="0" distB="0" distL="114300" distR="114300" simplePos="0" relativeHeight="251661312" behindDoc="0" locked="0" layoutInCell="1" allowOverlap="1" wp14:anchorId="254643EF" wp14:editId="13A8FFDE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0" b="3810"/>
            <wp:wrapNone/>
            <wp:docPr id="12" name="Graphisme 201" descr="espace réservé du log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sme 201" descr="espace réservé du 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6CAB88" wp14:editId="44FD6FF9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985AD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14:paraId="02018E61" w14:textId="77777777" w:rsidR="00D077E9" w:rsidRDefault="00D077E9" w:rsidP="00D077E9">
      <w:pPr>
        <w:pStyle w:val="Titre1"/>
      </w:pPr>
      <w:r w:rsidRPr="00D077E9">
        <w:rPr>
          <w:lang w:bidi="fr-FR"/>
        </w:rPr>
        <w:lastRenderedPageBreak/>
        <w:t>Titre de l’en-tête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1F948659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AD626DB9F3DA439398AB809186F36950"/>
              </w:placeholder>
              <w:showingPlcHdr/>
              <w15:appearance w15:val="hidden"/>
            </w:sdtPr>
            <w:sdtEndPr/>
            <w:sdtContent>
              <w:p w14:paraId="10BFD3D7" w14:textId="77777777" w:rsidR="00D077E9" w:rsidRDefault="006E5716" w:rsidP="00DF027C">
                <w:pPr>
                  <w:pStyle w:val="Titre2"/>
                </w:pPr>
                <w:r w:rsidRPr="00DF027C">
                  <w:rPr>
                    <w:lang w:bidi="fr-FR"/>
                  </w:rPr>
                  <w:t>Texte du sous-titre ici</w:t>
                </w:r>
              </w:p>
            </w:sdtContent>
          </w:sdt>
          <w:p w14:paraId="2A2EA637" w14:textId="77777777" w:rsidR="00DF027C" w:rsidRDefault="00DF027C" w:rsidP="00DF027C"/>
          <w:sdt>
            <w:sdtPr>
              <w:id w:val="-2056388886"/>
              <w:placeholder>
                <w:docPart w:val="4986EFD5B2DB4EDBA1A47C33369914F5"/>
              </w:placeholder>
              <w:temporary/>
              <w:showingPlcHdr/>
              <w15:appearance w15:val="hidden"/>
            </w:sdtPr>
            <w:sdtEndPr/>
            <w:sdtContent>
              <w:p w14:paraId="5AAB64EB" w14:textId="77777777" w:rsidR="00DF027C" w:rsidRPr="00DF027C" w:rsidRDefault="00DF027C" w:rsidP="00DF027C">
                <w:pPr>
                  <w:pStyle w:val="Contenu"/>
                </w:pPr>
                <w:r w:rsidRPr="00DF027C">
                  <w:rPr>
                    <w:lang w:bidi="fr-FR"/>
                  </w:rPr>
                  <w:t>Pour commencer immédiatement, appuyez simplement sur le texte d’un espace réservé (tel que celui-ci), puis commencez à taper pour remplacer ce texte par le vôtre.</w:t>
                </w:r>
              </w:p>
            </w:sdtContent>
          </w:sdt>
          <w:p w14:paraId="7C4B7C82" w14:textId="77777777" w:rsidR="00DF027C" w:rsidRDefault="00DF027C" w:rsidP="00DF027C"/>
          <w:sdt>
            <w:sdtPr>
              <w:id w:val="-1742009241"/>
              <w:placeholder>
                <w:docPart w:val="311B482CEAAA44D2B26EAFBAB984886F"/>
              </w:placeholder>
              <w:temporary/>
              <w:showingPlcHdr/>
              <w15:appearance w15:val="hidden"/>
            </w:sdtPr>
            <w:sdtEndPr/>
            <w:sdtContent>
              <w:p w14:paraId="76F49211" w14:textId="77777777" w:rsidR="00DF027C" w:rsidRDefault="00DF027C" w:rsidP="00DF027C">
                <w:pPr>
                  <w:pStyle w:val="Contenu"/>
                </w:pPr>
                <w:r w:rsidRPr="00DF027C">
                  <w:rPr>
                    <w:lang w:bidi="fr-FR"/>
                  </w:rPr>
                  <w:t xml:space="preserve">Vous voulez insérer une image à partir de vos fichiers ou ajouter une forme, une zone de texte ou un tableau ? Procédez comme suit : Sous l’onglet Insertion du ruban, appuyez simplement sur l’option souhaitée. </w:t>
                </w:r>
              </w:p>
            </w:sdtContent>
          </w:sdt>
        </w:tc>
      </w:tr>
      <w:tr w:rsidR="00DF027C" w14:paraId="3D09974E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1FF2B4AA" w14:textId="77777777" w:rsidR="00DF027C" w:rsidRPr="00DF027C" w:rsidRDefault="00DF027C" w:rsidP="00DF027C">
            <w:pPr>
              <w:pStyle w:val="Textedemiseenvidence"/>
              <w:jc w:val="center"/>
            </w:pPr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49BD8F0E" wp14:editId="0825DFA2">
                      <wp:extent cx="5422005" cy="1038225"/>
                      <wp:effectExtent l="0" t="0" r="0" b="0"/>
                      <wp:docPr id="7" name="Zone de texte 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38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066FC3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  <w:t>« L’onglet Insertion contient des outils encore plus faciles à utiliser, par exemple pour ajouter un lien hypertexte ou insérer un commentaire. 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BD8F0E" id="Zone de texte 7" o:spid="_x0000_s1027" type="#_x0000_t202" style="width:426.95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" filled="f" stroked="f" strokeweight=".5pt">
                      <v:textbox>
                        <w:txbxContent>
                          <w:p w14:paraId="03066FC3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  <w:t>« L’onglet Insertion contient des outils encore plus faciles à utiliser, par exemple pour ajouter un lien hypertexte ou insérer un commentaire. »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49805219" w14:textId="77777777" w:rsidTr="00DF027C">
        <w:trPr>
          <w:trHeight w:val="5931"/>
        </w:trPr>
        <w:tc>
          <w:tcPr>
            <w:tcW w:w="9999" w:type="dxa"/>
          </w:tcPr>
          <w:p w14:paraId="33FE51FF" w14:textId="77777777" w:rsidR="00DF027C" w:rsidRDefault="00DF027C" w:rsidP="00DF027C">
            <w:pPr>
              <w:pStyle w:val="Textedemiseenvidence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D2CA9D6618A44F7F9A34F3301F5F0088"/>
              </w:placeholder>
              <w:temporary/>
              <w:showingPlcHdr/>
              <w15:appearance w15:val="hidden"/>
            </w:sdtPr>
            <w:sdtEndPr/>
            <w:sdtContent>
              <w:p w14:paraId="3E9C6221" w14:textId="77777777" w:rsidR="00DF027C" w:rsidRPr="00DF027C" w:rsidRDefault="00DF027C" w:rsidP="00DF027C">
                <w:pPr>
                  <w:pStyle w:val="Contenu"/>
                </w:pPr>
                <w:r w:rsidRPr="00DF027C">
                  <w:rPr>
                    <w:lang w:bidi="fr-FR"/>
                  </w:rPr>
                  <w:t>Pour commencer immédiatement, appuyez simplement sur le texte d’un espace réservé (tel que celui-ci), puis commencez à taper pour remplacer ce texte par le vôtre.</w:t>
                </w:r>
              </w:p>
            </w:sdtContent>
          </w:sdt>
          <w:p w14:paraId="106D5233" w14:textId="77777777" w:rsidR="00DF027C" w:rsidRDefault="00DF027C" w:rsidP="00DF027C">
            <w:pPr>
              <w:pStyle w:val="Contenu"/>
            </w:pPr>
          </w:p>
          <w:sdt>
            <w:sdtPr>
              <w:id w:val="1005247712"/>
              <w:placeholder>
                <w:docPart w:val="F32E411B91304EC4A5F0E695780F07F2"/>
              </w:placeholder>
              <w:temporary/>
              <w:showingPlcHdr/>
              <w15:appearance w15:val="hidden"/>
            </w:sdtPr>
            <w:sdtEndPr/>
            <w:sdtContent>
              <w:p w14:paraId="4CF72992" w14:textId="77777777" w:rsidR="00DF027C" w:rsidRDefault="00DF027C" w:rsidP="00DF027C">
                <w:pPr>
                  <w:pStyle w:val="Contenu"/>
                </w:pPr>
                <w:r w:rsidRPr="00DF027C">
                  <w:rPr>
                    <w:lang w:bidi="fr-FR"/>
                  </w:rPr>
                  <w:t xml:space="preserve">Vous voulez insérer une image à partir de vos fichiers ou ajouter une forme, une zone de texte ou un tableau ? Procédez comme suit : Sous l’onglet Insertion du ruban, appuyez simplement sur l’option souhaitée. </w:t>
                </w:r>
              </w:p>
            </w:sdtContent>
          </w:sdt>
          <w:p w14:paraId="4102A4F9" w14:textId="77777777" w:rsidR="00DF027C" w:rsidRDefault="00DF027C" w:rsidP="00DF027C">
            <w:pPr>
              <w:pStyle w:val="Contenu"/>
              <w:rPr>
                <w:i/>
                <w:sz w:val="36"/>
              </w:rPr>
            </w:pPr>
          </w:p>
          <w:p w14:paraId="1D7FC39E" w14:textId="77777777" w:rsidR="00DF027C" w:rsidRDefault="00DF027C" w:rsidP="00DF027C">
            <w:pPr>
              <w:pStyle w:val="Contenu"/>
              <w:rPr>
                <w:i/>
                <w:sz w:val="36"/>
              </w:rPr>
            </w:pPr>
          </w:p>
        </w:tc>
      </w:tr>
    </w:tbl>
    <w:p w14:paraId="5ADA70C8" w14:textId="77777777" w:rsidR="00AB02A7" w:rsidRDefault="00AB02A7" w:rsidP="00DF027C"/>
    <w:p w14:paraId="0925917C" w14:textId="77777777" w:rsidR="0087605E" w:rsidRPr="00D70D02" w:rsidRDefault="0087605E" w:rsidP="00AB02A7">
      <w:pPr>
        <w:spacing w:after="200"/>
      </w:pPr>
    </w:p>
    <w:sectPr w:rsidR="0087605E" w:rsidRPr="00D70D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F8785" w14:textId="77777777" w:rsidR="00B308BD" w:rsidRDefault="00B308BD">
      <w:r>
        <w:separator/>
      </w:r>
    </w:p>
    <w:p w14:paraId="7FCEE270" w14:textId="77777777" w:rsidR="00B308BD" w:rsidRDefault="00B308BD"/>
  </w:endnote>
  <w:endnote w:type="continuationSeparator" w:id="0">
    <w:p w14:paraId="14114121" w14:textId="77777777" w:rsidR="00B308BD" w:rsidRDefault="00B308BD">
      <w:r>
        <w:continuationSeparator/>
      </w:r>
    </w:p>
    <w:p w14:paraId="74FC447C" w14:textId="77777777" w:rsidR="00B308BD" w:rsidRDefault="00B30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2C09D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584419E8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81091" w14:textId="77777777" w:rsidR="00B308BD" w:rsidRDefault="00B308BD">
      <w:r>
        <w:separator/>
      </w:r>
    </w:p>
    <w:p w14:paraId="7E807166" w14:textId="77777777" w:rsidR="00B308BD" w:rsidRDefault="00B308BD"/>
  </w:footnote>
  <w:footnote w:type="continuationSeparator" w:id="0">
    <w:p w14:paraId="1CA411DC" w14:textId="77777777" w:rsidR="00B308BD" w:rsidRDefault="00B308BD">
      <w:r>
        <w:continuationSeparator/>
      </w:r>
    </w:p>
    <w:p w14:paraId="5D4DF4CB" w14:textId="77777777" w:rsidR="00B308BD" w:rsidRDefault="00B308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82F75F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08D4F7F" w14:textId="77777777" w:rsidR="00D077E9" w:rsidRDefault="00D077E9">
          <w:pPr>
            <w:pStyle w:val="En-tte"/>
          </w:pPr>
        </w:p>
      </w:tc>
    </w:tr>
  </w:tbl>
  <w:p w14:paraId="6FCD0208" w14:textId="77777777" w:rsidR="00D077E9" w:rsidRDefault="00D077E9" w:rsidP="00D077E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2E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70C80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32541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61747"/>
    <w:rsid w:val="00A8489E"/>
    <w:rsid w:val="00AB02A7"/>
    <w:rsid w:val="00AC29F3"/>
    <w:rsid w:val="00B231E5"/>
    <w:rsid w:val="00B308BD"/>
    <w:rsid w:val="00B6352E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48970"/>
  <w15:docId w15:val="{312C12E6-1A2D-48C9-8E86-8B9C4E82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gruiec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DDAB2A9C909488DA014ACD06AB621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3667ED-1705-4722-B8FC-FD3F0FD2F0BA}"/>
      </w:docPartPr>
      <w:docPartBody>
        <w:p w:rsidR="00000000" w:rsidRDefault="002B682B">
          <w:pPr>
            <w:pStyle w:val="2DDAB2A9C909488DA014ACD06AB621FD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septembre 4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D2478EBD0B88452AA3BEB2C3AADBA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355BE-BF6E-4D2E-AC6D-F7DE7D3B934F}"/>
      </w:docPartPr>
      <w:docPartBody>
        <w:p w:rsidR="00000000" w:rsidRDefault="002B682B">
          <w:pPr>
            <w:pStyle w:val="D2478EBD0B88452AA3BEB2C3AADBA53F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3985B148857A4E71BAA0DF867EE944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E9998E-70A3-4083-BA00-A93267B2DB80}"/>
      </w:docPartPr>
      <w:docPartBody>
        <w:p w:rsidR="00000000" w:rsidRDefault="002B682B">
          <w:pPr>
            <w:pStyle w:val="3985B148857A4E71BAA0DF867EE944C1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AD626DB9F3DA439398AB809186F369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198B77-76F7-4252-AA78-1A059A09D4F3}"/>
      </w:docPartPr>
      <w:docPartBody>
        <w:p w:rsidR="00000000" w:rsidRDefault="002B682B">
          <w:pPr>
            <w:pStyle w:val="AD626DB9F3DA439398AB809186F36950"/>
          </w:pPr>
          <w:r w:rsidRPr="00DF027C">
            <w:rPr>
              <w:lang w:bidi="fr-FR"/>
            </w:rPr>
            <w:t>Texte du sous-titre ici</w:t>
          </w:r>
        </w:p>
      </w:docPartBody>
    </w:docPart>
    <w:docPart>
      <w:docPartPr>
        <w:name w:val="4986EFD5B2DB4EDBA1A47C33369914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88052B-86D6-488E-9E83-EB31354BFF49}"/>
      </w:docPartPr>
      <w:docPartBody>
        <w:p w:rsidR="00000000" w:rsidRDefault="002B682B">
          <w:pPr>
            <w:pStyle w:val="4986EFD5B2DB4EDBA1A47C33369914F5"/>
          </w:pPr>
          <w:r w:rsidRPr="00DF027C">
            <w:rPr>
              <w:lang w:bidi="fr-FR"/>
            </w:rPr>
            <w:t xml:space="preserve">Pour commencer immédiatement, appuyez simplement sur le texte d’un espace réservé (tel que celui-ci), puis commencez à taper pour remplacer ce texte </w:t>
          </w:r>
          <w:r w:rsidRPr="00DF027C">
            <w:rPr>
              <w:lang w:bidi="fr-FR"/>
            </w:rPr>
            <w:t>par le vôtre.</w:t>
          </w:r>
        </w:p>
      </w:docPartBody>
    </w:docPart>
    <w:docPart>
      <w:docPartPr>
        <w:name w:val="311B482CEAAA44D2B26EAFBAB98488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353FAE-C2B2-437C-BCBD-42333ECDEE79}"/>
      </w:docPartPr>
      <w:docPartBody>
        <w:p w:rsidR="00000000" w:rsidRDefault="002B682B">
          <w:pPr>
            <w:pStyle w:val="311B482CEAAA44D2B26EAFBAB984886F"/>
          </w:pPr>
          <w:r w:rsidRPr="00DF027C">
            <w:rPr>
              <w:lang w:bidi="fr-FR"/>
            </w:rPr>
            <w:t xml:space="preserve">Vous voulez insérer une image à partir de vos fichiers ou ajouter une forme, une zone de texte ou un tableau ? Procédez comme suit : Sous l’onglet Insertion du ruban, appuyez simplement sur l’option souhaitée. </w:t>
          </w:r>
        </w:p>
      </w:docPartBody>
    </w:docPart>
    <w:docPart>
      <w:docPartPr>
        <w:name w:val="D2CA9D6618A44F7F9A34F3301F5F00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EC37CD-B60C-476D-9C2C-40DB450703E0}"/>
      </w:docPartPr>
      <w:docPartBody>
        <w:p w:rsidR="00000000" w:rsidRDefault="002B682B">
          <w:pPr>
            <w:pStyle w:val="D2CA9D6618A44F7F9A34F3301F5F0088"/>
          </w:pPr>
          <w:r w:rsidRPr="00DF027C">
            <w:rPr>
              <w:lang w:bidi="fr-FR"/>
            </w:rPr>
            <w:t>Pour commencer immédiatement, a</w:t>
          </w:r>
          <w:r w:rsidRPr="00DF027C">
            <w:rPr>
              <w:lang w:bidi="fr-FR"/>
            </w:rPr>
            <w:t>ppuyez simplement sur le texte d’un espace réservé (tel que celui-ci), puis commencez à taper pour remplacer ce texte par le vôtre.</w:t>
          </w:r>
        </w:p>
      </w:docPartBody>
    </w:docPart>
    <w:docPart>
      <w:docPartPr>
        <w:name w:val="F32E411B91304EC4A5F0E695780F07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5CE0D-5FA0-47F5-B5B2-6391B5073259}"/>
      </w:docPartPr>
      <w:docPartBody>
        <w:p w:rsidR="00000000" w:rsidRDefault="002B682B">
          <w:pPr>
            <w:pStyle w:val="F32E411B91304EC4A5F0E695780F07F2"/>
          </w:pPr>
          <w:r w:rsidRPr="00DF027C">
            <w:rPr>
              <w:lang w:bidi="fr-FR"/>
            </w:rPr>
            <w:t>Vous voulez insérer une image à partir de vos fichiers ou ajouter une forme, une zone de texte ou un tableau ? Procédez comm</w:t>
          </w:r>
          <w:r w:rsidRPr="00DF027C">
            <w:rPr>
              <w:lang w:bidi="fr-FR"/>
            </w:rPr>
            <w:t xml:space="preserve">e suit : Sous l’onglet Insertion du ruban, appuyez simplement sur l’option souhaitée.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2B"/>
    <w:rsid w:val="002B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DDAB2A9C909488DA014ACD06AB621FD">
    <w:name w:val="2DDAB2A9C909488DA014ACD06AB621FD"/>
  </w:style>
  <w:style w:type="paragraph" w:customStyle="1" w:styleId="D2478EBD0B88452AA3BEB2C3AADBA53F">
    <w:name w:val="D2478EBD0B88452AA3BEB2C3AADBA53F"/>
  </w:style>
  <w:style w:type="paragraph" w:customStyle="1" w:styleId="3985B148857A4E71BAA0DF867EE944C1">
    <w:name w:val="3985B148857A4E71BAA0DF867EE944C1"/>
  </w:style>
  <w:style w:type="paragraph" w:customStyle="1" w:styleId="AD626DB9F3DA439398AB809186F36950">
    <w:name w:val="AD626DB9F3DA439398AB809186F36950"/>
  </w:style>
  <w:style w:type="paragraph" w:customStyle="1" w:styleId="4986EFD5B2DB4EDBA1A47C33369914F5">
    <w:name w:val="4986EFD5B2DB4EDBA1A47C33369914F5"/>
  </w:style>
  <w:style w:type="paragraph" w:customStyle="1" w:styleId="311B482CEAAA44D2B26EAFBAB984886F">
    <w:name w:val="311B482CEAAA44D2B26EAFBAB984886F"/>
  </w:style>
  <w:style w:type="paragraph" w:customStyle="1" w:styleId="D2CA9D6618A44F7F9A34F3301F5F0088">
    <w:name w:val="D2CA9D6618A44F7F9A34F3301F5F0088"/>
  </w:style>
  <w:style w:type="paragraph" w:customStyle="1" w:styleId="F32E411B91304EC4A5F0E695780F07F2">
    <w:name w:val="F32E411B91304EC4A5F0E695780F07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0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Clément LE GRUIEC</dc:creator>
  <cp:keywords/>
  <cp:lastModifiedBy>Clément LE GRUIEC</cp:lastModifiedBy>
  <cp:revision>1</cp:revision>
  <cp:lastPrinted>2006-08-01T17:47:00Z</cp:lastPrinted>
  <dcterms:created xsi:type="dcterms:W3CDTF">2020-09-04T19:29:00Z</dcterms:created>
  <dcterms:modified xsi:type="dcterms:W3CDTF">2020-09-04T19:29:00Z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